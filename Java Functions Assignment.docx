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CEC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Java Exercise </w:t>
      </w:r>
      <w:r w:rsidRPr="007D5402">
        <w:rPr>
          <w:rFonts w:cs="Mangal"/>
          <w:color w:val="595959" w:themeColor="text1" w:themeTint="A6"/>
          <w:sz w:val="21"/>
          <w:szCs w:val="21"/>
        </w:rPr>
        <w:t>1</w:t>
      </w:r>
      <w:r w:rsidRPr="007D5402">
        <w:rPr>
          <w:color w:val="595959" w:themeColor="text1" w:themeTint="A6"/>
          <w:sz w:val="21"/>
          <w:szCs w:val="21"/>
          <w:cs w:val="0"/>
        </w:rPr>
        <w:t xml:space="preserve"> Solutions</w:t>
      </w:r>
    </w:p>
    <w:p w14:paraId="3EC0CBF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Java - Introduction to Programming</w:t>
      </w:r>
    </w:p>
    <w:p w14:paraId="055E3E6B" w14:textId="77777777" w:rsidR="007D5402" w:rsidRPr="007D5402" w:rsidRDefault="007D5402" w:rsidP="007D5402">
      <w:pPr>
        <w:pStyle w:val="NoSpacing"/>
        <w:rPr>
          <w:color w:val="595959" w:themeColor="text1" w:themeTint="A6"/>
          <w:sz w:val="21"/>
          <w:szCs w:val="21"/>
        </w:rPr>
      </w:pPr>
    </w:p>
    <w:p w14:paraId="0B8D475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Exercise </w:t>
      </w:r>
      <w:r w:rsidRPr="007D5402">
        <w:rPr>
          <w:rFonts w:cs="Mangal"/>
          <w:color w:val="595959" w:themeColor="text1" w:themeTint="A6"/>
          <w:sz w:val="21"/>
          <w:szCs w:val="21"/>
        </w:rPr>
        <w:t>1</w:t>
      </w:r>
      <w:r w:rsidRPr="007D5402">
        <w:rPr>
          <w:color w:val="595959" w:themeColor="text1" w:themeTint="A6"/>
          <w:sz w:val="21"/>
          <w:szCs w:val="21"/>
          <w:cs w:val="0"/>
        </w:rPr>
        <w:t xml:space="preserve"> SOLUTIONS</w:t>
      </w:r>
    </w:p>
    <w:p w14:paraId="45F7B957" w14:textId="77777777" w:rsidR="007D5402" w:rsidRPr="007D5402" w:rsidRDefault="007D5402" w:rsidP="007D5402">
      <w:pPr>
        <w:pStyle w:val="NoSpacing"/>
        <w:rPr>
          <w:color w:val="595959" w:themeColor="text1" w:themeTint="A6"/>
          <w:sz w:val="21"/>
          <w:szCs w:val="21"/>
        </w:rPr>
      </w:pPr>
    </w:p>
    <w:p w14:paraId="4B8E106D" w14:textId="77777777" w:rsidR="007D5402" w:rsidRPr="007D5402" w:rsidRDefault="007D5402" w:rsidP="007D5402">
      <w:pPr>
        <w:pStyle w:val="NoSpacing"/>
        <w:rPr>
          <w:color w:val="595959" w:themeColor="text1" w:themeTint="A6"/>
          <w:sz w:val="21"/>
          <w:szCs w:val="21"/>
        </w:rPr>
      </w:pPr>
    </w:p>
    <w:p w14:paraId="24190CED" w14:textId="77777777" w:rsidR="007D5402" w:rsidRPr="007D5402" w:rsidRDefault="007D5402" w:rsidP="007D5402">
      <w:pPr>
        <w:pStyle w:val="NoSpacing"/>
        <w:rPr>
          <w:color w:val="595959" w:themeColor="text1" w:themeTint="A6"/>
          <w:sz w:val="21"/>
          <w:szCs w:val="21"/>
        </w:rPr>
      </w:pPr>
    </w:p>
    <w:p w14:paraId="7011A61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Enter </w:t>
      </w:r>
      <w:r w:rsidRPr="007D5402">
        <w:rPr>
          <w:rFonts w:cs="Mangal"/>
          <w:color w:val="595959" w:themeColor="text1" w:themeTint="A6"/>
          <w:sz w:val="21"/>
          <w:szCs w:val="21"/>
        </w:rPr>
        <w:t>3</w:t>
      </w:r>
      <w:r w:rsidRPr="007D5402">
        <w:rPr>
          <w:color w:val="595959" w:themeColor="text1" w:themeTint="A6"/>
          <w:sz w:val="21"/>
          <w:szCs w:val="21"/>
          <w:cs w:val="0"/>
        </w:rPr>
        <w:t xml:space="preserve"> numbers from the user &amp; make a function to print their average.</w:t>
      </w:r>
    </w:p>
    <w:p w14:paraId="701D4021"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w:t>
      </w:r>
      <w:r w:rsidRPr="007D5402">
        <w:rPr>
          <w:color w:val="595959" w:themeColor="text1" w:themeTint="A6"/>
          <w:sz w:val="21"/>
          <w:szCs w:val="21"/>
          <w:cs w:val="0"/>
        </w:rPr>
        <w:t>Try to convert it into a function on your own.</w:t>
      </w:r>
    </w:p>
    <w:p w14:paraId="2D321D5D" w14:textId="77777777" w:rsidR="007D5402" w:rsidRPr="007D5402" w:rsidRDefault="007D5402" w:rsidP="007D5402">
      <w:pPr>
        <w:pStyle w:val="NoSpacing"/>
        <w:rPr>
          <w:color w:val="595959" w:themeColor="text1" w:themeTint="A6"/>
          <w:sz w:val="21"/>
          <w:szCs w:val="21"/>
        </w:rPr>
      </w:pPr>
    </w:p>
    <w:p w14:paraId="769D377F" w14:textId="77777777" w:rsidR="007D5402" w:rsidRPr="007D5402" w:rsidRDefault="007D5402" w:rsidP="007D5402">
      <w:pPr>
        <w:pStyle w:val="NoSpacing"/>
        <w:rPr>
          <w:color w:val="595959" w:themeColor="text1" w:themeTint="A6"/>
          <w:sz w:val="21"/>
          <w:szCs w:val="21"/>
        </w:rPr>
      </w:pPr>
    </w:p>
    <w:p w14:paraId="0867049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7328D013" w14:textId="77777777" w:rsidR="007D5402" w:rsidRPr="007D5402" w:rsidRDefault="007D5402" w:rsidP="007D5402">
      <w:pPr>
        <w:pStyle w:val="NoSpacing"/>
        <w:rPr>
          <w:color w:val="595959" w:themeColor="text1" w:themeTint="A6"/>
          <w:sz w:val="21"/>
          <w:szCs w:val="21"/>
        </w:rPr>
      </w:pPr>
    </w:p>
    <w:p w14:paraId="7FC36F52" w14:textId="77777777" w:rsidR="007D5402" w:rsidRPr="007D5402" w:rsidRDefault="007D5402" w:rsidP="007D5402">
      <w:pPr>
        <w:pStyle w:val="NoSpacing"/>
        <w:rPr>
          <w:color w:val="595959" w:themeColor="text1" w:themeTint="A6"/>
          <w:sz w:val="21"/>
          <w:szCs w:val="21"/>
        </w:rPr>
      </w:pPr>
    </w:p>
    <w:p w14:paraId="079297E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1DDA16D1" w14:textId="77777777" w:rsidR="007D5402" w:rsidRPr="007D5402" w:rsidRDefault="007D5402" w:rsidP="007D5402">
      <w:pPr>
        <w:pStyle w:val="NoSpacing"/>
        <w:rPr>
          <w:color w:val="595959" w:themeColor="text1" w:themeTint="A6"/>
          <w:sz w:val="21"/>
          <w:szCs w:val="21"/>
        </w:rPr>
      </w:pPr>
    </w:p>
    <w:p w14:paraId="52AA159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620BD8A9" w14:textId="77777777" w:rsidR="007D5402" w:rsidRPr="007D5402" w:rsidRDefault="007D5402" w:rsidP="007D5402">
      <w:pPr>
        <w:pStyle w:val="NoSpacing"/>
        <w:rPr>
          <w:color w:val="595959" w:themeColor="text1" w:themeTint="A6"/>
          <w:sz w:val="21"/>
          <w:szCs w:val="21"/>
        </w:rPr>
      </w:pPr>
    </w:p>
    <w:p w14:paraId="7B83C72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097CE5E3" w14:textId="77777777" w:rsidR="007D5402" w:rsidRPr="007D5402" w:rsidRDefault="007D5402" w:rsidP="007D5402">
      <w:pPr>
        <w:pStyle w:val="NoSpacing"/>
        <w:rPr>
          <w:color w:val="595959" w:themeColor="text1" w:themeTint="A6"/>
          <w:sz w:val="21"/>
          <w:szCs w:val="21"/>
        </w:rPr>
      </w:pPr>
    </w:p>
    <w:p w14:paraId="178BF58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a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6F57217E" w14:textId="77777777" w:rsidR="007D5402" w:rsidRPr="007D5402" w:rsidRDefault="007D5402" w:rsidP="007D5402">
      <w:pPr>
        <w:pStyle w:val="NoSpacing"/>
        <w:rPr>
          <w:color w:val="595959" w:themeColor="text1" w:themeTint="A6"/>
          <w:sz w:val="21"/>
          <w:szCs w:val="21"/>
        </w:rPr>
      </w:pPr>
    </w:p>
    <w:p w14:paraId="7CACDCB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b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0E9CB273" w14:textId="77777777" w:rsidR="007D5402" w:rsidRPr="007D5402" w:rsidRDefault="007D5402" w:rsidP="007D5402">
      <w:pPr>
        <w:pStyle w:val="NoSpacing"/>
        <w:rPr>
          <w:color w:val="595959" w:themeColor="text1" w:themeTint="A6"/>
          <w:sz w:val="21"/>
          <w:szCs w:val="21"/>
        </w:rPr>
      </w:pPr>
    </w:p>
    <w:p w14:paraId="2C76A86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c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5F26CA29" w14:textId="77777777" w:rsidR="007D5402" w:rsidRPr="007D5402" w:rsidRDefault="007D5402" w:rsidP="007D5402">
      <w:pPr>
        <w:pStyle w:val="NoSpacing"/>
        <w:rPr>
          <w:color w:val="595959" w:themeColor="text1" w:themeTint="A6"/>
          <w:sz w:val="21"/>
          <w:szCs w:val="21"/>
        </w:rPr>
      </w:pPr>
    </w:p>
    <w:p w14:paraId="6E266BD2" w14:textId="77777777" w:rsidR="007D5402" w:rsidRPr="007D5402" w:rsidRDefault="007D5402" w:rsidP="007D5402">
      <w:pPr>
        <w:pStyle w:val="NoSpacing"/>
        <w:rPr>
          <w:color w:val="595959" w:themeColor="text1" w:themeTint="A6"/>
          <w:sz w:val="21"/>
          <w:szCs w:val="21"/>
        </w:rPr>
      </w:pPr>
    </w:p>
    <w:p w14:paraId="53034AD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average = (a + b + c) / </w:t>
      </w:r>
      <w:r w:rsidRPr="007D5402">
        <w:rPr>
          <w:rFonts w:cs="Mangal"/>
          <w:color w:val="595959" w:themeColor="text1" w:themeTint="A6"/>
          <w:sz w:val="21"/>
          <w:szCs w:val="21"/>
        </w:rPr>
        <w:t>3</w:t>
      </w:r>
      <w:r w:rsidRPr="007D5402">
        <w:rPr>
          <w:color w:val="595959" w:themeColor="text1" w:themeTint="A6"/>
          <w:sz w:val="21"/>
          <w:szCs w:val="21"/>
          <w:cs w:val="0"/>
        </w:rPr>
        <w:t>;</w:t>
      </w:r>
    </w:p>
    <w:p w14:paraId="405A8474" w14:textId="77777777" w:rsidR="007D5402" w:rsidRPr="007D5402" w:rsidRDefault="007D5402" w:rsidP="007D5402">
      <w:pPr>
        <w:pStyle w:val="NoSpacing"/>
        <w:rPr>
          <w:color w:val="595959" w:themeColor="text1" w:themeTint="A6"/>
          <w:sz w:val="21"/>
          <w:szCs w:val="21"/>
        </w:rPr>
      </w:pPr>
    </w:p>
    <w:p w14:paraId="6B981D0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(average);</w:t>
      </w:r>
    </w:p>
    <w:p w14:paraId="459E4293" w14:textId="77777777" w:rsidR="007D5402" w:rsidRPr="007D5402" w:rsidRDefault="007D5402" w:rsidP="007D5402">
      <w:pPr>
        <w:pStyle w:val="NoSpacing"/>
        <w:rPr>
          <w:color w:val="595959" w:themeColor="text1" w:themeTint="A6"/>
          <w:sz w:val="21"/>
          <w:szCs w:val="21"/>
        </w:rPr>
      </w:pPr>
    </w:p>
    <w:p w14:paraId="636CE1A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631AE012" w14:textId="77777777" w:rsidR="007D5402" w:rsidRPr="007D5402" w:rsidRDefault="007D5402" w:rsidP="007D5402">
      <w:pPr>
        <w:pStyle w:val="NoSpacing"/>
        <w:rPr>
          <w:color w:val="595959" w:themeColor="text1" w:themeTint="A6"/>
          <w:sz w:val="21"/>
          <w:szCs w:val="21"/>
        </w:rPr>
      </w:pPr>
    </w:p>
    <w:p w14:paraId="1913092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0A52E541" w14:textId="77777777" w:rsidR="007D5402" w:rsidRPr="007D5402" w:rsidRDefault="007D5402" w:rsidP="007D5402">
      <w:pPr>
        <w:pStyle w:val="NoSpacing"/>
        <w:rPr>
          <w:color w:val="595959" w:themeColor="text1" w:themeTint="A6"/>
          <w:sz w:val="21"/>
          <w:szCs w:val="21"/>
        </w:rPr>
      </w:pPr>
    </w:p>
    <w:p w14:paraId="2931980D" w14:textId="77777777" w:rsidR="007D5402" w:rsidRPr="007D5402" w:rsidRDefault="007D5402" w:rsidP="007D5402">
      <w:pPr>
        <w:pStyle w:val="NoSpacing"/>
        <w:rPr>
          <w:color w:val="595959" w:themeColor="text1" w:themeTint="A6"/>
          <w:sz w:val="21"/>
          <w:szCs w:val="21"/>
        </w:rPr>
      </w:pPr>
    </w:p>
    <w:p w14:paraId="6EA2EF5B" w14:textId="77777777" w:rsidR="007D5402" w:rsidRPr="007D5402" w:rsidRDefault="007D5402" w:rsidP="007D5402">
      <w:pPr>
        <w:pStyle w:val="NoSpacing"/>
        <w:rPr>
          <w:color w:val="595959" w:themeColor="text1" w:themeTint="A6"/>
          <w:sz w:val="21"/>
          <w:szCs w:val="21"/>
        </w:rPr>
      </w:pPr>
    </w:p>
    <w:p w14:paraId="7BC55E95" w14:textId="77777777" w:rsidR="007D5402" w:rsidRPr="007D5402" w:rsidRDefault="007D5402" w:rsidP="007D5402">
      <w:pPr>
        <w:pStyle w:val="NoSpacing"/>
        <w:rPr>
          <w:color w:val="595959" w:themeColor="text1" w:themeTint="A6"/>
          <w:sz w:val="21"/>
          <w:szCs w:val="21"/>
        </w:rPr>
      </w:pPr>
    </w:p>
    <w:p w14:paraId="5DCA62F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Write a function to print the sum of all odd numbers from </w:t>
      </w:r>
      <w:r w:rsidRPr="007D5402">
        <w:rPr>
          <w:rFonts w:cs="Mangal"/>
          <w:color w:val="595959" w:themeColor="text1" w:themeTint="A6"/>
          <w:sz w:val="21"/>
          <w:szCs w:val="21"/>
        </w:rPr>
        <w:t>1</w:t>
      </w: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to n</w:t>
      </w:r>
      <w:proofErr w:type="spellEnd"/>
      <w:r w:rsidRPr="007D5402">
        <w:rPr>
          <w:color w:val="595959" w:themeColor="text1" w:themeTint="A6"/>
          <w:sz w:val="21"/>
          <w:szCs w:val="21"/>
          <w:cs w:val="0"/>
        </w:rPr>
        <w:t>.</w:t>
      </w:r>
    </w:p>
    <w:p w14:paraId="384308F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7EBC2C98" w14:textId="77777777" w:rsidR="007D5402" w:rsidRPr="007D5402" w:rsidRDefault="007D5402" w:rsidP="007D5402">
      <w:pPr>
        <w:pStyle w:val="NoSpacing"/>
        <w:rPr>
          <w:color w:val="595959" w:themeColor="text1" w:themeTint="A6"/>
          <w:sz w:val="21"/>
          <w:szCs w:val="21"/>
        </w:rPr>
      </w:pPr>
    </w:p>
    <w:p w14:paraId="1407B1E4" w14:textId="77777777" w:rsidR="007D5402" w:rsidRPr="007D5402" w:rsidRDefault="007D5402" w:rsidP="007D5402">
      <w:pPr>
        <w:pStyle w:val="NoSpacing"/>
        <w:rPr>
          <w:color w:val="595959" w:themeColor="text1" w:themeTint="A6"/>
          <w:sz w:val="21"/>
          <w:szCs w:val="21"/>
        </w:rPr>
      </w:pPr>
    </w:p>
    <w:p w14:paraId="0640363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686DCE20" w14:textId="77777777" w:rsidR="007D5402" w:rsidRPr="007D5402" w:rsidRDefault="007D5402" w:rsidP="007D5402">
      <w:pPr>
        <w:pStyle w:val="NoSpacing"/>
        <w:rPr>
          <w:color w:val="595959" w:themeColor="text1" w:themeTint="A6"/>
          <w:sz w:val="21"/>
          <w:szCs w:val="21"/>
        </w:rPr>
      </w:pPr>
    </w:p>
    <w:p w14:paraId="5789872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spellStart"/>
      <w:proofErr w:type="gramStart"/>
      <w:r w:rsidRPr="007D5402">
        <w:rPr>
          <w:color w:val="595959" w:themeColor="text1" w:themeTint="A6"/>
          <w:sz w:val="21"/>
          <w:szCs w:val="21"/>
          <w:cs w:val="0"/>
        </w:rPr>
        <w:t>printSum</w:t>
      </w:r>
      <w:proofErr w:type="spellEnd"/>
      <w:r w:rsidRPr="007D5402">
        <w:rPr>
          <w:color w:val="595959" w:themeColor="text1" w:themeTint="A6"/>
          <w:sz w:val="21"/>
          <w:szCs w:val="21"/>
          <w:cs w:val="0"/>
        </w:rPr>
        <w:t>(</w:t>
      </w:r>
      <w:proofErr w:type="gramEnd"/>
      <w:r w:rsidRPr="007D5402">
        <w:rPr>
          <w:color w:val="595959" w:themeColor="text1" w:themeTint="A6"/>
          <w:sz w:val="21"/>
          <w:szCs w:val="21"/>
          <w:cs w:val="0"/>
        </w:rPr>
        <w:t>int n) {</w:t>
      </w:r>
    </w:p>
    <w:p w14:paraId="5212C1BA" w14:textId="77777777" w:rsidR="007D5402" w:rsidRPr="007D5402" w:rsidRDefault="007D5402" w:rsidP="007D5402">
      <w:pPr>
        <w:pStyle w:val="NoSpacing"/>
        <w:rPr>
          <w:color w:val="595959" w:themeColor="text1" w:themeTint="A6"/>
          <w:sz w:val="21"/>
          <w:szCs w:val="21"/>
        </w:rPr>
      </w:pPr>
    </w:p>
    <w:p w14:paraId="349EDF4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sum = </w:t>
      </w:r>
      <w:r w:rsidRPr="007D5402">
        <w:rPr>
          <w:rFonts w:cs="Mangal"/>
          <w:color w:val="595959" w:themeColor="text1" w:themeTint="A6"/>
          <w:sz w:val="21"/>
          <w:szCs w:val="21"/>
        </w:rPr>
        <w:t>0</w:t>
      </w:r>
      <w:r w:rsidRPr="007D5402">
        <w:rPr>
          <w:color w:val="595959" w:themeColor="text1" w:themeTint="A6"/>
          <w:sz w:val="21"/>
          <w:szCs w:val="21"/>
          <w:cs w:val="0"/>
        </w:rPr>
        <w:t>;</w:t>
      </w:r>
    </w:p>
    <w:p w14:paraId="4DE77C8E" w14:textId="77777777" w:rsidR="007D5402" w:rsidRPr="007D5402" w:rsidRDefault="007D5402" w:rsidP="007D5402">
      <w:pPr>
        <w:pStyle w:val="NoSpacing"/>
        <w:rPr>
          <w:color w:val="595959" w:themeColor="text1" w:themeTint="A6"/>
          <w:sz w:val="21"/>
          <w:szCs w:val="21"/>
        </w:rPr>
      </w:pPr>
    </w:p>
    <w:p w14:paraId="44A2396A" w14:textId="77777777" w:rsidR="007D5402" w:rsidRPr="007D5402" w:rsidRDefault="007D5402" w:rsidP="007D5402">
      <w:pPr>
        <w:pStyle w:val="NoSpacing"/>
        <w:rPr>
          <w:color w:val="595959" w:themeColor="text1" w:themeTint="A6"/>
          <w:sz w:val="21"/>
          <w:szCs w:val="21"/>
        </w:rPr>
      </w:pPr>
    </w:p>
    <w:p w14:paraId="1E816B9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for(</w:t>
      </w:r>
      <w:proofErr w:type="gramEnd"/>
      <w:r w:rsidRPr="007D5402">
        <w:rPr>
          <w:color w:val="595959" w:themeColor="text1" w:themeTint="A6"/>
          <w:sz w:val="21"/>
          <w:szCs w:val="21"/>
          <w:cs w:val="0"/>
        </w:rPr>
        <w:t xml:space="preserve">int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w:t>
      </w:r>
      <w:r w:rsidRPr="007D5402">
        <w:rPr>
          <w:rFonts w:cs="Mangal"/>
          <w:color w:val="595959" w:themeColor="text1" w:themeTint="A6"/>
          <w:sz w:val="21"/>
          <w:szCs w:val="21"/>
        </w:rPr>
        <w:t>1</w:t>
      </w: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 xml:space="preserve">&lt;=n;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 {</w:t>
      </w:r>
    </w:p>
    <w:p w14:paraId="6608DEF6" w14:textId="77777777" w:rsidR="007D5402" w:rsidRPr="007D5402" w:rsidRDefault="007D5402" w:rsidP="007D5402">
      <w:pPr>
        <w:pStyle w:val="NoSpacing"/>
        <w:rPr>
          <w:color w:val="595959" w:themeColor="text1" w:themeTint="A6"/>
          <w:sz w:val="21"/>
          <w:szCs w:val="21"/>
        </w:rPr>
      </w:pPr>
    </w:p>
    <w:p w14:paraId="7D5E672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if(</w:t>
      </w:r>
      <w:proofErr w:type="spellStart"/>
      <w:proofErr w:type="gramEnd"/>
      <w:r w:rsidRPr="007D5402">
        <w:rPr>
          <w:color w:val="595959" w:themeColor="text1" w:themeTint="A6"/>
          <w:sz w:val="21"/>
          <w:szCs w:val="21"/>
          <w:cs w:val="0"/>
        </w:rPr>
        <w:t>i</w:t>
      </w:r>
      <w:proofErr w:type="spellEnd"/>
      <w:r w:rsidRPr="007D5402">
        <w:rPr>
          <w:color w:val="595959" w:themeColor="text1" w:themeTint="A6"/>
          <w:sz w:val="21"/>
          <w:szCs w:val="21"/>
          <w:cs w:val="0"/>
        </w:rPr>
        <w:t xml:space="preserve"> % </w:t>
      </w:r>
      <w:r w:rsidRPr="007D5402">
        <w:rPr>
          <w:rFonts w:cs="Mangal"/>
          <w:color w:val="595959" w:themeColor="text1" w:themeTint="A6"/>
          <w:sz w:val="21"/>
          <w:szCs w:val="21"/>
        </w:rPr>
        <w:t xml:space="preserve">2 != 0) </w:t>
      </w:r>
      <w:r w:rsidRPr="007D5402">
        <w:rPr>
          <w:color w:val="595959" w:themeColor="text1" w:themeTint="A6"/>
          <w:sz w:val="21"/>
          <w:szCs w:val="21"/>
          <w:cs w:val="0"/>
        </w:rPr>
        <w:t>{</w:t>
      </w:r>
    </w:p>
    <w:p w14:paraId="29A8DABA" w14:textId="77777777" w:rsidR="007D5402" w:rsidRPr="007D5402" w:rsidRDefault="007D5402" w:rsidP="007D5402">
      <w:pPr>
        <w:pStyle w:val="NoSpacing"/>
        <w:rPr>
          <w:color w:val="595959" w:themeColor="text1" w:themeTint="A6"/>
          <w:sz w:val="21"/>
          <w:szCs w:val="21"/>
        </w:rPr>
      </w:pPr>
    </w:p>
    <w:p w14:paraId="4DDBE00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sum = sum +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w:t>
      </w:r>
    </w:p>
    <w:p w14:paraId="072E007A" w14:textId="77777777" w:rsidR="007D5402" w:rsidRPr="007D5402" w:rsidRDefault="007D5402" w:rsidP="007D5402">
      <w:pPr>
        <w:pStyle w:val="NoSpacing"/>
        <w:rPr>
          <w:color w:val="595959" w:themeColor="text1" w:themeTint="A6"/>
          <w:sz w:val="21"/>
          <w:szCs w:val="21"/>
        </w:rPr>
      </w:pPr>
    </w:p>
    <w:p w14:paraId="0AD507F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299E3DD5" w14:textId="77777777" w:rsidR="007D5402" w:rsidRPr="007D5402" w:rsidRDefault="007D5402" w:rsidP="007D5402">
      <w:pPr>
        <w:pStyle w:val="NoSpacing"/>
        <w:rPr>
          <w:color w:val="595959" w:themeColor="text1" w:themeTint="A6"/>
          <w:sz w:val="21"/>
          <w:szCs w:val="21"/>
        </w:rPr>
      </w:pPr>
    </w:p>
    <w:p w14:paraId="36B6DE5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207C476F" w14:textId="77777777" w:rsidR="007D5402" w:rsidRPr="007D5402" w:rsidRDefault="007D5402" w:rsidP="007D5402">
      <w:pPr>
        <w:pStyle w:val="NoSpacing"/>
        <w:rPr>
          <w:color w:val="595959" w:themeColor="text1" w:themeTint="A6"/>
          <w:sz w:val="21"/>
          <w:szCs w:val="21"/>
        </w:rPr>
      </w:pPr>
    </w:p>
    <w:p w14:paraId="5ACD3E05" w14:textId="77777777" w:rsidR="007D5402" w:rsidRPr="007D5402" w:rsidRDefault="007D5402" w:rsidP="007D5402">
      <w:pPr>
        <w:pStyle w:val="NoSpacing"/>
        <w:rPr>
          <w:color w:val="595959" w:themeColor="text1" w:themeTint="A6"/>
          <w:sz w:val="21"/>
          <w:szCs w:val="21"/>
        </w:rPr>
      </w:pPr>
    </w:p>
    <w:p w14:paraId="0ED137B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(sum);</w:t>
      </w:r>
    </w:p>
    <w:p w14:paraId="0B52F831" w14:textId="77777777" w:rsidR="007D5402" w:rsidRPr="007D5402" w:rsidRDefault="007D5402" w:rsidP="007D5402">
      <w:pPr>
        <w:pStyle w:val="NoSpacing"/>
        <w:rPr>
          <w:color w:val="595959" w:themeColor="text1" w:themeTint="A6"/>
          <w:sz w:val="21"/>
          <w:szCs w:val="21"/>
        </w:rPr>
      </w:pPr>
    </w:p>
    <w:p w14:paraId="090836B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1B26AAF9" w14:textId="77777777" w:rsidR="007D5402" w:rsidRPr="007D5402" w:rsidRDefault="007D5402" w:rsidP="007D5402">
      <w:pPr>
        <w:pStyle w:val="NoSpacing"/>
        <w:rPr>
          <w:color w:val="595959" w:themeColor="text1" w:themeTint="A6"/>
          <w:sz w:val="21"/>
          <w:szCs w:val="21"/>
        </w:rPr>
      </w:pPr>
    </w:p>
    <w:p w14:paraId="3579CC4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1C9F8881" w14:textId="77777777" w:rsidR="007D5402" w:rsidRPr="007D5402" w:rsidRDefault="007D5402" w:rsidP="007D5402">
      <w:pPr>
        <w:pStyle w:val="NoSpacing"/>
        <w:rPr>
          <w:color w:val="595959" w:themeColor="text1" w:themeTint="A6"/>
          <w:sz w:val="21"/>
          <w:szCs w:val="21"/>
        </w:rPr>
      </w:pPr>
    </w:p>
    <w:p w14:paraId="2F44913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74847280" w14:textId="77777777" w:rsidR="007D5402" w:rsidRPr="007D5402" w:rsidRDefault="007D5402" w:rsidP="007D5402">
      <w:pPr>
        <w:pStyle w:val="NoSpacing"/>
        <w:rPr>
          <w:color w:val="595959" w:themeColor="text1" w:themeTint="A6"/>
          <w:sz w:val="21"/>
          <w:szCs w:val="21"/>
        </w:rPr>
      </w:pPr>
    </w:p>
    <w:p w14:paraId="1829923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n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0DD9EE51" w14:textId="77777777" w:rsidR="007D5402" w:rsidRPr="007D5402" w:rsidRDefault="007D5402" w:rsidP="007D5402">
      <w:pPr>
        <w:pStyle w:val="NoSpacing"/>
        <w:rPr>
          <w:color w:val="595959" w:themeColor="text1" w:themeTint="A6"/>
          <w:sz w:val="21"/>
          <w:szCs w:val="21"/>
        </w:rPr>
      </w:pPr>
    </w:p>
    <w:p w14:paraId="7C9859B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printSum</w:t>
      </w:r>
      <w:proofErr w:type="spellEnd"/>
      <w:r w:rsidRPr="007D5402">
        <w:rPr>
          <w:color w:val="595959" w:themeColor="text1" w:themeTint="A6"/>
          <w:sz w:val="21"/>
          <w:szCs w:val="21"/>
          <w:cs w:val="0"/>
        </w:rPr>
        <w:t>(n);</w:t>
      </w:r>
    </w:p>
    <w:p w14:paraId="7BB69579" w14:textId="77777777" w:rsidR="007D5402" w:rsidRPr="007D5402" w:rsidRDefault="007D5402" w:rsidP="007D5402">
      <w:pPr>
        <w:pStyle w:val="NoSpacing"/>
        <w:rPr>
          <w:color w:val="595959" w:themeColor="text1" w:themeTint="A6"/>
          <w:sz w:val="21"/>
          <w:szCs w:val="21"/>
        </w:rPr>
      </w:pPr>
    </w:p>
    <w:p w14:paraId="269134A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2B9CA6BB" w14:textId="77777777" w:rsidR="007D5402" w:rsidRPr="007D5402" w:rsidRDefault="007D5402" w:rsidP="007D5402">
      <w:pPr>
        <w:pStyle w:val="NoSpacing"/>
        <w:rPr>
          <w:color w:val="595959" w:themeColor="text1" w:themeTint="A6"/>
          <w:sz w:val="21"/>
          <w:szCs w:val="21"/>
        </w:rPr>
      </w:pPr>
    </w:p>
    <w:p w14:paraId="33B52E2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48B835F4" w14:textId="77777777" w:rsidR="007D5402" w:rsidRPr="007D5402" w:rsidRDefault="007D5402" w:rsidP="007D5402">
      <w:pPr>
        <w:pStyle w:val="NoSpacing"/>
        <w:rPr>
          <w:color w:val="595959" w:themeColor="text1" w:themeTint="A6"/>
          <w:sz w:val="21"/>
          <w:szCs w:val="21"/>
        </w:rPr>
      </w:pPr>
    </w:p>
    <w:p w14:paraId="5DFABCC9" w14:textId="77777777" w:rsidR="007D5402" w:rsidRPr="007D5402" w:rsidRDefault="007D5402" w:rsidP="007D5402">
      <w:pPr>
        <w:pStyle w:val="NoSpacing"/>
        <w:rPr>
          <w:color w:val="595959" w:themeColor="text1" w:themeTint="A6"/>
          <w:sz w:val="21"/>
          <w:szCs w:val="21"/>
        </w:rPr>
      </w:pPr>
    </w:p>
    <w:p w14:paraId="7729617A" w14:textId="77777777" w:rsidR="007D5402" w:rsidRPr="007D5402" w:rsidRDefault="007D5402" w:rsidP="007D5402">
      <w:pPr>
        <w:pStyle w:val="NoSpacing"/>
        <w:rPr>
          <w:color w:val="595959" w:themeColor="text1" w:themeTint="A6"/>
          <w:sz w:val="21"/>
          <w:szCs w:val="21"/>
        </w:rPr>
      </w:pPr>
    </w:p>
    <w:p w14:paraId="098D8C3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Write a function which takes in </w:t>
      </w:r>
      <w:r w:rsidRPr="007D5402">
        <w:rPr>
          <w:rFonts w:cs="Mangal"/>
          <w:color w:val="595959" w:themeColor="text1" w:themeTint="A6"/>
          <w:sz w:val="21"/>
          <w:szCs w:val="21"/>
        </w:rPr>
        <w:t>2</w:t>
      </w:r>
      <w:r w:rsidRPr="007D5402">
        <w:rPr>
          <w:color w:val="595959" w:themeColor="text1" w:themeTint="A6"/>
          <w:sz w:val="21"/>
          <w:szCs w:val="21"/>
          <w:cs w:val="0"/>
        </w:rPr>
        <w:t xml:space="preserve"> numbers and returns the greater of those two.</w:t>
      </w:r>
    </w:p>
    <w:p w14:paraId="16480BD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64FB215A" w14:textId="77777777" w:rsidR="007D5402" w:rsidRPr="007D5402" w:rsidRDefault="007D5402" w:rsidP="007D5402">
      <w:pPr>
        <w:pStyle w:val="NoSpacing"/>
        <w:rPr>
          <w:color w:val="595959" w:themeColor="text1" w:themeTint="A6"/>
          <w:sz w:val="21"/>
          <w:szCs w:val="21"/>
        </w:rPr>
      </w:pPr>
    </w:p>
    <w:p w14:paraId="113B6944" w14:textId="77777777" w:rsidR="007D5402" w:rsidRPr="007D5402" w:rsidRDefault="007D5402" w:rsidP="007D5402">
      <w:pPr>
        <w:pStyle w:val="NoSpacing"/>
        <w:rPr>
          <w:color w:val="595959" w:themeColor="text1" w:themeTint="A6"/>
          <w:sz w:val="21"/>
          <w:szCs w:val="21"/>
        </w:rPr>
      </w:pPr>
    </w:p>
    <w:p w14:paraId="2F421AF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16103CBC" w14:textId="77777777" w:rsidR="007D5402" w:rsidRPr="007D5402" w:rsidRDefault="007D5402" w:rsidP="007D5402">
      <w:pPr>
        <w:pStyle w:val="NoSpacing"/>
        <w:rPr>
          <w:color w:val="595959" w:themeColor="text1" w:themeTint="A6"/>
          <w:sz w:val="21"/>
          <w:szCs w:val="21"/>
        </w:rPr>
      </w:pPr>
    </w:p>
    <w:p w14:paraId="07F6C01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int </w:t>
      </w:r>
      <w:proofErr w:type="spellStart"/>
      <w:proofErr w:type="gramStart"/>
      <w:r w:rsidRPr="007D5402">
        <w:rPr>
          <w:color w:val="595959" w:themeColor="text1" w:themeTint="A6"/>
          <w:sz w:val="21"/>
          <w:szCs w:val="21"/>
          <w:cs w:val="0"/>
        </w:rPr>
        <w:t>getGreater</w:t>
      </w:r>
      <w:proofErr w:type="spellEnd"/>
      <w:r w:rsidRPr="007D5402">
        <w:rPr>
          <w:color w:val="595959" w:themeColor="text1" w:themeTint="A6"/>
          <w:sz w:val="21"/>
          <w:szCs w:val="21"/>
          <w:cs w:val="0"/>
        </w:rPr>
        <w:t>(</w:t>
      </w:r>
      <w:proofErr w:type="gramEnd"/>
      <w:r w:rsidRPr="007D5402">
        <w:rPr>
          <w:color w:val="595959" w:themeColor="text1" w:themeTint="A6"/>
          <w:sz w:val="21"/>
          <w:szCs w:val="21"/>
          <w:cs w:val="0"/>
        </w:rPr>
        <w:t>int a, int b) {</w:t>
      </w:r>
    </w:p>
    <w:p w14:paraId="2033998E" w14:textId="77777777" w:rsidR="007D5402" w:rsidRPr="007D5402" w:rsidRDefault="007D5402" w:rsidP="007D5402">
      <w:pPr>
        <w:pStyle w:val="NoSpacing"/>
        <w:rPr>
          <w:color w:val="595959" w:themeColor="text1" w:themeTint="A6"/>
          <w:sz w:val="21"/>
          <w:szCs w:val="21"/>
        </w:rPr>
      </w:pPr>
    </w:p>
    <w:p w14:paraId="7696B1B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if(</w:t>
      </w:r>
      <w:proofErr w:type="gramEnd"/>
      <w:r w:rsidRPr="007D5402">
        <w:rPr>
          <w:color w:val="595959" w:themeColor="text1" w:themeTint="A6"/>
          <w:sz w:val="21"/>
          <w:szCs w:val="21"/>
          <w:cs w:val="0"/>
        </w:rPr>
        <w:t>a &gt; b) {</w:t>
      </w:r>
    </w:p>
    <w:p w14:paraId="0E2C2D6C" w14:textId="77777777" w:rsidR="007D5402" w:rsidRPr="007D5402" w:rsidRDefault="007D5402" w:rsidP="007D5402">
      <w:pPr>
        <w:pStyle w:val="NoSpacing"/>
        <w:rPr>
          <w:color w:val="595959" w:themeColor="text1" w:themeTint="A6"/>
          <w:sz w:val="21"/>
          <w:szCs w:val="21"/>
        </w:rPr>
      </w:pPr>
    </w:p>
    <w:p w14:paraId="4FD7326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return a;</w:t>
      </w:r>
    </w:p>
    <w:p w14:paraId="0DB616D4" w14:textId="77777777" w:rsidR="007D5402" w:rsidRPr="007D5402" w:rsidRDefault="007D5402" w:rsidP="007D5402">
      <w:pPr>
        <w:pStyle w:val="NoSpacing"/>
        <w:rPr>
          <w:color w:val="595959" w:themeColor="text1" w:themeTint="A6"/>
          <w:sz w:val="21"/>
          <w:szCs w:val="21"/>
        </w:rPr>
      </w:pPr>
    </w:p>
    <w:p w14:paraId="1D96825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else {</w:t>
      </w:r>
    </w:p>
    <w:p w14:paraId="3212BD03" w14:textId="77777777" w:rsidR="007D5402" w:rsidRPr="007D5402" w:rsidRDefault="007D5402" w:rsidP="007D5402">
      <w:pPr>
        <w:pStyle w:val="NoSpacing"/>
        <w:rPr>
          <w:color w:val="595959" w:themeColor="text1" w:themeTint="A6"/>
          <w:sz w:val="21"/>
          <w:szCs w:val="21"/>
        </w:rPr>
      </w:pPr>
    </w:p>
    <w:p w14:paraId="13E9F68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return b;</w:t>
      </w:r>
    </w:p>
    <w:p w14:paraId="11A37C1A" w14:textId="77777777" w:rsidR="007D5402" w:rsidRPr="007D5402" w:rsidRDefault="007D5402" w:rsidP="007D5402">
      <w:pPr>
        <w:pStyle w:val="NoSpacing"/>
        <w:rPr>
          <w:color w:val="595959" w:themeColor="text1" w:themeTint="A6"/>
          <w:sz w:val="21"/>
          <w:szCs w:val="21"/>
        </w:rPr>
      </w:pPr>
    </w:p>
    <w:p w14:paraId="47DCA9D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776D7ADE" w14:textId="77777777" w:rsidR="007D5402" w:rsidRPr="007D5402" w:rsidRDefault="007D5402" w:rsidP="007D5402">
      <w:pPr>
        <w:pStyle w:val="NoSpacing"/>
        <w:rPr>
          <w:color w:val="595959" w:themeColor="text1" w:themeTint="A6"/>
          <w:sz w:val="21"/>
          <w:szCs w:val="21"/>
        </w:rPr>
      </w:pPr>
    </w:p>
    <w:p w14:paraId="3E0F92F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768581AA" w14:textId="77777777" w:rsidR="007D5402" w:rsidRPr="007D5402" w:rsidRDefault="007D5402" w:rsidP="007D5402">
      <w:pPr>
        <w:pStyle w:val="NoSpacing"/>
        <w:rPr>
          <w:color w:val="595959" w:themeColor="text1" w:themeTint="A6"/>
          <w:sz w:val="21"/>
          <w:szCs w:val="21"/>
        </w:rPr>
      </w:pPr>
    </w:p>
    <w:p w14:paraId="7ACC4D9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0AC99D5C" w14:textId="77777777" w:rsidR="007D5402" w:rsidRPr="007D5402" w:rsidRDefault="007D5402" w:rsidP="007D5402">
      <w:pPr>
        <w:pStyle w:val="NoSpacing"/>
        <w:rPr>
          <w:color w:val="595959" w:themeColor="text1" w:themeTint="A6"/>
          <w:sz w:val="21"/>
          <w:szCs w:val="21"/>
        </w:rPr>
      </w:pPr>
    </w:p>
    <w:p w14:paraId="73A67D8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5529A8B6" w14:textId="77777777" w:rsidR="007D5402" w:rsidRPr="007D5402" w:rsidRDefault="007D5402" w:rsidP="007D5402">
      <w:pPr>
        <w:pStyle w:val="NoSpacing"/>
        <w:rPr>
          <w:color w:val="595959" w:themeColor="text1" w:themeTint="A6"/>
          <w:sz w:val="21"/>
          <w:szCs w:val="21"/>
        </w:rPr>
      </w:pPr>
    </w:p>
    <w:p w14:paraId="3A3A28D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a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643E321F" w14:textId="77777777" w:rsidR="007D5402" w:rsidRPr="007D5402" w:rsidRDefault="007D5402" w:rsidP="007D5402">
      <w:pPr>
        <w:pStyle w:val="NoSpacing"/>
        <w:rPr>
          <w:color w:val="595959" w:themeColor="text1" w:themeTint="A6"/>
          <w:sz w:val="21"/>
          <w:szCs w:val="21"/>
        </w:rPr>
      </w:pPr>
    </w:p>
    <w:p w14:paraId="4115C3E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b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7B0A2DD1" w14:textId="77777777" w:rsidR="007D5402" w:rsidRPr="007D5402" w:rsidRDefault="007D5402" w:rsidP="007D5402">
      <w:pPr>
        <w:pStyle w:val="NoSpacing"/>
        <w:rPr>
          <w:color w:val="595959" w:themeColor="text1" w:themeTint="A6"/>
          <w:sz w:val="21"/>
          <w:szCs w:val="21"/>
        </w:rPr>
      </w:pPr>
    </w:p>
    <w:p w14:paraId="508C992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roofErr w:type="spellStart"/>
      <w:proofErr w:type="gramStart"/>
      <w:r w:rsidRPr="007D5402">
        <w:rPr>
          <w:color w:val="595959" w:themeColor="text1" w:themeTint="A6"/>
          <w:sz w:val="21"/>
          <w:szCs w:val="21"/>
          <w:cs w:val="0"/>
        </w:rPr>
        <w:t>getGreater</w:t>
      </w:r>
      <w:proofErr w:type="spellEnd"/>
      <w:r w:rsidRPr="007D5402">
        <w:rPr>
          <w:color w:val="595959" w:themeColor="text1" w:themeTint="A6"/>
          <w:sz w:val="21"/>
          <w:szCs w:val="21"/>
          <w:cs w:val="0"/>
        </w:rPr>
        <w:t>(</w:t>
      </w:r>
      <w:proofErr w:type="gramEnd"/>
      <w:r w:rsidRPr="007D5402">
        <w:rPr>
          <w:color w:val="595959" w:themeColor="text1" w:themeTint="A6"/>
          <w:sz w:val="21"/>
          <w:szCs w:val="21"/>
          <w:cs w:val="0"/>
        </w:rPr>
        <w:t>a, b));</w:t>
      </w:r>
    </w:p>
    <w:p w14:paraId="3CDC01C6" w14:textId="77777777" w:rsidR="007D5402" w:rsidRPr="007D5402" w:rsidRDefault="007D5402" w:rsidP="007D5402">
      <w:pPr>
        <w:pStyle w:val="NoSpacing"/>
        <w:rPr>
          <w:color w:val="595959" w:themeColor="text1" w:themeTint="A6"/>
          <w:sz w:val="21"/>
          <w:szCs w:val="21"/>
        </w:rPr>
      </w:pPr>
    </w:p>
    <w:p w14:paraId="5F3CE0E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3D8C9479" w14:textId="77777777" w:rsidR="007D5402" w:rsidRPr="007D5402" w:rsidRDefault="007D5402" w:rsidP="007D5402">
      <w:pPr>
        <w:pStyle w:val="NoSpacing"/>
        <w:rPr>
          <w:color w:val="595959" w:themeColor="text1" w:themeTint="A6"/>
          <w:sz w:val="21"/>
          <w:szCs w:val="21"/>
        </w:rPr>
      </w:pPr>
    </w:p>
    <w:p w14:paraId="5528B34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1572BC62" w14:textId="77777777" w:rsidR="007D5402" w:rsidRPr="007D5402" w:rsidRDefault="007D5402" w:rsidP="007D5402">
      <w:pPr>
        <w:pStyle w:val="NoSpacing"/>
        <w:rPr>
          <w:color w:val="595959" w:themeColor="text1" w:themeTint="A6"/>
          <w:sz w:val="21"/>
          <w:szCs w:val="21"/>
        </w:rPr>
      </w:pPr>
    </w:p>
    <w:p w14:paraId="6DB1AC4D" w14:textId="77777777" w:rsidR="007D5402" w:rsidRPr="007D5402" w:rsidRDefault="007D5402" w:rsidP="007D5402">
      <w:pPr>
        <w:pStyle w:val="NoSpacing"/>
        <w:rPr>
          <w:color w:val="595959" w:themeColor="text1" w:themeTint="A6"/>
          <w:sz w:val="21"/>
          <w:szCs w:val="21"/>
        </w:rPr>
      </w:pPr>
    </w:p>
    <w:p w14:paraId="542C08B9" w14:textId="77777777" w:rsidR="007D5402" w:rsidRPr="007D5402" w:rsidRDefault="007D5402" w:rsidP="007D5402">
      <w:pPr>
        <w:pStyle w:val="NoSpacing"/>
        <w:rPr>
          <w:color w:val="595959" w:themeColor="text1" w:themeTint="A6"/>
          <w:sz w:val="21"/>
          <w:szCs w:val="21"/>
        </w:rPr>
      </w:pPr>
    </w:p>
    <w:p w14:paraId="385779B3"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Write a function that takes in the radius as input and returns the circumference of a circle.</w:t>
      </w:r>
    </w:p>
    <w:p w14:paraId="0EE48F5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715C9343" w14:textId="77777777" w:rsidR="007D5402" w:rsidRPr="007D5402" w:rsidRDefault="007D5402" w:rsidP="007D5402">
      <w:pPr>
        <w:pStyle w:val="NoSpacing"/>
        <w:rPr>
          <w:color w:val="595959" w:themeColor="text1" w:themeTint="A6"/>
          <w:sz w:val="21"/>
          <w:szCs w:val="21"/>
        </w:rPr>
      </w:pPr>
    </w:p>
    <w:p w14:paraId="078A5F30" w14:textId="77777777" w:rsidR="007D5402" w:rsidRPr="007D5402" w:rsidRDefault="007D5402" w:rsidP="007D5402">
      <w:pPr>
        <w:pStyle w:val="NoSpacing"/>
        <w:rPr>
          <w:color w:val="595959" w:themeColor="text1" w:themeTint="A6"/>
          <w:sz w:val="21"/>
          <w:szCs w:val="21"/>
        </w:rPr>
      </w:pPr>
    </w:p>
    <w:p w14:paraId="6272730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5BB2BA8A" w14:textId="77777777" w:rsidR="007D5402" w:rsidRPr="007D5402" w:rsidRDefault="007D5402" w:rsidP="007D5402">
      <w:pPr>
        <w:pStyle w:val="NoSpacing"/>
        <w:rPr>
          <w:color w:val="595959" w:themeColor="text1" w:themeTint="A6"/>
          <w:sz w:val="21"/>
          <w:szCs w:val="21"/>
        </w:rPr>
      </w:pPr>
    </w:p>
    <w:p w14:paraId="72AB1D6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Double </w:t>
      </w:r>
      <w:proofErr w:type="spellStart"/>
      <w:proofErr w:type="gramStart"/>
      <w:r w:rsidRPr="007D5402">
        <w:rPr>
          <w:color w:val="595959" w:themeColor="text1" w:themeTint="A6"/>
          <w:sz w:val="21"/>
          <w:szCs w:val="21"/>
          <w:cs w:val="0"/>
        </w:rPr>
        <w:t>getCircumference</w:t>
      </w:r>
      <w:proofErr w:type="spellEnd"/>
      <w:r w:rsidRPr="007D5402">
        <w:rPr>
          <w:color w:val="595959" w:themeColor="text1" w:themeTint="A6"/>
          <w:sz w:val="21"/>
          <w:szCs w:val="21"/>
          <w:cs w:val="0"/>
        </w:rPr>
        <w:t>(</w:t>
      </w:r>
      <w:proofErr w:type="gramEnd"/>
      <w:r w:rsidRPr="007D5402">
        <w:rPr>
          <w:color w:val="595959" w:themeColor="text1" w:themeTint="A6"/>
          <w:sz w:val="21"/>
          <w:szCs w:val="21"/>
          <w:cs w:val="0"/>
        </w:rPr>
        <w:t>Double radius) {</w:t>
      </w:r>
    </w:p>
    <w:p w14:paraId="2994712E" w14:textId="77777777" w:rsidR="007D5402" w:rsidRPr="007D5402" w:rsidRDefault="007D5402" w:rsidP="007D5402">
      <w:pPr>
        <w:pStyle w:val="NoSpacing"/>
        <w:rPr>
          <w:color w:val="595959" w:themeColor="text1" w:themeTint="A6"/>
          <w:sz w:val="21"/>
          <w:szCs w:val="21"/>
        </w:rPr>
      </w:pPr>
    </w:p>
    <w:p w14:paraId="3EC6CD5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return </w:t>
      </w:r>
      <w:r w:rsidRPr="007D5402">
        <w:rPr>
          <w:rFonts w:cs="Mangal"/>
          <w:color w:val="595959" w:themeColor="text1" w:themeTint="A6"/>
          <w:sz w:val="21"/>
          <w:szCs w:val="21"/>
        </w:rPr>
        <w:t xml:space="preserve">2 * 3.14 * </w:t>
      </w:r>
      <w:r w:rsidRPr="007D5402">
        <w:rPr>
          <w:color w:val="595959" w:themeColor="text1" w:themeTint="A6"/>
          <w:sz w:val="21"/>
          <w:szCs w:val="21"/>
          <w:cs w:val="0"/>
        </w:rPr>
        <w:t>radius;</w:t>
      </w:r>
    </w:p>
    <w:p w14:paraId="6BC0AECA" w14:textId="77777777" w:rsidR="007D5402" w:rsidRPr="007D5402" w:rsidRDefault="007D5402" w:rsidP="007D5402">
      <w:pPr>
        <w:pStyle w:val="NoSpacing"/>
        <w:rPr>
          <w:color w:val="595959" w:themeColor="text1" w:themeTint="A6"/>
          <w:sz w:val="21"/>
          <w:szCs w:val="21"/>
        </w:rPr>
      </w:pPr>
    </w:p>
    <w:p w14:paraId="59FE64F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0F73E24C" w14:textId="77777777" w:rsidR="007D5402" w:rsidRPr="007D5402" w:rsidRDefault="007D5402" w:rsidP="007D5402">
      <w:pPr>
        <w:pStyle w:val="NoSpacing"/>
        <w:rPr>
          <w:color w:val="595959" w:themeColor="text1" w:themeTint="A6"/>
          <w:sz w:val="21"/>
          <w:szCs w:val="21"/>
        </w:rPr>
      </w:pPr>
    </w:p>
    <w:p w14:paraId="6BBD488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lastRenderedPageBreak/>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5794A22F" w14:textId="77777777" w:rsidR="007D5402" w:rsidRPr="007D5402" w:rsidRDefault="007D5402" w:rsidP="007D5402">
      <w:pPr>
        <w:pStyle w:val="NoSpacing"/>
        <w:rPr>
          <w:color w:val="595959" w:themeColor="text1" w:themeTint="A6"/>
          <w:sz w:val="21"/>
          <w:szCs w:val="21"/>
        </w:rPr>
      </w:pPr>
    </w:p>
    <w:p w14:paraId="7C1ECCF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44AB505E" w14:textId="77777777" w:rsidR="007D5402" w:rsidRPr="007D5402" w:rsidRDefault="007D5402" w:rsidP="007D5402">
      <w:pPr>
        <w:pStyle w:val="NoSpacing"/>
        <w:rPr>
          <w:color w:val="595959" w:themeColor="text1" w:themeTint="A6"/>
          <w:sz w:val="21"/>
          <w:szCs w:val="21"/>
        </w:rPr>
      </w:pPr>
    </w:p>
    <w:p w14:paraId="7B36F83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Double r = </w:t>
      </w:r>
      <w:proofErr w:type="spellStart"/>
      <w:proofErr w:type="gramStart"/>
      <w:r w:rsidRPr="007D5402">
        <w:rPr>
          <w:color w:val="595959" w:themeColor="text1" w:themeTint="A6"/>
          <w:sz w:val="21"/>
          <w:szCs w:val="21"/>
          <w:cs w:val="0"/>
        </w:rPr>
        <w:t>sc.nextDouble</w:t>
      </w:r>
      <w:proofErr w:type="spellEnd"/>
      <w:proofErr w:type="gramEnd"/>
      <w:r w:rsidRPr="007D5402">
        <w:rPr>
          <w:color w:val="595959" w:themeColor="text1" w:themeTint="A6"/>
          <w:sz w:val="21"/>
          <w:szCs w:val="21"/>
          <w:cs w:val="0"/>
        </w:rPr>
        <w:t>();</w:t>
      </w:r>
    </w:p>
    <w:p w14:paraId="06DC6C09" w14:textId="77777777" w:rsidR="007D5402" w:rsidRPr="007D5402" w:rsidRDefault="007D5402" w:rsidP="007D5402">
      <w:pPr>
        <w:pStyle w:val="NoSpacing"/>
        <w:rPr>
          <w:color w:val="595959" w:themeColor="text1" w:themeTint="A6"/>
          <w:sz w:val="21"/>
          <w:szCs w:val="21"/>
        </w:rPr>
      </w:pPr>
    </w:p>
    <w:p w14:paraId="51294F0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roofErr w:type="spellStart"/>
      <w:r w:rsidRPr="007D5402">
        <w:rPr>
          <w:color w:val="595959" w:themeColor="text1" w:themeTint="A6"/>
          <w:sz w:val="21"/>
          <w:szCs w:val="21"/>
          <w:cs w:val="0"/>
        </w:rPr>
        <w:t>getCircumference</w:t>
      </w:r>
      <w:proofErr w:type="spellEnd"/>
      <w:r w:rsidRPr="007D5402">
        <w:rPr>
          <w:color w:val="595959" w:themeColor="text1" w:themeTint="A6"/>
          <w:sz w:val="21"/>
          <w:szCs w:val="21"/>
          <w:cs w:val="0"/>
        </w:rPr>
        <w:t>(radius));</w:t>
      </w:r>
    </w:p>
    <w:p w14:paraId="38CA0E32" w14:textId="77777777" w:rsidR="007D5402" w:rsidRPr="007D5402" w:rsidRDefault="007D5402" w:rsidP="007D5402">
      <w:pPr>
        <w:pStyle w:val="NoSpacing"/>
        <w:rPr>
          <w:color w:val="595959" w:themeColor="text1" w:themeTint="A6"/>
          <w:sz w:val="21"/>
          <w:szCs w:val="21"/>
        </w:rPr>
      </w:pPr>
    </w:p>
    <w:p w14:paraId="3A8F6CA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2B48305D" w14:textId="77777777" w:rsidR="007D5402" w:rsidRPr="007D5402" w:rsidRDefault="007D5402" w:rsidP="007D5402">
      <w:pPr>
        <w:pStyle w:val="NoSpacing"/>
        <w:rPr>
          <w:color w:val="595959" w:themeColor="text1" w:themeTint="A6"/>
          <w:sz w:val="21"/>
          <w:szCs w:val="21"/>
        </w:rPr>
      </w:pPr>
    </w:p>
    <w:p w14:paraId="0B7436A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046085F9" w14:textId="77777777" w:rsidR="007D5402" w:rsidRPr="007D5402" w:rsidRDefault="007D5402" w:rsidP="007D5402">
      <w:pPr>
        <w:pStyle w:val="NoSpacing"/>
        <w:rPr>
          <w:color w:val="595959" w:themeColor="text1" w:themeTint="A6"/>
          <w:sz w:val="21"/>
          <w:szCs w:val="21"/>
        </w:rPr>
      </w:pPr>
    </w:p>
    <w:p w14:paraId="06005FE0" w14:textId="77777777" w:rsidR="007D5402" w:rsidRPr="007D5402" w:rsidRDefault="007D5402" w:rsidP="007D5402">
      <w:pPr>
        <w:pStyle w:val="NoSpacing"/>
        <w:rPr>
          <w:color w:val="595959" w:themeColor="text1" w:themeTint="A6"/>
          <w:sz w:val="21"/>
          <w:szCs w:val="21"/>
        </w:rPr>
      </w:pPr>
    </w:p>
    <w:p w14:paraId="576AD39D" w14:textId="77777777" w:rsidR="007D5402" w:rsidRPr="007D5402" w:rsidRDefault="007D5402" w:rsidP="007D5402">
      <w:pPr>
        <w:pStyle w:val="NoSpacing"/>
        <w:rPr>
          <w:color w:val="595959" w:themeColor="text1" w:themeTint="A6"/>
          <w:sz w:val="21"/>
          <w:szCs w:val="21"/>
        </w:rPr>
      </w:pPr>
    </w:p>
    <w:p w14:paraId="3845139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Write a function that takes in age as input and returns if that person is eligible to vote or not. A person of age &gt; </w:t>
      </w:r>
      <w:r w:rsidRPr="007D5402">
        <w:rPr>
          <w:rFonts w:cs="Mangal"/>
          <w:color w:val="595959" w:themeColor="text1" w:themeTint="A6"/>
          <w:sz w:val="21"/>
          <w:szCs w:val="21"/>
        </w:rPr>
        <w:t>18</w:t>
      </w:r>
      <w:r w:rsidRPr="007D5402">
        <w:rPr>
          <w:color w:val="595959" w:themeColor="text1" w:themeTint="A6"/>
          <w:sz w:val="21"/>
          <w:szCs w:val="21"/>
          <w:cs w:val="0"/>
        </w:rPr>
        <w:t xml:space="preserve"> is eligible to vote.</w:t>
      </w:r>
    </w:p>
    <w:p w14:paraId="4D0C59D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6DE0A2B1" w14:textId="77777777" w:rsidR="007D5402" w:rsidRPr="007D5402" w:rsidRDefault="007D5402" w:rsidP="007D5402">
      <w:pPr>
        <w:pStyle w:val="NoSpacing"/>
        <w:rPr>
          <w:color w:val="595959" w:themeColor="text1" w:themeTint="A6"/>
          <w:sz w:val="21"/>
          <w:szCs w:val="21"/>
        </w:rPr>
      </w:pPr>
    </w:p>
    <w:p w14:paraId="5DCE429B" w14:textId="77777777" w:rsidR="007D5402" w:rsidRPr="007D5402" w:rsidRDefault="007D5402" w:rsidP="007D5402">
      <w:pPr>
        <w:pStyle w:val="NoSpacing"/>
        <w:rPr>
          <w:color w:val="595959" w:themeColor="text1" w:themeTint="A6"/>
          <w:sz w:val="21"/>
          <w:szCs w:val="21"/>
        </w:rPr>
      </w:pPr>
    </w:p>
    <w:p w14:paraId="4CDE1A23"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7F9D84C8" w14:textId="77777777" w:rsidR="007D5402" w:rsidRPr="007D5402" w:rsidRDefault="007D5402" w:rsidP="007D5402">
      <w:pPr>
        <w:pStyle w:val="NoSpacing"/>
        <w:rPr>
          <w:color w:val="595959" w:themeColor="text1" w:themeTint="A6"/>
          <w:sz w:val="21"/>
          <w:szCs w:val="21"/>
        </w:rPr>
      </w:pPr>
    </w:p>
    <w:p w14:paraId="58FBE53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w:t>
      </w:r>
      <w:proofErr w:type="spellStart"/>
      <w:r w:rsidRPr="007D5402">
        <w:rPr>
          <w:color w:val="595959" w:themeColor="text1" w:themeTint="A6"/>
          <w:sz w:val="21"/>
          <w:szCs w:val="21"/>
          <w:cs w:val="0"/>
        </w:rPr>
        <w:t>boolean</w:t>
      </w:r>
      <w:proofErr w:type="spellEnd"/>
      <w:r w:rsidRPr="007D5402">
        <w:rPr>
          <w:color w:val="595959" w:themeColor="text1" w:themeTint="A6"/>
          <w:sz w:val="21"/>
          <w:szCs w:val="21"/>
          <w:cs w:val="0"/>
        </w:rPr>
        <w:t xml:space="preserve"> </w:t>
      </w:r>
      <w:proofErr w:type="spellStart"/>
      <w:proofErr w:type="gramStart"/>
      <w:r w:rsidRPr="007D5402">
        <w:rPr>
          <w:color w:val="595959" w:themeColor="text1" w:themeTint="A6"/>
          <w:sz w:val="21"/>
          <w:szCs w:val="21"/>
          <w:cs w:val="0"/>
        </w:rPr>
        <w:t>isElligible</w:t>
      </w:r>
      <w:proofErr w:type="spellEnd"/>
      <w:r w:rsidRPr="007D5402">
        <w:rPr>
          <w:color w:val="595959" w:themeColor="text1" w:themeTint="A6"/>
          <w:sz w:val="21"/>
          <w:szCs w:val="21"/>
          <w:cs w:val="0"/>
        </w:rPr>
        <w:t>(</w:t>
      </w:r>
      <w:proofErr w:type="gramEnd"/>
      <w:r w:rsidRPr="007D5402">
        <w:rPr>
          <w:color w:val="595959" w:themeColor="text1" w:themeTint="A6"/>
          <w:sz w:val="21"/>
          <w:szCs w:val="21"/>
          <w:cs w:val="0"/>
        </w:rPr>
        <w:t>int age) {</w:t>
      </w:r>
    </w:p>
    <w:p w14:paraId="529552DC" w14:textId="77777777" w:rsidR="007D5402" w:rsidRPr="007D5402" w:rsidRDefault="007D5402" w:rsidP="007D5402">
      <w:pPr>
        <w:pStyle w:val="NoSpacing"/>
        <w:rPr>
          <w:color w:val="595959" w:themeColor="text1" w:themeTint="A6"/>
          <w:sz w:val="21"/>
          <w:szCs w:val="21"/>
        </w:rPr>
      </w:pPr>
    </w:p>
    <w:p w14:paraId="4598A0A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if(</w:t>
      </w:r>
      <w:proofErr w:type="gramEnd"/>
      <w:r w:rsidRPr="007D5402">
        <w:rPr>
          <w:color w:val="595959" w:themeColor="text1" w:themeTint="A6"/>
          <w:sz w:val="21"/>
          <w:szCs w:val="21"/>
          <w:cs w:val="0"/>
        </w:rPr>
        <w:t xml:space="preserve">age &gt; </w:t>
      </w:r>
      <w:r w:rsidRPr="007D5402">
        <w:rPr>
          <w:rFonts w:cs="Mangal"/>
          <w:color w:val="595959" w:themeColor="text1" w:themeTint="A6"/>
          <w:sz w:val="21"/>
          <w:szCs w:val="21"/>
        </w:rPr>
        <w:t xml:space="preserve">18) </w:t>
      </w:r>
      <w:r w:rsidRPr="007D5402">
        <w:rPr>
          <w:color w:val="595959" w:themeColor="text1" w:themeTint="A6"/>
          <w:sz w:val="21"/>
          <w:szCs w:val="21"/>
          <w:cs w:val="0"/>
        </w:rPr>
        <w:t>{</w:t>
      </w:r>
    </w:p>
    <w:p w14:paraId="0B57311C" w14:textId="77777777" w:rsidR="007D5402" w:rsidRPr="007D5402" w:rsidRDefault="007D5402" w:rsidP="007D5402">
      <w:pPr>
        <w:pStyle w:val="NoSpacing"/>
        <w:rPr>
          <w:color w:val="595959" w:themeColor="text1" w:themeTint="A6"/>
          <w:sz w:val="21"/>
          <w:szCs w:val="21"/>
        </w:rPr>
      </w:pPr>
    </w:p>
    <w:p w14:paraId="2B03B2E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return true;</w:t>
      </w:r>
    </w:p>
    <w:p w14:paraId="47F1FB97" w14:textId="77777777" w:rsidR="007D5402" w:rsidRPr="007D5402" w:rsidRDefault="007D5402" w:rsidP="007D5402">
      <w:pPr>
        <w:pStyle w:val="NoSpacing"/>
        <w:rPr>
          <w:color w:val="595959" w:themeColor="text1" w:themeTint="A6"/>
          <w:sz w:val="21"/>
          <w:szCs w:val="21"/>
        </w:rPr>
      </w:pPr>
    </w:p>
    <w:p w14:paraId="294D9CE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21885974" w14:textId="77777777" w:rsidR="007D5402" w:rsidRPr="007D5402" w:rsidRDefault="007D5402" w:rsidP="007D5402">
      <w:pPr>
        <w:pStyle w:val="NoSpacing"/>
        <w:rPr>
          <w:color w:val="595959" w:themeColor="text1" w:themeTint="A6"/>
          <w:sz w:val="21"/>
          <w:szCs w:val="21"/>
        </w:rPr>
      </w:pPr>
    </w:p>
    <w:p w14:paraId="06DC785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return false;</w:t>
      </w:r>
    </w:p>
    <w:p w14:paraId="53010967" w14:textId="77777777" w:rsidR="007D5402" w:rsidRPr="007D5402" w:rsidRDefault="007D5402" w:rsidP="007D5402">
      <w:pPr>
        <w:pStyle w:val="NoSpacing"/>
        <w:rPr>
          <w:color w:val="595959" w:themeColor="text1" w:themeTint="A6"/>
          <w:sz w:val="21"/>
          <w:szCs w:val="21"/>
        </w:rPr>
      </w:pPr>
    </w:p>
    <w:p w14:paraId="69D29AE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4F8E15CB" w14:textId="77777777" w:rsidR="007D5402" w:rsidRPr="007D5402" w:rsidRDefault="007D5402" w:rsidP="007D5402">
      <w:pPr>
        <w:pStyle w:val="NoSpacing"/>
        <w:rPr>
          <w:color w:val="595959" w:themeColor="text1" w:themeTint="A6"/>
          <w:sz w:val="21"/>
          <w:szCs w:val="21"/>
        </w:rPr>
      </w:pPr>
    </w:p>
    <w:p w14:paraId="18E6E03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6C348528" w14:textId="77777777" w:rsidR="007D5402" w:rsidRPr="007D5402" w:rsidRDefault="007D5402" w:rsidP="007D5402">
      <w:pPr>
        <w:pStyle w:val="NoSpacing"/>
        <w:rPr>
          <w:color w:val="595959" w:themeColor="text1" w:themeTint="A6"/>
          <w:sz w:val="21"/>
          <w:szCs w:val="21"/>
        </w:rPr>
      </w:pPr>
    </w:p>
    <w:p w14:paraId="35E52DF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34204B4C" w14:textId="77777777" w:rsidR="007D5402" w:rsidRPr="007D5402" w:rsidRDefault="007D5402" w:rsidP="007D5402">
      <w:pPr>
        <w:pStyle w:val="NoSpacing"/>
        <w:rPr>
          <w:color w:val="595959" w:themeColor="text1" w:themeTint="A6"/>
          <w:sz w:val="21"/>
          <w:szCs w:val="21"/>
        </w:rPr>
      </w:pPr>
    </w:p>
    <w:p w14:paraId="55F566C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age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42755ED3" w14:textId="77777777" w:rsidR="007D5402" w:rsidRPr="007D5402" w:rsidRDefault="007D5402" w:rsidP="007D5402">
      <w:pPr>
        <w:pStyle w:val="NoSpacing"/>
        <w:rPr>
          <w:color w:val="595959" w:themeColor="text1" w:themeTint="A6"/>
          <w:sz w:val="21"/>
          <w:szCs w:val="21"/>
        </w:rPr>
      </w:pPr>
    </w:p>
    <w:p w14:paraId="2BC39FC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roofErr w:type="spellStart"/>
      <w:r w:rsidRPr="007D5402">
        <w:rPr>
          <w:color w:val="595959" w:themeColor="text1" w:themeTint="A6"/>
          <w:sz w:val="21"/>
          <w:szCs w:val="21"/>
          <w:cs w:val="0"/>
        </w:rPr>
        <w:t>isElligible</w:t>
      </w:r>
      <w:proofErr w:type="spellEnd"/>
      <w:r w:rsidRPr="007D5402">
        <w:rPr>
          <w:color w:val="595959" w:themeColor="text1" w:themeTint="A6"/>
          <w:sz w:val="21"/>
          <w:szCs w:val="21"/>
          <w:cs w:val="0"/>
        </w:rPr>
        <w:t>(age));</w:t>
      </w:r>
    </w:p>
    <w:p w14:paraId="0AD4F740" w14:textId="77777777" w:rsidR="007D5402" w:rsidRPr="007D5402" w:rsidRDefault="007D5402" w:rsidP="007D5402">
      <w:pPr>
        <w:pStyle w:val="NoSpacing"/>
        <w:rPr>
          <w:color w:val="595959" w:themeColor="text1" w:themeTint="A6"/>
          <w:sz w:val="21"/>
          <w:szCs w:val="21"/>
        </w:rPr>
      </w:pPr>
    </w:p>
    <w:p w14:paraId="271E0BF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46BD1782" w14:textId="77777777" w:rsidR="007D5402" w:rsidRPr="007D5402" w:rsidRDefault="007D5402" w:rsidP="007D5402">
      <w:pPr>
        <w:pStyle w:val="NoSpacing"/>
        <w:rPr>
          <w:color w:val="595959" w:themeColor="text1" w:themeTint="A6"/>
          <w:sz w:val="21"/>
          <w:szCs w:val="21"/>
        </w:rPr>
      </w:pPr>
    </w:p>
    <w:p w14:paraId="5F3BB2D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lastRenderedPageBreak/>
        <w:t>}</w:t>
      </w:r>
    </w:p>
    <w:p w14:paraId="1048A911" w14:textId="77777777" w:rsidR="007D5402" w:rsidRPr="007D5402" w:rsidRDefault="007D5402" w:rsidP="007D5402">
      <w:pPr>
        <w:pStyle w:val="NoSpacing"/>
        <w:rPr>
          <w:color w:val="595959" w:themeColor="text1" w:themeTint="A6"/>
          <w:sz w:val="21"/>
          <w:szCs w:val="21"/>
        </w:rPr>
      </w:pPr>
    </w:p>
    <w:p w14:paraId="4E8AA52D" w14:textId="77777777" w:rsidR="007D5402" w:rsidRPr="007D5402" w:rsidRDefault="007D5402" w:rsidP="007D5402">
      <w:pPr>
        <w:pStyle w:val="NoSpacing"/>
        <w:rPr>
          <w:color w:val="595959" w:themeColor="text1" w:themeTint="A6"/>
          <w:sz w:val="21"/>
          <w:szCs w:val="21"/>
        </w:rPr>
      </w:pPr>
    </w:p>
    <w:p w14:paraId="37EF8B6F" w14:textId="77777777" w:rsidR="007D5402" w:rsidRPr="007D5402" w:rsidRDefault="007D5402" w:rsidP="007D5402">
      <w:pPr>
        <w:pStyle w:val="NoSpacing"/>
        <w:rPr>
          <w:color w:val="595959" w:themeColor="text1" w:themeTint="A6"/>
          <w:sz w:val="21"/>
          <w:szCs w:val="21"/>
        </w:rPr>
      </w:pPr>
    </w:p>
    <w:p w14:paraId="7BC5043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Write an infinite loop using do while condition.</w:t>
      </w:r>
    </w:p>
    <w:p w14:paraId="50401C4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4689CFB2" w14:textId="77777777" w:rsidR="007D5402" w:rsidRPr="007D5402" w:rsidRDefault="007D5402" w:rsidP="007D5402">
      <w:pPr>
        <w:pStyle w:val="NoSpacing"/>
        <w:rPr>
          <w:color w:val="595959" w:themeColor="text1" w:themeTint="A6"/>
          <w:sz w:val="21"/>
          <w:szCs w:val="21"/>
        </w:rPr>
      </w:pPr>
    </w:p>
    <w:p w14:paraId="2FF1BBD4" w14:textId="77777777" w:rsidR="007D5402" w:rsidRPr="007D5402" w:rsidRDefault="007D5402" w:rsidP="007D5402">
      <w:pPr>
        <w:pStyle w:val="NoSpacing"/>
        <w:rPr>
          <w:color w:val="595959" w:themeColor="text1" w:themeTint="A6"/>
          <w:sz w:val="21"/>
          <w:szCs w:val="21"/>
        </w:rPr>
      </w:pPr>
    </w:p>
    <w:p w14:paraId="67BF778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375942C5" w14:textId="77777777" w:rsidR="007D5402" w:rsidRPr="007D5402" w:rsidRDefault="007D5402" w:rsidP="007D5402">
      <w:pPr>
        <w:pStyle w:val="NoSpacing"/>
        <w:rPr>
          <w:color w:val="595959" w:themeColor="text1" w:themeTint="A6"/>
          <w:sz w:val="21"/>
          <w:szCs w:val="21"/>
        </w:rPr>
      </w:pPr>
    </w:p>
    <w:p w14:paraId="7663596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5C69BC74" w14:textId="77777777" w:rsidR="007D5402" w:rsidRPr="007D5402" w:rsidRDefault="007D5402" w:rsidP="007D5402">
      <w:pPr>
        <w:pStyle w:val="NoSpacing"/>
        <w:rPr>
          <w:color w:val="595959" w:themeColor="text1" w:themeTint="A6"/>
          <w:sz w:val="21"/>
          <w:szCs w:val="21"/>
        </w:rPr>
      </w:pPr>
    </w:p>
    <w:p w14:paraId="5F6F87A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do {</w:t>
      </w:r>
    </w:p>
    <w:p w14:paraId="54B4FA5F" w14:textId="77777777" w:rsidR="007D5402" w:rsidRPr="007D5402" w:rsidRDefault="007D5402" w:rsidP="007D5402">
      <w:pPr>
        <w:pStyle w:val="NoSpacing"/>
        <w:rPr>
          <w:color w:val="595959" w:themeColor="text1" w:themeTint="A6"/>
          <w:sz w:val="21"/>
          <w:szCs w:val="21"/>
        </w:rPr>
      </w:pPr>
    </w:p>
    <w:p w14:paraId="3DF5F863" w14:textId="77777777" w:rsidR="007D5402" w:rsidRPr="007D5402" w:rsidRDefault="007D5402" w:rsidP="007D5402">
      <w:pPr>
        <w:pStyle w:val="NoSpacing"/>
        <w:rPr>
          <w:color w:val="595959" w:themeColor="text1" w:themeTint="A6"/>
          <w:sz w:val="21"/>
          <w:szCs w:val="21"/>
        </w:rPr>
      </w:pPr>
    </w:p>
    <w:p w14:paraId="2046BAB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while(true);</w:t>
      </w:r>
    </w:p>
    <w:p w14:paraId="5474F224" w14:textId="77777777" w:rsidR="007D5402" w:rsidRPr="007D5402" w:rsidRDefault="007D5402" w:rsidP="007D5402">
      <w:pPr>
        <w:pStyle w:val="NoSpacing"/>
        <w:rPr>
          <w:color w:val="595959" w:themeColor="text1" w:themeTint="A6"/>
          <w:sz w:val="21"/>
          <w:szCs w:val="21"/>
        </w:rPr>
      </w:pPr>
    </w:p>
    <w:p w14:paraId="257A20C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59473F23" w14:textId="77777777" w:rsidR="007D5402" w:rsidRPr="007D5402" w:rsidRDefault="007D5402" w:rsidP="007D5402">
      <w:pPr>
        <w:pStyle w:val="NoSpacing"/>
        <w:rPr>
          <w:color w:val="595959" w:themeColor="text1" w:themeTint="A6"/>
          <w:sz w:val="21"/>
          <w:szCs w:val="21"/>
        </w:rPr>
      </w:pPr>
    </w:p>
    <w:p w14:paraId="1D4E164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57BA7A16" w14:textId="77777777" w:rsidR="007D5402" w:rsidRPr="007D5402" w:rsidRDefault="007D5402" w:rsidP="007D5402">
      <w:pPr>
        <w:pStyle w:val="NoSpacing"/>
        <w:rPr>
          <w:color w:val="595959" w:themeColor="text1" w:themeTint="A6"/>
          <w:sz w:val="21"/>
          <w:szCs w:val="21"/>
        </w:rPr>
      </w:pPr>
    </w:p>
    <w:p w14:paraId="27EA9056" w14:textId="77777777" w:rsidR="007D5402" w:rsidRPr="007D5402" w:rsidRDefault="007D5402" w:rsidP="007D5402">
      <w:pPr>
        <w:pStyle w:val="NoSpacing"/>
        <w:rPr>
          <w:color w:val="595959" w:themeColor="text1" w:themeTint="A6"/>
          <w:sz w:val="21"/>
          <w:szCs w:val="21"/>
        </w:rPr>
      </w:pPr>
    </w:p>
    <w:p w14:paraId="6CAFEDC2" w14:textId="77777777" w:rsidR="007D5402" w:rsidRPr="007D5402" w:rsidRDefault="007D5402" w:rsidP="007D5402">
      <w:pPr>
        <w:pStyle w:val="NoSpacing"/>
        <w:rPr>
          <w:color w:val="595959" w:themeColor="text1" w:themeTint="A6"/>
          <w:sz w:val="21"/>
          <w:szCs w:val="21"/>
        </w:rPr>
      </w:pPr>
    </w:p>
    <w:p w14:paraId="3441265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Write a program to enter the numbers till the user wants and at the end it should display the count of positive, negative and zeros entered.</w:t>
      </w:r>
    </w:p>
    <w:p w14:paraId="42696D1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6189F041" w14:textId="77777777" w:rsidR="007D5402" w:rsidRPr="007D5402" w:rsidRDefault="007D5402" w:rsidP="007D5402">
      <w:pPr>
        <w:pStyle w:val="NoSpacing"/>
        <w:rPr>
          <w:color w:val="595959" w:themeColor="text1" w:themeTint="A6"/>
          <w:sz w:val="21"/>
          <w:szCs w:val="21"/>
        </w:rPr>
      </w:pPr>
    </w:p>
    <w:p w14:paraId="03D2C79B" w14:textId="77777777" w:rsidR="007D5402" w:rsidRPr="007D5402" w:rsidRDefault="007D5402" w:rsidP="007D5402">
      <w:pPr>
        <w:pStyle w:val="NoSpacing"/>
        <w:rPr>
          <w:color w:val="595959" w:themeColor="text1" w:themeTint="A6"/>
          <w:sz w:val="21"/>
          <w:szCs w:val="21"/>
        </w:rPr>
      </w:pPr>
    </w:p>
    <w:p w14:paraId="48403E8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63AC9EBB" w14:textId="77777777" w:rsidR="007D5402" w:rsidRPr="007D5402" w:rsidRDefault="007D5402" w:rsidP="007D5402">
      <w:pPr>
        <w:pStyle w:val="NoSpacing"/>
        <w:rPr>
          <w:color w:val="595959" w:themeColor="text1" w:themeTint="A6"/>
          <w:sz w:val="21"/>
          <w:szCs w:val="21"/>
        </w:rPr>
      </w:pPr>
    </w:p>
    <w:p w14:paraId="7052614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236A7F24" w14:textId="77777777" w:rsidR="007D5402" w:rsidRPr="007D5402" w:rsidRDefault="007D5402" w:rsidP="007D5402">
      <w:pPr>
        <w:pStyle w:val="NoSpacing"/>
        <w:rPr>
          <w:color w:val="595959" w:themeColor="text1" w:themeTint="A6"/>
          <w:sz w:val="21"/>
          <w:szCs w:val="21"/>
        </w:rPr>
      </w:pPr>
    </w:p>
    <w:p w14:paraId="479C514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positive = </w:t>
      </w:r>
      <w:r w:rsidRPr="007D5402">
        <w:rPr>
          <w:rFonts w:cs="Mangal"/>
          <w:color w:val="595959" w:themeColor="text1" w:themeTint="A6"/>
          <w:sz w:val="21"/>
          <w:szCs w:val="21"/>
        </w:rPr>
        <w:t>0</w:t>
      </w:r>
      <w:r w:rsidRPr="007D5402">
        <w:rPr>
          <w:color w:val="595959" w:themeColor="text1" w:themeTint="A6"/>
          <w:sz w:val="21"/>
          <w:szCs w:val="21"/>
          <w:cs w:val="0"/>
        </w:rPr>
        <w:t xml:space="preserve">, negative = </w:t>
      </w:r>
      <w:r w:rsidRPr="007D5402">
        <w:rPr>
          <w:rFonts w:cs="Mangal"/>
          <w:color w:val="595959" w:themeColor="text1" w:themeTint="A6"/>
          <w:sz w:val="21"/>
          <w:szCs w:val="21"/>
        </w:rPr>
        <w:t>0</w:t>
      </w:r>
      <w:r w:rsidRPr="007D5402">
        <w:rPr>
          <w:color w:val="595959" w:themeColor="text1" w:themeTint="A6"/>
          <w:sz w:val="21"/>
          <w:szCs w:val="21"/>
          <w:cs w:val="0"/>
        </w:rPr>
        <w:t xml:space="preserve">, zeros = </w:t>
      </w:r>
      <w:r w:rsidRPr="007D5402">
        <w:rPr>
          <w:rFonts w:cs="Mangal"/>
          <w:color w:val="595959" w:themeColor="text1" w:themeTint="A6"/>
          <w:sz w:val="21"/>
          <w:szCs w:val="21"/>
        </w:rPr>
        <w:t>0</w:t>
      </w:r>
      <w:r w:rsidRPr="007D5402">
        <w:rPr>
          <w:color w:val="595959" w:themeColor="text1" w:themeTint="A6"/>
          <w:sz w:val="21"/>
          <w:szCs w:val="21"/>
          <w:cs w:val="0"/>
        </w:rPr>
        <w:t>;</w:t>
      </w:r>
    </w:p>
    <w:p w14:paraId="52E722C1" w14:textId="77777777" w:rsidR="007D5402" w:rsidRPr="007D5402" w:rsidRDefault="007D5402" w:rsidP="007D5402">
      <w:pPr>
        <w:pStyle w:val="NoSpacing"/>
        <w:rPr>
          <w:color w:val="595959" w:themeColor="text1" w:themeTint="A6"/>
          <w:sz w:val="21"/>
          <w:szCs w:val="21"/>
        </w:rPr>
      </w:pPr>
    </w:p>
    <w:p w14:paraId="082D19A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 xml:space="preserve">("Press </w:t>
      </w:r>
      <w:r w:rsidRPr="007D5402">
        <w:rPr>
          <w:rFonts w:cs="Mangal"/>
          <w:color w:val="595959" w:themeColor="text1" w:themeTint="A6"/>
          <w:sz w:val="21"/>
          <w:szCs w:val="21"/>
        </w:rPr>
        <w:t>1</w:t>
      </w:r>
      <w:r w:rsidRPr="007D5402">
        <w:rPr>
          <w:color w:val="595959" w:themeColor="text1" w:themeTint="A6"/>
          <w:sz w:val="21"/>
          <w:szCs w:val="21"/>
          <w:cs w:val="0"/>
        </w:rPr>
        <w:t xml:space="preserve"> to continue &amp; </w:t>
      </w:r>
      <w:r w:rsidRPr="007D5402">
        <w:rPr>
          <w:rFonts w:cs="Mangal"/>
          <w:color w:val="595959" w:themeColor="text1" w:themeTint="A6"/>
          <w:sz w:val="21"/>
          <w:szCs w:val="21"/>
        </w:rPr>
        <w:t>0</w:t>
      </w:r>
      <w:r w:rsidRPr="007D5402">
        <w:rPr>
          <w:color w:val="595959" w:themeColor="text1" w:themeTint="A6"/>
          <w:sz w:val="21"/>
          <w:szCs w:val="21"/>
          <w:cs w:val="0"/>
        </w:rPr>
        <w:t xml:space="preserve"> to stop");</w:t>
      </w:r>
    </w:p>
    <w:p w14:paraId="453E302D" w14:textId="77777777" w:rsidR="007D5402" w:rsidRPr="007D5402" w:rsidRDefault="007D5402" w:rsidP="007D5402">
      <w:pPr>
        <w:pStyle w:val="NoSpacing"/>
        <w:rPr>
          <w:color w:val="595959" w:themeColor="text1" w:themeTint="A6"/>
          <w:sz w:val="21"/>
          <w:szCs w:val="21"/>
        </w:rPr>
      </w:pPr>
    </w:p>
    <w:p w14:paraId="7DCB08A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71172A55" w14:textId="77777777" w:rsidR="007D5402" w:rsidRPr="007D5402" w:rsidRDefault="007D5402" w:rsidP="007D5402">
      <w:pPr>
        <w:pStyle w:val="NoSpacing"/>
        <w:rPr>
          <w:color w:val="595959" w:themeColor="text1" w:themeTint="A6"/>
          <w:sz w:val="21"/>
          <w:szCs w:val="21"/>
        </w:rPr>
      </w:pPr>
    </w:p>
    <w:p w14:paraId="20BFE5E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input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7CE3C5D3" w14:textId="77777777" w:rsidR="007D5402" w:rsidRPr="007D5402" w:rsidRDefault="007D5402" w:rsidP="007D5402">
      <w:pPr>
        <w:pStyle w:val="NoSpacing"/>
        <w:rPr>
          <w:color w:val="595959" w:themeColor="text1" w:themeTint="A6"/>
          <w:sz w:val="21"/>
          <w:szCs w:val="21"/>
        </w:rPr>
      </w:pPr>
    </w:p>
    <w:p w14:paraId="492939F8" w14:textId="77777777" w:rsidR="007D5402" w:rsidRPr="007D5402" w:rsidRDefault="007D5402" w:rsidP="007D5402">
      <w:pPr>
        <w:pStyle w:val="NoSpacing"/>
        <w:rPr>
          <w:color w:val="595959" w:themeColor="text1" w:themeTint="A6"/>
          <w:sz w:val="21"/>
          <w:szCs w:val="21"/>
        </w:rPr>
      </w:pPr>
    </w:p>
    <w:p w14:paraId="4DA1C4E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while(</w:t>
      </w:r>
      <w:proofErr w:type="gramEnd"/>
      <w:r w:rsidRPr="007D5402">
        <w:rPr>
          <w:color w:val="595959" w:themeColor="text1" w:themeTint="A6"/>
          <w:sz w:val="21"/>
          <w:szCs w:val="21"/>
          <w:cs w:val="0"/>
        </w:rPr>
        <w:t xml:space="preserve">input == </w:t>
      </w:r>
      <w:r w:rsidRPr="007D5402">
        <w:rPr>
          <w:rFonts w:cs="Mangal"/>
          <w:color w:val="595959" w:themeColor="text1" w:themeTint="A6"/>
          <w:sz w:val="21"/>
          <w:szCs w:val="21"/>
        </w:rPr>
        <w:t xml:space="preserve">1) </w:t>
      </w:r>
      <w:r w:rsidRPr="007D5402">
        <w:rPr>
          <w:color w:val="595959" w:themeColor="text1" w:themeTint="A6"/>
          <w:sz w:val="21"/>
          <w:szCs w:val="21"/>
          <w:cs w:val="0"/>
        </w:rPr>
        <w:t>{</w:t>
      </w:r>
    </w:p>
    <w:p w14:paraId="520C65CE" w14:textId="77777777" w:rsidR="007D5402" w:rsidRPr="007D5402" w:rsidRDefault="007D5402" w:rsidP="007D5402">
      <w:pPr>
        <w:pStyle w:val="NoSpacing"/>
        <w:rPr>
          <w:color w:val="595959" w:themeColor="text1" w:themeTint="A6"/>
          <w:sz w:val="21"/>
          <w:szCs w:val="21"/>
        </w:rPr>
      </w:pPr>
    </w:p>
    <w:p w14:paraId="40AA620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 xml:space="preserve">("Enter your </w:t>
      </w:r>
      <w:proofErr w:type="gramStart"/>
      <w:r w:rsidRPr="007D5402">
        <w:rPr>
          <w:color w:val="595959" w:themeColor="text1" w:themeTint="A6"/>
          <w:sz w:val="21"/>
          <w:szCs w:val="21"/>
          <w:cs w:val="0"/>
        </w:rPr>
        <w:t>number :</w:t>
      </w:r>
      <w:proofErr w:type="gramEnd"/>
      <w:r w:rsidRPr="007D5402">
        <w:rPr>
          <w:color w:val="595959" w:themeColor="text1" w:themeTint="A6"/>
          <w:sz w:val="21"/>
          <w:szCs w:val="21"/>
          <w:cs w:val="0"/>
        </w:rPr>
        <w:t xml:space="preserve"> ");</w:t>
      </w:r>
    </w:p>
    <w:p w14:paraId="637FB0B5" w14:textId="77777777" w:rsidR="007D5402" w:rsidRPr="007D5402" w:rsidRDefault="007D5402" w:rsidP="007D5402">
      <w:pPr>
        <w:pStyle w:val="NoSpacing"/>
        <w:rPr>
          <w:color w:val="595959" w:themeColor="text1" w:themeTint="A6"/>
          <w:sz w:val="21"/>
          <w:szCs w:val="21"/>
        </w:rPr>
      </w:pPr>
    </w:p>
    <w:p w14:paraId="34AB0DD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number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213F7F4D" w14:textId="77777777" w:rsidR="007D5402" w:rsidRPr="007D5402" w:rsidRDefault="007D5402" w:rsidP="007D5402">
      <w:pPr>
        <w:pStyle w:val="NoSpacing"/>
        <w:rPr>
          <w:color w:val="595959" w:themeColor="text1" w:themeTint="A6"/>
          <w:sz w:val="21"/>
          <w:szCs w:val="21"/>
        </w:rPr>
      </w:pPr>
    </w:p>
    <w:p w14:paraId="1C03604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if(</w:t>
      </w:r>
      <w:proofErr w:type="gramEnd"/>
      <w:r w:rsidRPr="007D5402">
        <w:rPr>
          <w:color w:val="595959" w:themeColor="text1" w:themeTint="A6"/>
          <w:sz w:val="21"/>
          <w:szCs w:val="21"/>
          <w:cs w:val="0"/>
        </w:rPr>
        <w:t xml:space="preserve">number &gt; </w:t>
      </w:r>
      <w:r w:rsidRPr="007D5402">
        <w:rPr>
          <w:rFonts w:cs="Mangal"/>
          <w:color w:val="595959" w:themeColor="text1" w:themeTint="A6"/>
          <w:sz w:val="21"/>
          <w:szCs w:val="21"/>
        </w:rPr>
        <w:t xml:space="preserve">0) </w:t>
      </w:r>
      <w:r w:rsidRPr="007D5402">
        <w:rPr>
          <w:color w:val="595959" w:themeColor="text1" w:themeTint="A6"/>
          <w:sz w:val="21"/>
          <w:szCs w:val="21"/>
          <w:cs w:val="0"/>
        </w:rPr>
        <w:t>{</w:t>
      </w:r>
    </w:p>
    <w:p w14:paraId="48922DB5" w14:textId="77777777" w:rsidR="007D5402" w:rsidRPr="007D5402" w:rsidRDefault="007D5402" w:rsidP="007D5402">
      <w:pPr>
        <w:pStyle w:val="NoSpacing"/>
        <w:rPr>
          <w:color w:val="595959" w:themeColor="text1" w:themeTint="A6"/>
          <w:sz w:val="21"/>
          <w:szCs w:val="21"/>
        </w:rPr>
      </w:pPr>
    </w:p>
    <w:p w14:paraId="2AF05A63"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positive++;</w:t>
      </w:r>
    </w:p>
    <w:p w14:paraId="61C85570" w14:textId="77777777" w:rsidR="007D5402" w:rsidRPr="007D5402" w:rsidRDefault="007D5402" w:rsidP="007D5402">
      <w:pPr>
        <w:pStyle w:val="NoSpacing"/>
        <w:rPr>
          <w:color w:val="595959" w:themeColor="text1" w:themeTint="A6"/>
          <w:sz w:val="21"/>
          <w:szCs w:val="21"/>
        </w:rPr>
      </w:pPr>
    </w:p>
    <w:p w14:paraId="5D82A2D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else </w:t>
      </w:r>
      <w:proofErr w:type="gramStart"/>
      <w:r w:rsidRPr="007D5402">
        <w:rPr>
          <w:color w:val="595959" w:themeColor="text1" w:themeTint="A6"/>
          <w:sz w:val="21"/>
          <w:szCs w:val="21"/>
          <w:cs w:val="0"/>
        </w:rPr>
        <w:t>if(</w:t>
      </w:r>
      <w:proofErr w:type="gramEnd"/>
      <w:r w:rsidRPr="007D5402">
        <w:rPr>
          <w:color w:val="595959" w:themeColor="text1" w:themeTint="A6"/>
          <w:sz w:val="21"/>
          <w:szCs w:val="21"/>
          <w:cs w:val="0"/>
        </w:rPr>
        <w:t xml:space="preserve">number &lt; </w:t>
      </w:r>
      <w:r w:rsidRPr="007D5402">
        <w:rPr>
          <w:rFonts w:cs="Mangal"/>
          <w:color w:val="595959" w:themeColor="text1" w:themeTint="A6"/>
          <w:sz w:val="21"/>
          <w:szCs w:val="21"/>
        </w:rPr>
        <w:t xml:space="preserve">0) </w:t>
      </w:r>
      <w:r w:rsidRPr="007D5402">
        <w:rPr>
          <w:color w:val="595959" w:themeColor="text1" w:themeTint="A6"/>
          <w:sz w:val="21"/>
          <w:szCs w:val="21"/>
          <w:cs w:val="0"/>
        </w:rPr>
        <w:t>{</w:t>
      </w:r>
    </w:p>
    <w:p w14:paraId="77AE2DA7" w14:textId="77777777" w:rsidR="007D5402" w:rsidRPr="007D5402" w:rsidRDefault="007D5402" w:rsidP="007D5402">
      <w:pPr>
        <w:pStyle w:val="NoSpacing"/>
        <w:rPr>
          <w:color w:val="595959" w:themeColor="text1" w:themeTint="A6"/>
          <w:sz w:val="21"/>
          <w:szCs w:val="21"/>
        </w:rPr>
      </w:pPr>
    </w:p>
    <w:p w14:paraId="701A632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negative++;</w:t>
      </w:r>
    </w:p>
    <w:p w14:paraId="3F5B3A12" w14:textId="77777777" w:rsidR="007D5402" w:rsidRPr="007D5402" w:rsidRDefault="007D5402" w:rsidP="007D5402">
      <w:pPr>
        <w:pStyle w:val="NoSpacing"/>
        <w:rPr>
          <w:color w:val="595959" w:themeColor="text1" w:themeTint="A6"/>
          <w:sz w:val="21"/>
          <w:szCs w:val="21"/>
        </w:rPr>
      </w:pPr>
    </w:p>
    <w:p w14:paraId="29CF891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else {</w:t>
      </w:r>
    </w:p>
    <w:p w14:paraId="19CB65A4" w14:textId="77777777" w:rsidR="007D5402" w:rsidRPr="007D5402" w:rsidRDefault="007D5402" w:rsidP="007D5402">
      <w:pPr>
        <w:pStyle w:val="NoSpacing"/>
        <w:rPr>
          <w:color w:val="595959" w:themeColor="text1" w:themeTint="A6"/>
          <w:sz w:val="21"/>
          <w:szCs w:val="21"/>
        </w:rPr>
      </w:pPr>
    </w:p>
    <w:p w14:paraId="2B070B1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zeros++;</w:t>
      </w:r>
    </w:p>
    <w:p w14:paraId="484121E9" w14:textId="77777777" w:rsidR="007D5402" w:rsidRPr="007D5402" w:rsidRDefault="007D5402" w:rsidP="007D5402">
      <w:pPr>
        <w:pStyle w:val="NoSpacing"/>
        <w:rPr>
          <w:color w:val="595959" w:themeColor="text1" w:themeTint="A6"/>
          <w:sz w:val="21"/>
          <w:szCs w:val="21"/>
        </w:rPr>
      </w:pPr>
    </w:p>
    <w:p w14:paraId="05BEB61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005C9761" w14:textId="77777777" w:rsidR="007D5402" w:rsidRPr="007D5402" w:rsidRDefault="007D5402" w:rsidP="007D5402">
      <w:pPr>
        <w:pStyle w:val="NoSpacing"/>
        <w:rPr>
          <w:color w:val="595959" w:themeColor="text1" w:themeTint="A6"/>
          <w:sz w:val="21"/>
          <w:szCs w:val="21"/>
        </w:rPr>
      </w:pPr>
    </w:p>
    <w:p w14:paraId="7B2823D9" w14:textId="77777777" w:rsidR="007D5402" w:rsidRPr="007D5402" w:rsidRDefault="007D5402" w:rsidP="007D5402">
      <w:pPr>
        <w:pStyle w:val="NoSpacing"/>
        <w:rPr>
          <w:color w:val="595959" w:themeColor="text1" w:themeTint="A6"/>
          <w:sz w:val="21"/>
          <w:szCs w:val="21"/>
        </w:rPr>
      </w:pPr>
    </w:p>
    <w:p w14:paraId="4DF4443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 xml:space="preserve">("Press </w:t>
      </w:r>
      <w:r w:rsidRPr="007D5402">
        <w:rPr>
          <w:rFonts w:cs="Mangal"/>
          <w:color w:val="595959" w:themeColor="text1" w:themeTint="A6"/>
          <w:sz w:val="21"/>
          <w:szCs w:val="21"/>
        </w:rPr>
        <w:t>1</w:t>
      </w:r>
      <w:r w:rsidRPr="007D5402">
        <w:rPr>
          <w:color w:val="595959" w:themeColor="text1" w:themeTint="A6"/>
          <w:sz w:val="21"/>
          <w:szCs w:val="21"/>
          <w:cs w:val="0"/>
        </w:rPr>
        <w:t xml:space="preserve"> to continue &amp; </w:t>
      </w:r>
      <w:r w:rsidRPr="007D5402">
        <w:rPr>
          <w:rFonts w:cs="Mangal"/>
          <w:color w:val="595959" w:themeColor="text1" w:themeTint="A6"/>
          <w:sz w:val="21"/>
          <w:szCs w:val="21"/>
        </w:rPr>
        <w:t>0</w:t>
      </w:r>
      <w:r w:rsidRPr="007D5402">
        <w:rPr>
          <w:color w:val="595959" w:themeColor="text1" w:themeTint="A6"/>
          <w:sz w:val="21"/>
          <w:szCs w:val="21"/>
          <w:cs w:val="0"/>
        </w:rPr>
        <w:t xml:space="preserve"> to stop");</w:t>
      </w:r>
    </w:p>
    <w:p w14:paraId="2EE9573C" w14:textId="77777777" w:rsidR="007D5402" w:rsidRPr="007D5402" w:rsidRDefault="007D5402" w:rsidP="007D5402">
      <w:pPr>
        <w:pStyle w:val="NoSpacing"/>
        <w:rPr>
          <w:color w:val="595959" w:themeColor="text1" w:themeTint="A6"/>
          <w:sz w:val="21"/>
          <w:szCs w:val="21"/>
        </w:rPr>
      </w:pPr>
    </w:p>
    <w:p w14:paraId="48C4523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input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2E9200E3" w14:textId="77777777" w:rsidR="007D5402" w:rsidRPr="007D5402" w:rsidRDefault="007D5402" w:rsidP="007D5402">
      <w:pPr>
        <w:pStyle w:val="NoSpacing"/>
        <w:rPr>
          <w:color w:val="595959" w:themeColor="text1" w:themeTint="A6"/>
          <w:sz w:val="21"/>
          <w:szCs w:val="21"/>
        </w:rPr>
      </w:pPr>
    </w:p>
    <w:p w14:paraId="3238CB33"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47D828FC" w14:textId="77777777" w:rsidR="007D5402" w:rsidRPr="007D5402" w:rsidRDefault="007D5402" w:rsidP="007D5402">
      <w:pPr>
        <w:pStyle w:val="NoSpacing"/>
        <w:rPr>
          <w:color w:val="595959" w:themeColor="text1" w:themeTint="A6"/>
          <w:sz w:val="21"/>
          <w:szCs w:val="21"/>
        </w:rPr>
      </w:pPr>
    </w:p>
    <w:p w14:paraId="4AA933FF" w14:textId="77777777" w:rsidR="007D5402" w:rsidRPr="007D5402" w:rsidRDefault="007D5402" w:rsidP="007D5402">
      <w:pPr>
        <w:pStyle w:val="NoSpacing"/>
        <w:rPr>
          <w:color w:val="595959" w:themeColor="text1" w:themeTint="A6"/>
          <w:sz w:val="21"/>
          <w:szCs w:val="21"/>
        </w:rPr>
      </w:pPr>
    </w:p>
    <w:p w14:paraId="583C9F6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roofErr w:type="gramStart"/>
      <w:r w:rsidRPr="007D5402">
        <w:rPr>
          <w:color w:val="595959" w:themeColor="text1" w:themeTint="A6"/>
          <w:sz w:val="21"/>
          <w:szCs w:val="21"/>
          <w:cs w:val="0"/>
        </w:rPr>
        <w:t>Positives :</w:t>
      </w:r>
      <w:proofErr w:type="gramEnd"/>
      <w:r w:rsidRPr="007D5402">
        <w:rPr>
          <w:color w:val="595959" w:themeColor="text1" w:themeTint="A6"/>
          <w:sz w:val="21"/>
          <w:szCs w:val="21"/>
          <w:cs w:val="0"/>
        </w:rPr>
        <w:t xml:space="preserve"> "+ positive);</w:t>
      </w:r>
    </w:p>
    <w:p w14:paraId="28BCA749" w14:textId="77777777" w:rsidR="007D5402" w:rsidRPr="007D5402" w:rsidRDefault="007D5402" w:rsidP="007D5402">
      <w:pPr>
        <w:pStyle w:val="NoSpacing"/>
        <w:rPr>
          <w:color w:val="595959" w:themeColor="text1" w:themeTint="A6"/>
          <w:sz w:val="21"/>
          <w:szCs w:val="21"/>
        </w:rPr>
      </w:pPr>
    </w:p>
    <w:p w14:paraId="686A661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roofErr w:type="gramStart"/>
      <w:r w:rsidRPr="007D5402">
        <w:rPr>
          <w:color w:val="595959" w:themeColor="text1" w:themeTint="A6"/>
          <w:sz w:val="21"/>
          <w:szCs w:val="21"/>
          <w:cs w:val="0"/>
        </w:rPr>
        <w:t>Negatives :</w:t>
      </w:r>
      <w:proofErr w:type="gramEnd"/>
      <w:r w:rsidRPr="007D5402">
        <w:rPr>
          <w:color w:val="595959" w:themeColor="text1" w:themeTint="A6"/>
          <w:sz w:val="21"/>
          <w:szCs w:val="21"/>
          <w:cs w:val="0"/>
        </w:rPr>
        <w:t xml:space="preserve"> "+ negative);</w:t>
      </w:r>
    </w:p>
    <w:p w14:paraId="54DAB67A" w14:textId="77777777" w:rsidR="007D5402" w:rsidRPr="007D5402" w:rsidRDefault="007D5402" w:rsidP="007D5402">
      <w:pPr>
        <w:pStyle w:val="NoSpacing"/>
        <w:rPr>
          <w:color w:val="595959" w:themeColor="text1" w:themeTint="A6"/>
          <w:sz w:val="21"/>
          <w:szCs w:val="21"/>
        </w:rPr>
      </w:pPr>
    </w:p>
    <w:p w14:paraId="65973C6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roofErr w:type="gramStart"/>
      <w:r w:rsidRPr="007D5402">
        <w:rPr>
          <w:color w:val="595959" w:themeColor="text1" w:themeTint="A6"/>
          <w:sz w:val="21"/>
          <w:szCs w:val="21"/>
          <w:cs w:val="0"/>
        </w:rPr>
        <w:t>Zeros :</w:t>
      </w:r>
      <w:proofErr w:type="gramEnd"/>
      <w:r w:rsidRPr="007D5402">
        <w:rPr>
          <w:color w:val="595959" w:themeColor="text1" w:themeTint="A6"/>
          <w:sz w:val="21"/>
          <w:szCs w:val="21"/>
          <w:cs w:val="0"/>
        </w:rPr>
        <w:t xml:space="preserve"> "+ zeros);</w:t>
      </w:r>
    </w:p>
    <w:p w14:paraId="75F57D08" w14:textId="77777777" w:rsidR="007D5402" w:rsidRPr="007D5402" w:rsidRDefault="007D5402" w:rsidP="007D5402">
      <w:pPr>
        <w:pStyle w:val="NoSpacing"/>
        <w:rPr>
          <w:color w:val="595959" w:themeColor="text1" w:themeTint="A6"/>
          <w:sz w:val="21"/>
          <w:szCs w:val="21"/>
        </w:rPr>
      </w:pPr>
    </w:p>
    <w:p w14:paraId="65CA838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2524DA57" w14:textId="77777777" w:rsidR="007D5402" w:rsidRPr="007D5402" w:rsidRDefault="007D5402" w:rsidP="007D5402">
      <w:pPr>
        <w:pStyle w:val="NoSpacing"/>
        <w:rPr>
          <w:color w:val="595959" w:themeColor="text1" w:themeTint="A6"/>
          <w:sz w:val="21"/>
          <w:szCs w:val="21"/>
        </w:rPr>
      </w:pPr>
    </w:p>
    <w:p w14:paraId="11D8FE9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4CABCF88" w14:textId="77777777" w:rsidR="007D5402" w:rsidRPr="007D5402" w:rsidRDefault="007D5402" w:rsidP="007D5402">
      <w:pPr>
        <w:pStyle w:val="NoSpacing"/>
        <w:rPr>
          <w:color w:val="595959" w:themeColor="text1" w:themeTint="A6"/>
          <w:sz w:val="21"/>
          <w:szCs w:val="21"/>
        </w:rPr>
      </w:pPr>
    </w:p>
    <w:p w14:paraId="764564BA" w14:textId="77777777" w:rsidR="007D5402" w:rsidRPr="007D5402" w:rsidRDefault="007D5402" w:rsidP="007D5402">
      <w:pPr>
        <w:pStyle w:val="NoSpacing"/>
        <w:rPr>
          <w:color w:val="595959" w:themeColor="text1" w:themeTint="A6"/>
          <w:sz w:val="21"/>
          <w:szCs w:val="21"/>
        </w:rPr>
      </w:pPr>
    </w:p>
    <w:p w14:paraId="5F3628FB" w14:textId="77777777" w:rsidR="007D5402" w:rsidRPr="007D5402" w:rsidRDefault="007D5402" w:rsidP="007D5402">
      <w:pPr>
        <w:pStyle w:val="NoSpacing"/>
        <w:rPr>
          <w:color w:val="595959" w:themeColor="text1" w:themeTint="A6"/>
          <w:sz w:val="21"/>
          <w:szCs w:val="21"/>
        </w:rPr>
      </w:pPr>
    </w:p>
    <w:p w14:paraId="3BCF174D" w14:textId="77777777" w:rsidR="007D5402" w:rsidRPr="007D5402" w:rsidRDefault="007D5402" w:rsidP="007D5402">
      <w:pPr>
        <w:pStyle w:val="NoSpacing"/>
        <w:rPr>
          <w:color w:val="595959" w:themeColor="text1" w:themeTint="A6"/>
          <w:sz w:val="21"/>
          <w:szCs w:val="21"/>
        </w:rPr>
      </w:pPr>
    </w:p>
    <w:p w14:paraId="12BDB0F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Two numbers are entered by the user, x and n. Write a function to find the value of one number raised to the power of another </w:t>
      </w:r>
      <w:proofErr w:type="gramStart"/>
      <w:r w:rsidRPr="007D5402">
        <w:rPr>
          <w:color w:val="595959" w:themeColor="text1" w:themeTint="A6"/>
          <w:sz w:val="21"/>
          <w:szCs w:val="21"/>
          <w:cs w:val="0"/>
        </w:rPr>
        <w:t>i.e. .</w:t>
      </w:r>
      <w:proofErr w:type="gramEnd"/>
    </w:p>
    <w:p w14:paraId="123A3B2A"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lastRenderedPageBreak/>
        <w:t>//</w:t>
      </w:r>
      <w:r w:rsidRPr="007D5402">
        <w:rPr>
          <w:color w:val="595959" w:themeColor="text1" w:themeTint="A6"/>
          <w:sz w:val="21"/>
          <w:szCs w:val="21"/>
          <w:cs w:val="0"/>
        </w:rPr>
        <w:t>Try to convert it into a function on your own.</w:t>
      </w:r>
    </w:p>
    <w:p w14:paraId="5EFC6869" w14:textId="77777777" w:rsidR="007D5402" w:rsidRPr="007D5402" w:rsidRDefault="007D5402" w:rsidP="007D5402">
      <w:pPr>
        <w:pStyle w:val="NoSpacing"/>
        <w:rPr>
          <w:color w:val="595959" w:themeColor="text1" w:themeTint="A6"/>
          <w:sz w:val="21"/>
          <w:szCs w:val="21"/>
        </w:rPr>
      </w:pPr>
    </w:p>
    <w:p w14:paraId="143E8027" w14:textId="77777777" w:rsidR="007D5402" w:rsidRPr="007D5402" w:rsidRDefault="007D5402" w:rsidP="007D5402">
      <w:pPr>
        <w:pStyle w:val="NoSpacing"/>
        <w:rPr>
          <w:color w:val="595959" w:themeColor="text1" w:themeTint="A6"/>
          <w:sz w:val="21"/>
          <w:szCs w:val="21"/>
        </w:rPr>
      </w:pPr>
    </w:p>
    <w:p w14:paraId="3CC7233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3EA001E0" w14:textId="77777777" w:rsidR="007D5402" w:rsidRPr="007D5402" w:rsidRDefault="007D5402" w:rsidP="007D5402">
      <w:pPr>
        <w:pStyle w:val="NoSpacing"/>
        <w:rPr>
          <w:color w:val="595959" w:themeColor="text1" w:themeTint="A6"/>
          <w:sz w:val="21"/>
          <w:szCs w:val="21"/>
        </w:rPr>
      </w:pPr>
    </w:p>
    <w:p w14:paraId="1B74CDFC" w14:textId="77777777" w:rsidR="007D5402" w:rsidRPr="007D5402" w:rsidRDefault="007D5402" w:rsidP="007D5402">
      <w:pPr>
        <w:pStyle w:val="NoSpacing"/>
        <w:rPr>
          <w:color w:val="595959" w:themeColor="text1" w:themeTint="A6"/>
          <w:sz w:val="21"/>
          <w:szCs w:val="21"/>
        </w:rPr>
      </w:pPr>
    </w:p>
    <w:p w14:paraId="6B0F0DB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3B8D34A4" w14:textId="77777777" w:rsidR="007D5402" w:rsidRPr="007D5402" w:rsidRDefault="007D5402" w:rsidP="007D5402">
      <w:pPr>
        <w:pStyle w:val="NoSpacing"/>
        <w:rPr>
          <w:color w:val="595959" w:themeColor="text1" w:themeTint="A6"/>
          <w:sz w:val="21"/>
          <w:szCs w:val="21"/>
        </w:rPr>
      </w:pPr>
    </w:p>
    <w:p w14:paraId="33293C7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50006BC1" w14:textId="77777777" w:rsidR="007D5402" w:rsidRPr="007D5402" w:rsidRDefault="007D5402" w:rsidP="007D5402">
      <w:pPr>
        <w:pStyle w:val="NoSpacing"/>
        <w:rPr>
          <w:color w:val="595959" w:themeColor="text1" w:themeTint="A6"/>
          <w:sz w:val="21"/>
          <w:szCs w:val="21"/>
        </w:rPr>
      </w:pPr>
    </w:p>
    <w:p w14:paraId="3B32A78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("Enter x");</w:t>
      </w:r>
    </w:p>
    <w:p w14:paraId="2150B1EB" w14:textId="77777777" w:rsidR="007D5402" w:rsidRPr="007D5402" w:rsidRDefault="007D5402" w:rsidP="007D5402">
      <w:pPr>
        <w:pStyle w:val="NoSpacing"/>
        <w:rPr>
          <w:color w:val="595959" w:themeColor="text1" w:themeTint="A6"/>
          <w:sz w:val="21"/>
          <w:szCs w:val="21"/>
        </w:rPr>
      </w:pPr>
    </w:p>
    <w:p w14:paraId="2FC644B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6447BB42" w14:textId="77777777" w:rsidR="007D5402" w:rsidRPr="007D5402" w:rsidRDefault="007D5402" w:rsidP="007D5402">
      <w:pPr>
        <w:pStyle w:val="NoSpacing"/>
        <w:rPr>
          <w:color w:val="595959" w:themeColor="text1" w:themeTint="A6"/>
          <w:sz w:val="21"/>
          <w:szCs w:val="21"/>
        </w:rPr>
      </w:pPr>
    </w:p>
    <w:p w14:paraId="2EE7C073"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x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0BCEBDB8" w14:textId="77777777" w:rsidR="007D5402" w:rsidRPr="007D5402" w:rsidRDefault="007D5402" w:rsidP="007D5402">
      <w:pPr>
        <w:pStyle w:val="NoSpacing"/>
        <w:rPr>
          <w:color w:val="595959" w:themeColor="text1" w:themeTint="A6"/>
          <w:sz w:val="21"/>
          <w:szCs w:val="21"/>
        </w:rPr>
      </w:pPr>
    </w:p>
    <w:p w14:paraId="1550E95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("Enter n");</w:t>
      </w:r>
    </w:p>
    <w:p w14:paraId="5C13F8CE" w14:textId="77777777" w:rsidR="007D5402" w:rsidRPr="007D5402" w:rsidRDefault="007D5402" w:rsidP="007D5402">
      <w:pPr>
        <w:pStyle w:val="NoSpacing"/>
        <w:rPr>
          <w:color w:val="595959" w:themeColor="text1" w:themeTint="A6"/>
          <w:sz w:val="21"/>
          <w:szCs w:val="21"/>
        </w:rPr>
      </w:pPr>
    </w:p>
    <w:p w14:paraId="053CE70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n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0C76E7FC" w14:textId="77777777" w:rsidR="007D5402" w:rsidRPr="007D5402" w:rsidRDefault="007D5402" w:rsidP="007D5402">
      <w:pPr>
        <w:pStyle w:val="NoSpacing"/>
        <w:rPr>
          <w:color w:val="595959" w:themeColor="text1" w:themeTint="A6"/>
          <w:sz w:val="21"/>
          <w:szCs w:val="21"/>
        </w:rPr>
      </w:pPr>
    </w:p>
    <w:p w14:paraId="48AE6120" w14:textId="77777777" w:rsidR="007D5402" w:rsidRPr="007D5402" w:rsidRDefault="007D5402" w:rsidP="007D5402">
      <w:pPr>
        <w:pStyle w:val="NoSpacing"/>
        <w:rPr>
          <w:color w:val="595959" w:themeColor="text1" w:themeTint="A6"/>
          <w:sz w:val="21"/>
          <w:szCs w:val="21"/>
        </w:rPr>
      </w:pPr>
    </w:p>
    <w:p w14:paraId="64D0D36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result = </w:t>
      </w:r>
      <w:r w:rsidRPr="007D5402">
        <w:rPr>
          <w:rFonts w:cs="Mangal"/>
          <w:color w:val="595959" w:themeColor="text1" w:themeTint="A6"/>
          <w:sz w:val="21"/>
          <w:szCs w:val="21"/>
        </w:rPr>
        <w:t>1</w:t>
      </w:r>
      <w:r w:rsidRPr="007D5402">
        <w:rPr>
          <w:color w:val="595959" w:themeColor="text1" w:themeTint="A6"/>
          <w:sz w:val="21"/>
          <w:szCs w:val="21"/>
          <w:cs w:val="0"/>
        </w:rPr>
        <w:t>;</w:t>
      </w:r>
    </w:p>
    <w:p w14:paraId="3A4AFAE6" w14:textId="77777777" w:rsidR="007D5402" w:rsidRPr="007D5402" w:rsidRDefault="007D5402" w:rsidP="007D5402">
      <w:pPr>
        <w:pStyle w:val="NoSpacing"/>
        <w:rPr>
          <w:color w:val="595959" w:themeColor="text1" w:themeTint="A6"/>
          <w:sz w:val="21"/>
          <w:szCs w:val="21"/>
        </w:rPr>
      </w:pPr>
    </w:p>
    <w:p w14:paraId="69881348"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 xml:space="preserve">       //</w:t>
      </w:r>
      <w:r w:rsidRPr="007D5402">
        <w:rPr>
          <w:color w:val="595959" w:themeColor="text1" w:themeTint="A6"/>
          <w:sz w:val="21"/>
          <w:szCs w:val="21"/>
          <w:cs w:val="0"/>
        </w:rPr>
        <w:t>Please see that n is not too large or else result will exceed the size of int</w:t>
      </w:r>
    </w:p>
    <w:p w14:paraId="2458A72C" w14:textId="77777777" w:rsidR="007D5402" w:rsidRPr="007D5402" w:rsidRDefault="007D5402" w:rsidP="007D5402">
      <w:pPr>
        <w:pStyle w:val="NoSpacing"/>
        <w:rPr>
          <w:color w:val="595959" w:themeColor="text1" w:themeTint="A6"/>
          <w:sz w:val="21"/>
          <w:szCs w:val="21"/>
        </w:rPr>
      </w:pPr>
    </w:p>
    <w:p w14:paraId="7811F9A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for(</w:t>
      </w:r>
      <w:proofErr w:type="gramEnd"/>
      <w:r w:rsidRPr="007D5402">
        <w:rPr>
          <w:color w:val="595959" w:themeColor="text1" w:themeTint="A6"/>
          <w:sz w:val="21"/>
          <w:szCs w:val="21"/>
          <w:cs w:val="0"/>
        </w:rPr>
        <w:t xml:space="preserve">int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w:t>
      </w:r>
      <w:r w:rsidRPr="007D5402">
        <w:rPr>
          <w:rFonts w:cs="Mangal"/>
          <w:color w:val="595959" w:themeColor="text1" w:themeTint="A6"/>
          <w:sz w:val="21"/>
          <w:szCs w:val="21"/>
        </w:rPr>
        <w:t>0</w:t>
      </w: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 xml:space="preserve">&lt;n;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 {</w:t>
      </w:r>
    </w:p>
    <w:p w14:paraId="64A478FA" w14:textId="77777777" w:rsidR="007D5402" w:rsidRPr="007D5402" w:rsidRDefault="007D5402" w:rsidP="007D5402">
      <w:pPr>
        <w:pStyle w:val="NoSpacing"/>
        <w:rPr>
          <w:color w:val="595959" w:themeColor="text1" w:themeTint="A6"/>
          <w:sz w:val="21"/>
          <w:szCs w:val="21"/>
        </w:rPr>
      </w:pPr>
    </w:p>
    <w:p w14:paraId="14C1F6E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result = result * x;</w:t>
      </w:r>
    </w:p>
    <w:p w14:paraId="7029947E" w14:textId="77777777" w:rsidR="007D5402" w:rsidRPr="007D5402" w:rsidRDefault="007D5402" w:rsidP="007D5402">
      <w:pPr>
        <w:pStyle w:val="NoSpacing"/>
        <w:rPr>
          <w:color w:val="595959" w:themeColor="text1" w:themeTint="A6"/>
          <w:sz w:val="21"/>
          <w:szCs w:val="21"/>
        </w:rPr>
      </w:pPr>
    </w:p>
    <w:p w14:paraId="063295CC"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5DA95580" w14:textId="77777777" w:rsidR="007D5402" w:rsidRPr="007D5402" w:rsidRDefault="007D5402" w:rsidP="007D5402">
      <w:pPr>
        <w:pStyle w:val="NoSpacing"/>
        <w:rPr>
          <w:color w:val="595959" w:themeColor="text1" w:themeTint="A6"/>
          <w:sz w:val="21"/>
          <w:szCs w:val="21"/>
        </w:rPr>
      </w:pPr>
    </w:p>
    <w:p w14:paraId="4441F7A6" w14:textId="77777777" w:rsidR="007D5402" w:rsidRPr="007D5402" w:rsidRDefault="007D5402" w:rsidP="007D5402">
      <w:pPr>
        <w:pStyle w:val="NoSpacing"/>
        <w:rPr>
          <w:color w:val="595959" w:themeColor="text1" w:themeTint="A6"/>
          <w:sz w:val="21"/>
          <w:szCs w:val="21"/>
        </w:rPr>
      </w:pPr>
    </w:p>
    <w:p w14:paraId="31C6879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 xml:space="preserve">("x to the power n </w:t>
      </w:r>
      <w:proofErr w:type="gramStart"/>
      <w:r w:rsidRPr="007D5402">
        <w:rPr>
          <w:color w:val="595959" w:themeColor="text1" w:themeTint="A6"/>
          <w:sz w:val="21"/>
          <w:szCs w:val="21"/>
          <w:cs w:val="0"/>
        </w:rPr>
        <w:t>is :</w:t>
      </w:r>
      <w:proofErr w:type="gramEnd"/>
      <w:r w:rsidRPr="007D5402">
        <w:rPr>
          <w:color w:val="595959" w:themeColor="text1" w:themeTint="A6"/>
          <w:sz w:val="21"/>
          <w:szCs w:val="21"/>
          <w:cs w:val="0"/>
        </w:rPr>
        <w:t xml:space="preserve"> "+ result);</w:t>
      </w:r>
    </w:p>
    <w:p w14:paraId="284BFE4D" w14:textId="77777777" w:rsidR="007D5402" w:rsidRPr="007D5402" w:rsidRDefault="007D5402" w:rsidP="007D5402">
      <w:pPr>
        <w:pStyle w:val="NoSpacing"/>
        <w:rPr>
          <w:color w:val="595959" w:themeColor="text1" w:themeTint="A6"/>
          <w:sz w:val="21"/>
          <w:szCs w:val="21"/>
        </w:rPr>
      </w:pPr>
    </w:p>
    <w:p w14:paraId="0667990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4F667F34" w14:textId="77777777" w:rsidR="007D5402" w:rsidRPr="007D5402" w:rsidRDefault="007D5402" w:rsidP="007D5402">
      <w:pPr>
        <w:pStyle w:val="NoSpacing"/>
        <w:rPr>
          <w:color w:val="595959" w:themeColor="text1" w:themeTint="A6"/>
          <w:sz w:val="21"/>
          <w:szCs w:val="21"/>
        </w:rPr>
      </w:pPr>
    </w:p>
    <w:p w14:paraId="2A2AC9A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4687DF3E" w14:textId="77777777" w:rsidR="007D5402" w:rsidRPr="007D5402" w:rsidRDefault="007D5402" w:rsidP="007D5402">
      <w:pPr>
        <w:pStyle w:val="NoSpacing"/>
        <w:rPr>
          <w:color w:val="595959" w:themeColor="text1" w:themeTint="A6"/>
          <w:sz w:val="21"/>
          <w:szCs w:val="21"/>
        </w:rPr>
      </w:pPr>
    </w:p>
    <w:p w14:paraId="658C2EDA" w14:textId="77777777" w:rsidR="007D5402" w:rsidRPr="007D5402" w:rsidRDefault="007D5402" w:rsidP="007D5402">
      <w:pPr>
        <w:pStyle w:val="NoSpacing"/>
        <w:rPr>
          <w:color w:val="595959" w:themeColor="text1" w:themeTint="A6"/>
          <w:sz w:val="21"/>
          <w:szCs w:val="21"/>
        </w:rPr>
      </w:pPr>
    </w:p>
    <w:p w14:paraId="4DEE5F86" w14:textId="77777777" w:rsidR="007D5402" w:rsidRPr="007D5402" w:rsidRDefault="007D5402" w:rsidP="007D5402">
      <w:pPr>
        <w:pStyle w:val="NoSpacing"/>
        <w:rPr>
          <w:color w:val="595959" w:themeColor="text1" w:themeTint="A6"/>
          <w:sz w:val="21"/>
          <w:szCs w:val="21"/>
        </w:rPr>
      </w:pPr>
    </w:p>
    <w:p w14:paraId="4CD37AF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Write a function that calculates the Greatest Common Divisor of </w:t>
      </w:r>
      <w:r w:rsidRPr="007D5402">
        <w:rPr>
          <w:rFonts w:cs="Mangal"/>
          <w:color w:val="595959" w:themeColor="text1" w:themeTint="A6"/>
          <w:sz w:val="21"/>
          <w:szCs w:val="21"/>
        </w:rPr>
        <w:t>2</w:t>
      </w:r>
      <w:r w:rsidRPr="007D5402">
        <w:rPr>
          <w:color w:val="595959" w:themeColor="text1" w:themeTint="A6"/>
          <w:sz w:val="21"/>
          <w:szCs w:val="21"/>
          <w:cs w:val="0"/>
        </w:rPr>
        <w:t xml:space="preserve"> numbers. (BONUS)</w:t>
      </w:r>
    </w:p>
    <w:p w14:paraId="6820FCB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548AFD86" w14:textId="77777777" w:rsidR="007D5402" w:rsidRPr="007D5402" w:rsidRDefault="007D5402" w:rsidP="007D5402">
      <w:pPr>
        <w:pStyle w:val="NoSpacing"/>
        <w:rPr>
          <w:color w:val="595959" w:themeColor="text1" w:themeTint="A6"/>
          <w:sz w:val="21"/>
          <w:szCs w:val="21"/>
        </w:rPr>
      </w:pPr>
    </w:p>
    <w:p w14:paraId="732CD4BE" w14:textId="77777777" w:rsidR="007D5402" w:rsidRPr="007D5402" w:rsidRDefault="007D5402" w:rsidP="007D5402">
      <w:pPr>
        <w:pStyle w:val="NoSpacing"/>
        <w:rPr>
          <w:color w:val="595959" w:themeColor="text1" w:themeTint="A6"/>
          <w:sz w:val="21"/>
          <w:szCs w:val="21"/>
        </w:rPr>
      </w:pPr>
    </w:p>
    <w:p w14:paraId="19EA7FC7"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5434A76B" w14:textId="77777777" w:rsidR="007D5402" w:rsidRPr="007D5402" w:rsidRDefault="007D5402" w:rsidP="007D5402">
      <w:pPr>
        <w:pStyle w:val="NoSpacing"/>
        <w:rPr>
          <w:color w:val="595959" w:themeColor="text1" w:themeTint="A6"/>
          <w:sz w:val="21"/>
          <w:szCs w:val="21"/>
        </w:rPr>
      </w:pPr>
    </w:p>
    <w:p w14:paraId="0307A19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56CE0E84" w14:textId="77777777" w:rsidR="007D5402" w:rsidRPr="007D5402" w:rsidRDefault="007D5402" w:rsidP="007D5402">
      <w:pPr>
        <w:pStyle w:val="NoSpacing"/>
        <w:rPr>
          <w:color w:val="595959" w:themeColor="text1" w:themeTint="A6"/>
          <w:sz w:val="21"/>
          <w:szCs w:val="21"/>
        </w:rPr>
      </w:pPr>
    </w:p>
    <w:p w14:paraId="3A0FCBC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0B0A4CE5" w14:textId="77777777" w:rsidR="007D5402" w:rsidRPr="007D5402" w:rsidRDefault="007D5402" w:rsidP="007D5402">
      <w:pPr>
        <w:pStyle w:val="NoSpacing"/>
        <w:rPr>
          <w:color w:val="595959" w:themeColor="text1" w:themeTint="A6"/>
          <w:sz w:val="21"/>
          <w:szCs w:val="21"/>
        </w:rPr>
      </w:pPr>
    </w:p>
    <w:p w14:paraId="2534A35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n</w:t>
      </w:r>
      <w:r w:rsidRPr="007D5402">
        <w:rPr>
          <w:rFonts w:cs="Mangal"/>
          <w:color w:val="595959" w:themeColor="text1" w:themeTint="A6"/>
          <w:sz w:val="21"/>
          <w:szCs w:val="21"/>
        </w:rPr>
        <w:t xml:space="preserve">1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6F6C0D22" w14:textId="77777777" w:rsidR="007D5402" w:rsidRPr="007D5402" w:rsidRDefault="007D5402" w:rsidP="007D5402">
      <w:pPr>
        <w:pStyle w:val="NoSpacing"/>
        <w:rPr>
          <w:color w:val="595959" w:themeColor="text1" w:themeTint="A6"/>
          <w:sz w:val="21"/>
          <w:szCs w:val="21"/>
        </w:rPr>
      </w:pPr>
    </w:p>
    <w:p w14:paraId="1F40D634"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n</w:t>
      </w:r>
      <w:r w:rsidRPr="007D5402">
        <w:rPr>
          <w:rFonts w:cs="Mangal"/>
          <w:color w:val="595959" w:themeColor="text1" w:themeTint="A6"/>
          <w:sz w:val="21"/>
          <w:szCs w:val="21"/>
        </w:rPr>
        <w:t xml:space="preserve">2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15663E51" w14:textId="77777777" w:rsidR="007D5402" w:rsidRPr="007D5402" w:rsidRDefault="007D5402" w:rsidP="007D5402">
      <w:pPr>
        <w:pStyle w:val="NoSpacing"/>
        <w:rPr>
          <w:color w:val="595959" w:themeColor="text1" w:themeTint="A6"/>
          <w:sz w:val="21"/>
          <w:szCs w:val="21"/>
        </w:rPr>
      </w:pPr>
    </w:p>
    <w:p w14:paraId="0E717076" w14:textId="77777777" w:rsidR="007D5402" w:rsidRPr="007D5402" w:rsidRDefault="007D5402" w:rsidP="007D5402">
      <w:pPr>
        <w:pStyle w:val="NoSpacing"/>
        <w:rPr>
          <w:color w:val="595959" w:themeColor="text1" w:themeTint="A6"/>
          <w:sz w:val="21"/>
          <w:szCs w:val="21"/>
        </w:rPr>
      </w:pPr>
    </w:p>
    <w:p w14:paraId="30F419D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while(</w:t>
      </w:r>
      <w:proofErr w:type="gramEnd"/>
      <w:r w:rsidRPr="007D5402">
        <w:rPr>
          <w:color w:val="595959" w:themeColor="text1" w:themeTint="A6"/>
          <w:sz w:val="21"/>
          <w:szCs w:val="21"/>
          <w:cs w:val="0"/>
        </w:rPr>
        <w:t>n</w:t>
      </w:r>
      <w:r w:rsidRPr="007D5402">
        <w:rPr>
          <w:rFonts w:cs="Mangal"/>
          <w:color w:val="595959" w:themeColor="text1" w:themeTint="A6"/>
          <w:sz w:val="21"/>
          <w:szCs w:val="21"/>
        </w:rPr>
        <w:t xml:space="preserve">1 != </w:t>
      </w:r>
      <w:r w:rsidRPr="007D5402">
        <w:rPr>
          <w:color w:val="595959" w:themeColor="text1" w:themeTint="A6"/>
          <w:sz w:val="21"/>
          <w:szCs w:val="21"/>
          <w:cs w:val="0"/>
        </w:rPr>
        <w:t>n</w:t>
      </w:r>
      <w:r w:rsidRPr="007D5402">
        <w:rPr>
          <w:rFonts w:cs="Mangal"/>
          <w:color w:val="595959" w:themeColor="text1" w:themeTint="A6"/>
          <w:sz w:val="21"/>
          <w:szCs w:val="21"/>
        </w:rPr>
        <w:t xml:space="preserve">2) </w:t>
      </w:r>
      <w:r w:rsidRPr="007D5402">
        <w:rPr>
          <w:color w:val="595959" w:themeColor="text1" w:themeTint="A6"/>
          <w:sz w:val="21"/>
          <w:szCs w:val="21"/>
          <w:cs w:val="0"/>
        </w:rPr>
        <w:t>{</w:t>
      </w:r>
    </w:p>
    <w:p w14:paraId="1F8FFEB6" w14:textId="77777777" w:rsidR="007D5402" w:rsidRPr="007D5402" w:rsidRDefault="007D5402" w:rsidP="007D5402">
      <w:pPr>
        <w:pStyle w:val="NoSpacing"/>
        <w:rPr>
          <w:color w:val="595959" w:themeColor="text1" w:themeTint="A6"/>
          <w:sz w:val="21"/>
          <w:szCs w:val="21"/>
        </w:rPr>
      </w:pPr>
    </w:p>
    <w:p w14:paraId="722B490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if(n</w:t>
      </w:r>
      <w:r w:rsidRPr="007D5402">
        <w:rPr>
          <w:rFonts w:cs="Mangal"/>
          <w:color w:val="595959" w:themeColor="text1" w:themeTint="A6"/>
          <w:sz w:val="21"/>
          <w:szCs w:val="21"/>
        </w:rPr>
        <w:t>1</w:t>
      </w:r>
      <w:r w:rsidRPr="007D5402">
        <w:rPr>
          <w:color w:val="595959" w:themeColor="text1" w:themeTint="A6"/>
          <w:sz w:val="21"/>
          <w:szCs w:val="21"/>
          <w:cs w:val="0"/>
        </w:rPr>
        <w:t>&gt;n</w:t>
      </w:r>
      <w:r w:rsidRPr="007D5402">
        <w:rPr>
          <w:rFonts w:cs="Mangal"/>
          <w:color w:val="595959" w:themeColor="text1" w:themeTint="A6"/>
          <w:sz w:val="21"/>
          <w:szCs w:val="21"/>
        </w:rPr>
        <w:t xml:space="preserve">2) </w:t>
      </w:r>
      <w:r w:rsidRPr="007D5402">
        <w:rPr>
          <w:color w:val="595959" w:themeColor="text1" w:themeTint="A6"/>
          <w:sz w:val="21"/>
          <w:szCs w:val="21"/>
          <w:cs w:val="0"/>
        </w:rPr>
        <w:t>{</w:t>
      </w:r>
    </w:p>
    <w:p w14:paraId="019DAB9A" w14:textId="77777777" w:rsidR="007D5402" w:rsidRPr="007D5402" w:rsidRDefault="007D5402" w:rsidP="007D5402">
      <w:pPr>
        <w:pStyle w:val="NoSpacing"/>
        <w:rPr>
          <w:color w:val="595959" w:themeColor="text1" w:themeTint="A6"/>
          <w:sz w:val="21"/>
          <w:szCs w:val="21"/>
        </w:rPr>
      </w:pPr>
    </w:p>
    <w:p w14:paraId="18CCD17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n</w:t>
      </w:r>
      <w:r w:rsidRPr="007D5402">
        <w:rPr>
          <w:rFonts w:cs="Mangal"/>
          <w:color w:val="595959" w:themeColor="text1" w:themeTint="A6"/>
          <w:sz w:val="21"/>
          <w:szCs w:val="21"/>
        </w:rPr>
        <w:t xml:space="preserve">1 = </w:t>
      </w:r>
      <w:r w:rsidRPr="007D5402">
        <w:rPr>
          <w:color w:val="595959" w:themeColor="text1" w:themeTint="A6"/>
          <w:sz w:val="21"/>
          <w:szCs w:val="21"/>
          <w:cs w:val="0"/>
        </w:rPr>
        <w:t>n</w:t>
      </w:r>
      <w:r w:rsidRPr="007D5402">
        <w:rPr>
          <w:rFonts w:cs="Mangal"/>
          <w:color w:val="595959" w:themeColor="text1" w:themeTint="A6"/>
          <w:sz w:val="21"/>
          <w:szCs w:val="21"/>
        </w:rPr>
        <w:t xml:space="preserve">1 - </w:t>
      </w:r>
      <w:r w:rsidRPr="007D5402">
        <w:rPr>
          <w:color w:val="595959" w:themeColor="text1" w:themeTint="A6"/>
          <w:sz w:val="21"/>
          <w:szCs w:val="21"/>
          <w:cs w:val="0"/>
        </w:rPr>
        <w:t>n</w:t>
      </w:r>
      <w:r w:rsidRPr="007D5402">
        <w:rPr>
          <w:rFonts w:cs="Mangal"/>
          <w:color w:val="595959" w:themeColor="text1" w:themeTint="A6"/>
          <w:sz w:val="21"/>
          <w:szCs w:val="21"/>
        </w:rPr>
        <w:t>2</w:t>
      </w:r>
      <w:r w:rsidRPr="007D5402">
        <w:rPr>
          <w:color w:val="595959" w:themeColor="text1" w:themeTint="A6"/>
          <w:sz w:val="21"/>
          <w:szCs w:val="21"/>
          <w:cs w:val="0"/>
        </w:rPr>
        <w:t>;</w:t>
      </w:r>
    </w:p>
    <w:p w14:paraId="048BB31F" w14:textId="77777777" w:rsidR="007D5402" w:rsidRPr="007D5402" w:rsidRDefault="007D5402" w:rsidP="007D5402">
      <w:pPr>
        <w:pStyle w:val="NoSpacing"/>
        <w:rPr>
          <w:color w:val="595959" w:themeColor="text1" w:themeTint="A6"/>
          <w:sz w:val="21"/>
          <w:szCs w:val="21"/>
        </w:rPr>
      </w:pPr>
    </w:p>
    <w:p w14:paraId="7E636DC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else {</w:t>
      </w:r>
    </w:p>
    <w:p w14:paraId="47779F15" w14:textId="77777777" w:rsidR="007D5402" w:rsidRPr="007D5402" w:rsidRDefault="007D5402" w:rsidP="007D5402">
      <w:pPr>
        <w:pStyle w:val="NoSpacing"/>
        <w:rPr>
          <w:color w:val="595959" w:themeColor="text1" w:themeTint="A6"/>
          <w:sz w:val="21"/>
          <w:szCs w:val="21"/>
        </w:rPr>
      </w:pPr>
    </w:p>
    <w:p w14:paraId="531ECFCE"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n</w:t>
      </w:r>
      <w:r w:rsidRPr="007D5402">
        <w:rPr>
          <w:rFonts w:cs="Mangal"/>
          <w:color w:val="595959" w:themeColor="text1" w:themeTint="A6"/>
          <w:sz w:val="21"/>
          <w:szCs w:val="21"/>
        </w:rPr>
        <w:t xml:space="preserve">2 = </w:t>
      </w:r>
      <w:r w:rsidRPr="007D5402">
        <w:rPr>
          <w:color w:val="595959" w:themeColor="text1" w:themeTint="A6"/>
          <w:sz w:val="21"/>
          <w:szCs w:val="21"/>
          <w:cs w:val="0"/>
        </w:rPr>
        <w:t>n</w:t>
      </w:r>
      <w:r w:rsidRPr="007D5402">
        <w:rPr>
          <w:rFonts w:cs="Mangal"/>
          <w:color w:val="595959" w:themeColor="text1" w:themeTint="A6"/>
          <w:sz w:val="21"/>
          <w:szCs w:val="21"/>
        </w:rPr>
        <w:t xml:space="preserve">2 - </w:t>
      </w:r>
      <w:r w:rsidRPr="007D5402">
        <w:rPr>
          <w:color w:val="595959" w:themeColor="text1" w:themeTint="A6"/>
          <w:sz w:val="21"/>
          <w:szCs w:val="21"/>
          <w:cs w:val="0"/>
        </w:rPr>
        <w:t>n</w:t>
      </w:r>
      <w:r w:rsidRPr="007D5402">
        <w:rPr>
          <w:rFonts w:cs="Mangal"/>
          <w:color w:val="595959" w:themeColor="text1" w:themeTint="A6"/>
          <w:sz w:val="21"/>
          <w:szCs w:val="21"/>
        </w:rPr>
        <w:t>1</w:t>
      </w:r>
      <w:r w:rsidRPr="007D5402">
        <w:rPr>
          <w:color w:val="595959" w:themeColor="text1" w:themeTint="A6"/>
          <w:sz w:val="21"/>
          <w:szCs w:val="21"/>
          <w:cs w:val="0"/>
        </w:rPr>
        <w:t>;</w:t>
      </w:r>
    </w:p>
    <w:p w14:paraId="6016F03E" w14:textId="77777777" w:rsidR="007D5402" w:rsidRPr="007D5402" w:rsidRDefault="007D5402" w:rsidP="007D5402">
      <w:pPr>
        <w:pStyle w:val="NoSpacing"/>
        <w:rPr>
          <w:color w:val="595959" w:themeColor="text1" w:themeTint="A6"/>
          <w:sz w:val="21"/>
          <w:szCs w:val="21"/>
        </w:rPr>
      </w:pPr>
    </w:p>
    <w:p w14:paraId="6B0B75A1"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31AC8C0A" w14:textId="77777777" w:rsidR="007D5402" w:rsidRPr="007D5402" w:rsidRDefault="007D5402" w:rsidP="007D5402">
      <w:pPr>
        <w:pStyle w:val="NoSpacing"/>
        <w:rPr>
          <w:color w:val="595959" w:themeColor="text1" w:themeTint="A6"/>
          <w:sz w:val="21"/>
          <w:szCs w:val="21"/>
        </w:rPr>
      </w:pPr>
    </w:p>
    <w:p w14:paraId="43851A7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6456632F" w14:textId="77777777" w:rsidR="007D5402" w:rsidRPr="007D5402" w:rsidRDefault="007D5402" w:rsidP="007D5402">
      <w:pPr>
        <w:pStyle w:val="NoSpacing"/>
        <w:rPr>
          <w:color w:val="595959" w:themeColor="text1" w:themeTint="A6"/>
          <w:sz w:val="21"/>
          <w:szCs w:val="21"/>
        </w:rPr>
      </w:pPr>
    </w:p>
    <w:p w14:paraId="6127F53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 xml:space="preserve">("GCD </w:t>
      </w:r>
      <w:proofErr w:type="gramStart"/>
      <w:r w:rsidRPr="007D5402">
        <w:rPr>
          <w:color w:val="595959" w:themeColor="text1" w:themeTint="A6"/>
          <w:sz w:val="21"/>
          <w:szCs w:val="21"/>
          <w:cs w:val="0"/>
        </w:rPr>
        <w:t>is :</w:t>
      </w:r>
      <w:proofErr w:type="gramEnd"/>
      <w:r w:rsidRPr="007D5402">
        <w:rPr>
          <w:color w:val="595959" w:themeColor="text1" w:themeTint="A6"/>
          <w:sz w:val="21"/>
          <w:szCs w:val="21"/>
          <w:cs w:val="0"/>
        </w:rPr>
        <w:t xml:space="preserve"> "+ n</w:t>
      </w:r>
      <w:r w:rsidRPr="007D5402">
        <w:rPr>
          <w:rFonts w:cs="Mangal"/>
          <w:color w:val="595959" w:themeColor="text1" w:themeTint="A6"/>
          <w:sz w:val="21"/>
          <w:szCs w:val="21"/>
        </w:rPr>
        <w:t>2)</w:t>
      </w:r>
      <w:r w:rsidRPr="007D5402">
        <w:rPr>
          <w:color w:val="595959" w:themeColor="text1" w:themeTint="A6"/>
          <w:sz w:val="21"/>
          <w:szCs w:val="21"/>
          <w:cs w:val="0"/>
        </w:rPr>
        <w:t>;</w:t>
      </w:r>
    </w:p>
    <w:p w14:paraId="54F805F7" w14:textId="77777777" w:rsidR="007D5402" w:rsidRPr="007D5402" w:rsidRDefault="007D5402" w:rsidP="007D5402">
      <w:pPr>
        <w:pStyle w:val="NoSpacing"/>
        <w:rPr>
          <w:color w:val="595959" w:themeColor="text1" w:themeTint="A6"/>
          <w:sz w:val="21"/>
          <w:szCs w:val="21"/>
        </w:rPr>
      </w:pPr>
    </w:p>
    <w:p w14:paraId="4A09C8A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74633BB4" w14:textId="77777777" w:rsidR="007D5402" w:rsidRPr="007D5402" w:rsidRDefault="007D5402" w:rsidP="007D5402">
      <w:pPr>
        <w:pStyle w:val="NoSpacing"/>
        <w:rPr>
          <w:color w:val="595959" w:themeColor="text1" w:themeTint="A6"/>
          <w:sz w:val="21"/>
          <w:szCs w:val="21"/>
        </w:rPr>
      </w:pPr>
    </w:p>
    <w:p w14:paraId="1DF6597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w:t>
      </w:r>
    </w:p>
    <w:p w14:paraId="0ED2BB18" w14:textId="77777777" w:rsidR="007D5402" w:rsidRPr="007D5402" w:rsidRDefault="007D5402" w:rsidP="007D5402">
      <w:pPr>
        <w:pStyle w:val="NoSpacing"/>
        <w:rPr>
          <w:color w:val="595959" w:themeColor="text1" w:themeTint="A6"/>
          <w:sz w:val="21"/>
          <w:szCs w:val="21"/>
        </w:rPr>
      </w:pPr>
    </w:p>
    <w:p w14:paraId="4560362D" w14:textId="77777777" w:rsidR="007D5402" w:rsidRPr="007D5402" w:rsidRDefault="007D5402" w:rsidP="007D5402">
      <w:pPr>
        <w:pStyle w:val="NoSpacing"/>
        <w:rPr>
          <w:color w:val="595959" w:themeColor="text1" w:themeTint="A6"/>
          <w:sz w:val="21"/>
          <w:szCs w:val="21"/>
        </w:rPr>
      </w:pPr>
    </w:p>
    <w:p w14:paraId="170B2781" w14:textId="77777777" w:rsidR="007D5402" w:rsidRPr="007D5402" w:rsidRDefault="007D5402" w:rsidP="007D5402">
      <w:pPr>
        <w:pStyle w:val="NoSpacing"/>
        <w:rPr>
          <w:color w:val="595959" w:themeColor="text1" w:themeTint="A6"/>
          <w:sz w:val="21"/>
          <w:szCs w:val="21"/>
        </w:rPr>
      </w:pPr>
    </w:p>
    <w:p w14:paraId="21F73A76"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w:t>
      </w:r>
      <w:r w:rsidRPr="007D5402">
        <w:rPr>
          <w:color w:val="595959" w:themeColor="text1" w:themeTint="A6"/>
          <w:sz w:val="21"/>
          <w:szCs w:val="21"/>
          <w:cs w:val="0"/>
        </w:rPr>
        <w:t>Try to convert it into a function on your own.</w:t>
      </w:r>
    </w:p>
    <w:p w14:paraId="248A75FE" w14:textId="77777777" w:rsidR="007D5402" w:rsidRPr="007D5402" w:rsidRDefault="007D5402" w:rsidP="007D5402">
      <w:pPr>
        <w:pStyle w:val="NoSpacing"/>
        <w:rPr>
          <w:color w:val="595959" w:themeColor="text1" w:themeTint="A6"/>
          <w:sz w:val="21"/>
          <w:szCs w:val="21"/>
        </w:rPr>
      </w:pPr>
    </w:p>
    <w:p w14:paraId="6EDD62CB"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Write a program to print Fibonacci series of n terms where n is input by </w:t>
      </w:r>
      <w:proofErr w:type="gramStart"/>
      <w:r w:rsidRPr="007D5402">
        <w:rPr>
          <w:color w:val="595959" w:themeColor="text1" w:themeTint="A6"/>
          <w:sz w:val="21"/>
          <w:szCs w:val="21"/>
          <w:cs w:val="0"/>
        </w:rPr>
        <w:t>user :</w:t>
      </w:r>
      <w:proofErr w:type="gramEnd"/>
    </w:p>
    <w:p w14:paraId="3E23F790"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0 1 1 2 3 5 8 13 21 .....</w:t>
      </w:r>
    </w:p>
    <w:p w14:paraId="04DD25DC" w14:textId="77777777" w:rsidR="007D5402" w:rsidRPr="007D5402" w:rsidRDefault="007D5402" w:rsidP="007D5402">
      <w:pPr>
        <w:pStyle w:val="NoSpacing"/>
        <w:rPr>
          <w:color w:val="595959" w:themeColor="text1" w:themeTint="A6"/>
          <w:sz w:val="21"/>
          <w:szCs w:val="21"/>
        </w:rPr>
      </w:pPr>
    </w:p>
    <w:p w14:paraId="3302148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lastRenderedPageBreak/>
        <w:t xml:space="preserve">In the Fibonacci series, a number is the sum of the previous </w:t>
      </w:r>
      <w:r w:rsidRPr="007D5402">
        <w:rPr>
          <w:rFonts w:cs="Mangal"/>
          <w:color w:val="595959" w:themeColor="text1" w:themeTint="A6"/>
          <w:sz w:val="21"/>
          <w:szCs w:val="21"/>
        </w:rPr>
        <w:t>2</w:t>
      </w:r>
      <w:r w:rsidRPr="007D5402">
        <w:rPr>
          <w:color w:val="595959" w:themeColor="text1" w:themeTint="A6"/>
          <w:sz w:val="21"/>
          <w:szCs w:val="21"/>
          <w:cs w:val="0"/>
        </w:rPr>
        <w:t xml:space="preserve"> numbers that came before it.</w:t>
      </w:r>
    </w:p>
    <w:p w14:paraId="71DA744E" w14:textId="77777777" w:rsidR="007D5402" w:rsidRPr="007D5402" w:rsidRDefault="007D5402" w:rsidP="007D5402">
      <w:pPr>
        <w:pStyle w:val="NoSpacing"/>
        <w:rPr>
          <w:color w:val="595959" w:themeColor="text1" w:themeTint="A6"/>
          <w:sz w:val="21"/>
          <w:szCs w:val="21"/>
        </w:rPr>
      </w:pPr>
    </w:p>
    <w:p w14:paraId="64ACB870"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w:t>
      </w:r>
      <w:r w:rsidRPr="007D5402">
        <w:rPr>
          <w:color w:val="595959" w:themeColor="text1" w:themeTint="A6"/>
          <w:sz w:val="21"/>
          <w:szCs w:val="21"/>
          <w:cs w:val="0"/>
        </w:rPr>
        <w:t>BONUS)</w:t>
      </w:r>
    </w:p>
    <w:p w14:paraId="512C944D" w14:textId="77777777" w:rsidR="007D5402" w:rsidRPr="007D5402" w:rsidRDefault="007D5402" w:rsidP="007D5402">
      <w:pPr>
        <w:pStyle w:val="NoSpacing"/>
        <w:rPr>
          <w:color w:val="595959" w:themeColor="text1" w:themeTint="A6"/>
          <w:sz w:val="21"/>
          <w:szCs w:val="21"/>
        </w:rPr>
      </w:pPr>
    </w:p>
    <w:p w14:paraId="3642323A"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import </w:t>
      </w:r>
      <w:proofErr w:type="spellStart"/>
      <w:r w:rsidRPr="007D5402">
        <w:rPr>
          <w:color w:val="595959" w:themeColor="text1" w:themeTint="A6"/>
          <w:sz w:val="21"/>
          <w:szCs w:val="21"/>
          <w:cs w:val="0"/>
        </w:rPr>
        <w:t>java.util</w:t>
      </w:r>
      <w:proofErr w:type="spellEnd"/>
      <w:r w:rsidRPr="007D5402">
        <w:rPr>
          <w:color w:val="595959" w:themeColor="text1" w:themeTint="A6"/>
          <w:sz w:val="21"/>
          <w:szCs w:val="21"/>
          <w:cs w:val="0"/>
        </w:rPr>
        <w:t>.*;</w:t>
      </w:r>
    </w:p>
    <w:p w14:paraId="248DB643" w14:textId="77777777" w:rsidR="007D5402" w:rsidRPr="007D5402" w:rsidRDefault="007D5402" w:rsidP="007D5402">
      <w:pPr>
        <w:pStyle w:val="NoSpacing"/>
        <w:rPr>
          <w:color w:val="595959" w:themeColor="text1" w:themeTint="A6"/>
          <w:sz w:val="21"/>
          <w:szCs w:val="21"/>
        </w:rPr>
      </w:pPr>
    </w:p>
    <w:p w14:paraId="6B95DDFC" w14:textId="77777777" w:rsidR="007D5402" w:rsidRPr="007D5402" w:rsidRDefault="007D5402" w:rsidP="007D5402">
      <w:pPr>
        <w:pStyle w:val="NoSpacing"/>
        <w:rPr>
          <w:color w:val="595959" w:themeColor="text1" w:themeTint="A6"/>
          <w:sz w:val="21"/>
          <w:szCs w:val="21"/>
        </w:rPr>
      </w:pPr>
    </w:p>
    <w:p w14:paraId="6F720ED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public class Solutions {</w:t>
      </w:r>
    </w:p>
    <w:p w14:paraId="05B06FE1" w14:textId="77777777" w:rsidR="007D5402" w:rsidRPr="007D5402" w:rsidRDefault="007D5402" w:rsidP="007D5402">
      <w:pPr>
        <w:pStyle w:val="NoSpacing"/>
        <w:rPr>
          <w:color w:val="595959" w:themeColor="text1" w:themeTint="A6"/>
          <w:sz w:val="21"/>
          <w:szCs w:val="21"/>
        </w:rPr>
      </w:pPr>
    </w:p>
    <w:p w14:paraId="5CC0C482"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public static void </w:t>
      </w:r>
      <w:proofErr w:type="gramStart"/>
      <w:r w:rsidRPr="007D5402">
        <w:rPr>
          <w:color w:val="595959" w:themeColor="text1" w:themeTint="A6"/>
          <w:sz w:val="21"/>
          <w:szCs w:val="21"/>
          <w:cs w:val="0"/>
        </w:rPr>
        <w:t>main(</w:t>
      </w:r>
      <w:proofErr w:type="gramEnd"/>
      <w:r w:rsidRPr="007D5402">
        <w:rPr>
          <w:color w:val="595959" w:themeColor="text1" w:themeTint="A6"/>
          <w:sz w:val="21"/>
          <w:szCs w:val="21"/>
          <w:cs w:val="0"/>
        </w:rPr>
        <w:t xml:space="preserve">String </w:t>
      </w:r>
      <w:proofErr w:type="spellStart"/>
      <w:r w:rsidRPr="007D5402">
        <w:rPr>
          <w:color w:val="595959" w:themeColor="text1" w:themeTint="A6"/>
          <w:sz w:val="21"/>
          <w:szCs w:val="21"/>
          <w:cs w:val="0"/>
        </w:rPr>
        <w:t>args</w:t>
      </w:r>
      <w:proofErr w:type="spellEnd"/>
      <w:r w:rsidRPr="007D5402">
        <w:rPr>
          <w:color w:val="595959" w:themeColor="text1" w:themeTint="A6"/>
          <w:sz w:val="21"/>
          <w:szCs w:val="21"/>
          <w:cs w:val="0"/>
        </w:rPr>
        <w:t>[]) {</w:t>
      </w:r>
    </w:p>
    <w:p w14:paraId="6A3F8AC9" w14:textId="77777777" w:rsidR="007D5402" w:rsidRPr="007D5402" w:rsidRDefault="007D5402" w:rsidP="007D5402">
      <w:pPr>
        <w:pStyle w:val="NoSpacing"/>
        <w:rPr>
          <w:color w:val="595959" w:themeColor="text1" w:themeTint="A6"/>
          <w:sz w:val="21"/>
          <w:szCs w:val="21"/>
        </w:rPr>
      </w:pPr>
    </w:p>
    <w:p w14:paraId="22BC3FE0"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Scanner </w:t>
      </w:r>
      <w:proofErr w:type="spellStart"/>
      <w:r w:rsidRPr="007D5402">
        <w:rPr>
          <w:color w:val="595959" w:themeColor="text1" w:themeTint="A6"/>
          <w:sz w:val="21"/>
          <w:szCs w:val="21"/>
          <w:cs w:val="0"/>
        </w:rPr>
        <w:t>sc</w:t>
      </w:r>
      <w:proofErr w:type="spellEnd"/>
      <w:r w:rsidRPr="007D5402">
        <w:rPr>
          <w:color w:val="595959" w:themeColor="text1" w:themeTint="A6"/>
          <w:sz w:val="21"/>
          <w:szCs w:val="21"/>
          <w:cs w:val="0"/>
        </w:rPr>
        <w:t xml:space="preserve"> = new </w:t>
      </w:r>
      <w:proofErr w:type="gramStart"/>
      <w:r w:rsidRPr="007D5402">
        <w:rPr>
          <w:color w:val="595959" w:themeColor="text1" w:themeTint="A6"/>
          <w:sz w:val="21"/>
          <w:szCs w:val="21"/>
          <w:cs w:val="0"/>
        </w:rPr>
        <w:t>Scanner(</w:t>
      </w:r>
      <w:proofErr w:type="gramEnd"/>
      <w:r w:rsidRPr="007D5402">
        <w:rPr>
          <w:color w:val="595959" w:themeColor="text1" w:themeTint="A6"/>
          <w:sz w:val="21"/>
          <w:szCs w:val="21"/>
          <w:cs w:val="0"/>
        </w:rPr>
        <w:t>System.in);</w:t>
      </w:r>
    </w:p>
    <w:p w14:paraId="2AEB3BB5" w14:textId="77777777" w:rsidR="007D5402" w:rsidRPr="007D5402" w:rsidRDefault="007D5402" w:rsidP="007D5402">
      <w:pPr>
        <w:pStyle w:val="NoSpacing"/>
        <w:rPr>
          <w:color w:val="595959" w:themeColor="text1" w:themeTint="A6"/>
          <w:sz w:val="21"/>
          <w:szCs w:val="21"/>
        </w:rPr>
      </w:pPr>
    </w:p>
    <w:p w14:paraId="1D5E659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n = </w:t>
      </w:r>
      <w:proofErr w:type="spellStart"/>
      <w:proofErr w:type="gramStart"/>
      <w:r w:rsidRPr="007D5402">
        <w:rPr>
          <w:color w:val="595959" w:themeColor="text1" w:themeTint="A6"/>
          <w:sz w:val="21"/>
          <w:szCs w:val="21"/>
          <w:cs w:val="0"/>
        </w:rPr>
        <w:t>sc.nextInt</w:t>
      </w:r>
      <w:proofErr w:type="spellEnd"/>
      <w:proofErr w:type="gramEnd"/>
      <w:r w:rsidRPr="007D5402">
        <w:rPr>
          <w:color w:val="595959" w:themeColor="text1" w:themeTint="A6"/>
          <w:sz w:val="21"/>
          <w:szCs w:val="21"/>
          <w:cs w:val="0"/>
        </w:rPr>
        <w:t>();</w:t>
      </w:r>
    </w:p>
    <w:p w14:paraId="496C6610" w14:textId="77777777" w:rsidR="007D5402" w:rsidRPr="007D5402" w:rsidRDefault="007D5402" w:rsidP="007D5402">
      <w:pPr>
        <w:pStyle w:val="NoSpacing"/>
        <w:rPr>
          <w:color w:val="595959" w:themeColor="text1" w:themeTint="A6"/>
          <w:sz w:val="21"/>
          <w:szCs w:val="21"/>
        </w:rPr>
      </w:pPr>
    </w:p>
    <w:p w14:paraId="5E945897"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 xml:space="preserve">     </w:t>
      </w:r>
    </w:p>
    <w:p w14:paraId="7C177E74" w14:textId="77777777" w:rsidR="007D5402" w:rsidRPr="007D5402" w:rsidRDefault="007D5402" w:rsidP="007D5402">
      <w:pPr>
        <w:pStyle w:val="NoSpacing"/>
        <w:rPr>
          <w:color w:val="595959" w:themeColor="text1" w:themeTint="A6"/>
          <w:sz w:val="21"/>
          <w:szCs w:val="21"/>
        </w:rPr>
      </w:pPr>
    </w:p>
    <w:p w14:paraId="2C5B340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a = </w:t>
      </w:r>
      <w:r w:rsidRPr="007D5402">
        <w:rPr>
          <w:rFonts w:cs="Mangal"/>
          <w:color w:val="595959" w:themeColor="text1" w:themeTint="A6"/>
          <w:sz w:val="21"/>
          <w:szCs w:val="21"/>
        </w:rPr>
        <w:t>0</w:t>
      </w:r>
      <w:r w:rsidRPr="007D5402">
        <w:rPr>
          <w:color w:val="595959" w:themeColor="text1" w:themeTint="A6"/>
          <w:sz w:val="21"/>
          <w:szCs w:val="21"/>
          <w:cs w:val="0"/>
        </w:rPr>
        <w:t xml:space="preserve">, b = </w:t>
      </w:r>
      <w:r w:rsidRPr="007D5402">
        <w:rPr>
          <w:rFonts w:cs="Mangal"/>
          <w:color w:val="595959" w:themeColor="text1" w:themeTint="A6"/>
          <w:sz w:val="21"/>
          <w:szCs w:val="21"/>
        </w:rPr>
        <w:t>1</w:t>
      </w:r>
      <w:r w:rsidRPr="007D5402">
        <w:rPr>
          <w:color w:val="595959" w:themeColor="text1" w:themeTint="A6"/>
          <w:sz w:val="21"/>
          <w:szCs w:val="21"/>
          <w:cs w:val="0"/>
        </w:rPr>
        <w:t>;</w:t>
      </w:r>
    </w:p>
    <w:p w14:paraId="41E7F58A" w14:textId="77777777" w:rsidR="007D5402" w:rsidRPr="007D5402" w:rsidRDefault="007D5402" w:rsidP="007D5402">
      <w:pPr>
        <w:pStyle w:val="NoSpacing"/>
        <w:rPr>
          <w:color w:val="595959" w:themeColor="text1" w:themeTint="A6"/>
          <w:sz w:val="21"/>
          <w:szCs w:val="21"/>
        </w:rPr>
      </w:pPr>
    </w:p>
    <w:p w14:paraId="7AC398C7"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 xml:space="preserve">         </w:t>
      </w:r>
    </w:p>
    <w:p w14:paraId="3CC90ED7" w14:textId="77777777" w:rsidR="007D5402" w:rsidRPr="007D5402" w:rsidRDefault="007D5402" w:rsidP="007D5402">
      <w:pPr>
        <w:pStyle w:val="NoSpacing"/>
        <w:rPr>
          <w:color w:val="595959" w:themeColor="text1" w:themeTint="A6"/>
          <w:sz w:val="21"/>
          <w:szCs w:val="21"/>
        </w:rPr>
      </w:pPr>
    </w:p>
    <w:p w14:paraId="084B3463"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w:t>
      </w:r>
      <w:proofErr w:type="spellEnd"/>
      <w:r w:rsidRPr="007D5402">
        <w:rPr>
          <w:color w:val="595959" w:themeColor="text1" w:themeTint="A6"/>
          <w:sz w:val="21"/>
          <w:szCs w:val="21"/>
          <w:cs w:val="0"/>
        </w:rPr>
        <w:t>(a+" ");</w:t>
      </w:r>
    </w:p>
    <w:p w14:paraId="48256B1E" w14:textId="77777777" w:rsidR="007D5402" w:rsidRPr="007D5402" w:rsidRDefault="007D5402" w:rsidP="007D5402">
      <w:pPr>
        <w:pStyle w:val="NoSpacing"/>
        <w:rPr>
          <w:color w:val="595959" w:themeColor="text1" w:themeTint="A6"/>
          <w:sz w:val="21"/>
          <w:szCs w:val="21"/>
        </w:rPr>
      </w:pPr>
    </w:p>
    <w:p w14:paraId="5E8B3DBB"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 xml:space="preserve">     </w:t>
      </w:r>
    </w:p>
    <w:p w14:paraId="1ECC14FD" w14:textId="77777777" w:rsidR="007D5402" w:rsidRPr="007D5402" w:rsidRDefault="007D5402" w:rsidP="007D5402">
      <w:pPr>
        <w:pStyle w:val="NoSpacing"/>
        <w:rPr>
          <w:color w:val="595959" w:themeColor="text1" w:themeTint="A6"/>
          <w:sz w:val="21"/>
          <w:szCs w:val="21"/>
        </w:rPr>
      </w:pPr>
    </w:p>
    <w:p w14:paraId="164DF08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if(</w:t>
      </w:r>
      <w:proofErr w:type="gramEnd"/>
      <w:r w:rsidRPr="007D5402">
        <w:rPr>
          <w:color w:val="595959" w:themeColor="text1" w:themeTint="A6"/>
          <w:sz w:val="21"/>
          <w:szCs w:val="21"/>
          <w:cs w:val="0"/>
        </w:rPr>
        <w:t xml:space="preserve">n &gt; </w:t>
      </w:r>
      <w:r w:rsidRPr="007D5402">
        <w:rPr>
          <w:rFonts w:cs="Mangal"/>
          <w:color w:val="595959" w:themeColor="text1" w:themeTint="A6"/>
          <w:sz w:val="21"/>
          <w:szCs w:val="21"/>
        </w:rPr>
        <w:t xml:space="preserve">1) </w:t>
      </w:r>
      <w:r w:rsidRPr="007D5402">
        <w:rPr>
          <w:color w:val="595959" w:themeColor="text1" w:themeTint="A6"/>
          <w:sz w:val="21"/>
          <w:szCs w:val="21"/>
          <w:cs w:val="0"/>
        </w:rPr>
        <w:t>{</w:t>
      </w:r>
    </w:p>
    <w:p w14:paraId="47110A83" w14:textId="77777777" w:rsidR="007D5402" w:rsidRPr="007D5402" w:rsidRDefault="007D5402" w:rsidP="007D5402">
      <w:pPr>
        <w:pStyle w:val="NoSpacing"/>
        <w:rPr>
          <w:color w:val="595959" w:themeColor="text1" w:themeTint="A6"/>
          <w:sz w:val="21"/>
          <w:szCs w:val="21"/>
        </w:rPr>
      </w:pPr>
    </w:p>
    <w:p w14:paraId="73CD2884"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 xml:space="preserve">           //</w:t>
      </w:r>
      <w:r w:rsidRPr="007D5402">
        <w:rPr>
          <w:color w:val="595959" w:themeColor="text1" w:themeTint="A6"/>
          <w:sz w:val="21"/>
          <w:szCs w:val="21"/>
          <w:cs w:val="0"/>
        </w:rPr>
        <w:t>find nth term</w:t>
      </w:r>
    </w:p>
    <w:p w14:paraId="2098437F" w14:textId="77777777" w:rsidR="007D5402" w:rsidRPr="007D5402" w:rsidRDefault="007D5402" w:rsidP="007D5402">
      <w:pPr>
        <w:pStyle w:val="NoSpacing"/>
        <w:rPr>
          <w:color w:val="595959" w:themeColor="text1" w:themeTint="A6"/>
          <w:sz w:val="21"/>
          <w:szCs w:val="21"/>
        </w:rPr>
      </w:pPr>
    </w:p>
    <w:p w14:paraId="0C62163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gramStart"/>
      <w:r w:rsidRPr="007D5402">
        <w:rPr>
          <w:color w:val="595959" w:themeColor="text1" w:themeTint="A6"/>
          <w:sz w:val="21"/>
          <w:szCs w:val="21"/>
          <w:cs w:val="0"/>
        </w:rPr>
        <w:t>for(</w:t>
      </w:r>
      <w:proofErr w:type="gramEnd"/>
      <w:r w:rsidRPr="007D5402">
        <w:rPr>
          <w:color w:val="595959" w:themeColor="text1" w:themeTint="A6"/>
          <w:sz w:val="21"/>
          <w:szCs w:val="21"/>
          <w:cs w:val="0"/>
        </w:rPr>
        <w:t xml:space="preserve">int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w:t>
      </w:r>
      <w:r w:rsidRPr="007D5402">
        <w:rPr>
          <w:rFonts w:cs="Mangal"/>
          <w:color w:val="595959" w:themeColor="text1" w:themeTint="A6"/>
          <w:sz w:val="21"/>
          <w:szCs w:val="21"/>
        </w:rPr>
        <w:t>2</w:t>
      </w: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 xml:space="preserve">&lt;=n; </w:t>
      </w:r>
      <w:proofErr w:type="spellStart"/>
      <w:r w:rsidRPr="007D5402">
        <w:rPr>
          <w:color w:val="595959" w:themeColor="text1" w:themeTint="A6"/>
          <w:sz w:val="21"/>
          <w:szCs w:val="21"/>
          <w:cs w:val="0"/>
        </w:rPr>
        <w:t>i</w:t>
      </w:r>
      <w:proofErr w:type="spellEnd"/>
      <w:r w:rsidRPr="007D5402">
        <w:rPr>
          <w:color w:val="595959" w:themeColor="text1" w:themeTint="A6"/>
          <w:sz w:val="21"/>
          <w:szCs w:val="21"/>
          <w:cs w:val="0"/>
        </w:rPr>
        <w:t>++) {</w:t>
      </w:r>
    </w:p>
    <w:p w14:paraId="29FADC80" w14:textId="77777777" w:rsidR="007D5402" w:rsidRPr="007D5402" w:rsidRDefault="007D5402" w:rsidP="007D5402">
      <w:pPr>
        <w:pStyle w:val="NoSpacing"/>
        <w:rPr>
          <w:color w:val="595959" w:themeColor="text1" w:themeTint="A6"/>
          <w:sz w:val="21"/>
          <w:szCs w:val="21"/>
        </w:rPr>
      </w:pPr>
    </w:p>
    <w:p w14:paraId="17E9EDE6"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w:t>
      </w:r>
      <w:proofErr w:type="spellEnd"/>
      <w:r w:rsidRPr="007D5402">
        <w:rPr>
          <w:color w:val="595959" w:themeColor="text1" w:themeTint="A6"/>
          <w:sz w:val="21"/>
          <w:szCs w:val="21"/>
          <w:cs w:val="0"/>
        </w:rPr>
        <w:t>(b+" ");</w:t>
      </w:r>
    </w:p>
    <w:p w14:paraId="04584A67" w14:textId="77777777" w:rsidR="007D5402" w:rsidRPr="007D5402" w:rsidRDefault="007D5402" w:rsidP="007D5402">
      <w:pPr>
        <w:pStyle w:val="NoSpacing"/>
        <w:rPr>
          <w:color w:val="595959" w:themeColor="text1" w:themeTint="A6"/>
          <w:sz w:val="21"/>
          <w:szCs w:val="21"/>
        </w:rPr>
      </w:pPr>
    </w:p>
    <w:p w14:paraId="4A2B0D96" w14:textId="77777777" w:rsidR="007D5402" w:rsidRPr="007D5402" w:rsidRDefault="007D5402" w:rsidP="007D5402">
      <w:pPr>
        <w:pStyle w:val="NoSpacing"/>
        <w:rPr>
          <w:color w:val="595959" w:themeColor="text1" w:themeTint="A6"/>
          <w:sz w:val="21"/>
          <w:szCs w:val="21"/>
        </w:rPr>
      </w:pPr>
      <w:r w:rsidRPr="007D5402">
        <w:rPr>
          <w:rFonts w:cs="Mangal"/>
          <w:color w:val="595959" w:themeColor="text1" w:themeTint="A6"/>
          <w:sz w:val="21"/>
          <w:szCs w:val="21"/>
        </w:rPr>
        <w:t xml:space="preserve">               //</w:t>
      </w:r>
      <w:r w:rsidRPr="007D5402">
        <w:rPr>
          <w:color w:val="595959" w:themeColor="text1" w:themeTint="A6"/>
          <w:sz w:val="21"/>
          <w:szCs w:val="21"/>
          <w:cs w:val="0"/>
        </w:rPr>
        <w:t>the concept below is called swapping</w:t>
      </w:r>
    </w:p>
    <w:p w14:paraId="70B507DC" w14:textId="77777777" w:rsidR="007D5402" w:rsidRPr="007D5402" w:rsidRDefault="007D5402" w:rsidP="007D5402">
      <w:pPr>
        <w:pStyle w:val="NoSpacing"/>
        <w:rPr>
          <w:color w:val="595959" w:themeColor="text1" w:themeTint="A6"/>
          <w:sz w:val="21"/>
          <w:szCs w:val="21"/>
        </w:rPr>
      </w:pPr>
    </w:p>
    <w:p w14:paraId="6BFB70F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int temp = b;</w:t>
      </w:r>
    </w:p>
    <w:p w14:paraId="282A93AC" w14:textId="77777777" w:rsidR="007D5402" w:rsidRPr="007D5402" w:rsidRDefault="007D5402" w:rsidP="007D5402">
      <w:pPr>
        <w:pStyle w:val="NoSpacing"/>
        <w:rPr>
          <w:color w:val="595959" w:themeColor="text1" w:themeTint="A6"/>
          <w:sz w:val="21"/>
          <w:szCs w:val="21"/>
        </w:rPr>
      </w:pPr>
    </w:p>
    <w:p w14:paraId="046FE768"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b = a + b;</w:t>
      </w:r>
    </w:p>
    <w:p w14:paraId="540D43EB" w14:textId="77777777" w:rsidR="007D5402" w:rsidRPr="007D5402" w:rsidRDefault="007D5402" w:rsidP="007D5402">
      <w:pPr>
        <w:pStyle w:val="NoSpacing"/>
        <w:rPr>
          <w:color w:val="595959" w:themeColor="text1" w:themeTint="A6"/>
          <w:sz w:val="21"/>
          <w:szCs w:val="21"/>
        </w:rPr>
      </w:pPr>
    </w:p>
    <w:p w14:paraId="1BF35E9F"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a = temp;</w:t>
      </w:r>
    </w:p>
    <w:p w14:paraId="6281C1D7" w14:textId="77777777" w:rsidR="007D5402" w:rsidRPr="007D5402" w:rsidRDefault="007D5402" w:rsidP="007D5402">
      <w:pPr>
        <w:pStyle w:val="NoSpacing"/>
        <w:rPr>
          <w:color w:val="595959" w:themeColor="text1" w:themeTint="A6"/>
          <w:sz w:val="21"/>
          <w:szCs w:val="21"/>
        </w:rPr>
      </w:pPr>
    </w:p>
    <w:p w14:paraId="26F64B4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lastRenderedPageBreak/>
        <w:t xml:space="preserve">           }</w:t>
      </w:r>
    </w:p>
    <w:p w14:paraId="51B25AB3" w14:textId="77777777" w:rsidR="007D5402" w:rsidRPr="007D5402" w:rsidRDefault="007D5402" w:rsidP="007D5402">
      <w:pPr>
        <w:pStyle w:val="NoSpacing"/>
        <w:rPr>
          <w:color w:val="595959" w:themeColor="text1" w:themeTint="A6"/>
          <w:sz w:val="21"/>
          <w:szCs w:val="21"/>
        </w:rPr>
      </w:pPr>
    </w:p>
    <w:p w14:paraId="424E6D8D" w14:textId="77777777" w:rsidR="007D5402" w:rsidRPr="007D5402" w:rsidRDefault="007D5402" w:rsidP="007D5402">
      <w:pPr>
        <w:pStyle w:val="NoSpacing"/>
        <w:rPr>
          <w:color w:val="595959" w:themeColor="text1" w:themeTint="A6"/>
          <w:sz w:val="21"/>
          <w:szCs w:val="21"/>
        </w:rPr>
      </w:pPr>
    </w:p>
    <w:p w14:paraId="55CDA2F9"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roofErr w:type="spellStart"/>
      <w:r w:rsidRPr="007D5402">
        <w:rPr>
          <w:color w:val="595959" w:themeColor="text1" w:themeTint="A6"/>
          <w:sz w:val="21"/>
          <w:szCs w:val="21"/>
          <w:cs w:val="0"/>
        </w:rPr>
        <w:t>System.out.println</w:t>
      </w:r>
      <w:proofErr w:type="spellEnd"/>
      <w:r w:rsidRPr="007D5402">
        <w:rPr>
          <w:color w:val="595959" w:themeColor="text1" w:themeTint="A6"/>
          <w:sz w:val="21"/>
          <w:szCs w:val="21"/>
          <w:cs w:val="0"/>
        </w:rPr>
        <w:t>();</w:t>
      </w:r>
    </w:p>
    <w:p w14:paraId="4CF201BF" w14:textId="77777777" w:rsidR="007D5402" w:rsidRPr="007D5402" w:rsidRDefault="007D5402" w:rsidP="007D5402">
      <w:pPr>
        <w:pStyle w:val="NoSpacing"/>
        <w:rPr>
          <w:color w:val="595959" w:themeColor="text1" w:themeTint="A6"/>
          <w:sz w:val="21"/>
          <w:szCs w:val="21"/>
        </w:rPr>
      </w:pPr>
    </w:p>
    <w:p w14:paraId="7B39EDAD"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w:t>
      </w:r>
    </w:p>
    <w:p w14:paraId="785FF843" w14:textId="77777777" w:rsidR="007D5402" w:rsidRPr="007D5402" w:rsidRDefault="007D5402" w:rsidP="007D5402">
      <w:pPr>
        <w:pStyle w:val="NoSpacing"/>
        <w:rPr>
          <w:color w:val="595959" w:themeColor="text1" w:themeTint="A6"/>
          <w:sz w:val="21"/>
          <w:szCs w:val="21"/>
        </w:rPr>
      </w:pPr>
    </w:p>
    <w:p w14:paraId="14C40A45" w14:textId="77777777" w:rsidR="007D5402" w:rsidRPr="007D5402" w:rsidRDefault="007D5402" w:rsidP="007D5402">
      <w:pPr>
        <w:pStyle w:val="NoSpacing"/>
        <w:rPr>
          <w:color w:val="595959" w:themeColor="text1" w:themeTint="A6"/>
          <w:sz w:val="21"/>
          <w:szCs w:val="21"/>
        </w:rPr>
      </w:pPr>
      <w:r w:rsidRPr="007D5402">
        <w:rPr>
          <w:color w:val="595959" w:themeColor="text1" w:themeTint="A6"/>
          <w:sz w:val="21"/>
          <w:szCs w:val="21"/>
          <w:cs w:val="0"/>
        </w:rPr>
        <w:t xml:space="preserve">   }  </w:t>
      </w:r>
    </w:p>
    <w:p w14:paraId="3FCAAA25" w14:textId="77777777" w:rsidR="007D5402" w:rsidRPr="007D5402" w:rsidRDefault="007D5402" w:rsidP="007D5402">
      <w:pPr>
        <w:pStyle w:val="NoSpacing"/>
        <w:rPr>
          <w:color w:val="595959" w:themeColor="text1" w:themeTint="A6"/>
          <w:sz w:val="21"/>
          <w:szCs w:val="21"/>
        </w:rPr>
      </w:pPr>
    </w:p>
    <w:p w14:paraId="32A0B2F2" w14:textId="77777777" w:rsidR="007D5402" w:rsidRDefault="007D5402" w:rsidP="007D5402">
      <w:pPr>
        <w:pStyle w:val="NoSpacing"/>
        <w:rPr>
          <w:color w:val="595959" w:themeColor="text1" w:themeTint="A6"/>
          <w:sz w:val="21"/>
          <w:szCs w:val="21"/>
          <w:cs w:val="0"/>
        </w:rPr>
      </w:pPr>
      <w:r w:rsidRPr="007D5402">
        <w:rPr>
          <w:color w:val="595959" w:themeColor="text1" w:themeTint="A6"/>
          <w:sz w:val="21"/>
          <w:szCs w:val="21"/>
          <w:cs w:val="0"/>
        </w:rPr>
        <w:t>}</w:t>
      </w:r>
    </w:p>
    <w:sdt>
      <w:sdtPr>
        <w:rPr>
          <w:color w:val="595959" w:themeColor="text1" w:themeTint="A6"/>
          <w:sz w:val="21"/>
          <w:szCs w:val="21"/>
        </w:rPr>
        <w:id w:val="-1290352585"/>
        <w:docPartObj>
          <w:docPartGallery w:val="Cover Pages"/>
          <w:docPartUnique/>
        </w:docPartObj>
      </w:sdtPr>
      <w:sdtEndPr>
        <w:rPr>
          <w:sz w:val="18"/>
          <w:szCs w:val="18"/>
        </w:rPr>
      </w:sdtEndPr>
      <w:sdtContent>
        <w:p w14:paraId="0AE20AA0" w14:textId="53EC7DBE" w:rsidR="0093353E" w:rsidRDefault="00590068" w:rsidP="007D5402">
          <w:pPr>
            <w:pStyle w:val="NoSpacing"/>
            <w:rPr>
              <w:sz w:val="21"/>
              <w:szCs w:val="21"/>
            </w:rPr>
          </w:pPr>
          <w:r>
            <w:rPr>
              <w:noProof/>
            </w:rPr>
            <mc:AlternateContent>
              <mc:Choice Requires="wps">
                <w:drawing>
                  <wp:anchor distT="0" distB="0" distL="114300" distR="114300" simplePos="0" relativeHeight="251660288" behindDoc="0" locked="0" layoutInCell="1" allowOverlap="0" wp14:anchorId="4D7B589A" wp14:editId="1002E291">
                    <wp:simplePos x="0" y="0"/>
                    <wp:positionH relativeFrom="margin">
                      <wp:align>center</wp:align>
                    </wp:positionH>
                    <wp:positionV relativeFrom="margin">
                      <wp:align>bottom</wp:align>
                    </wp:positionV>
                    <wp:extent cx="3943350" cy="265176"/>
                    <wp:effectExtent l="0" t="0" r="7620" b="0"/>
                    <wp:wrapSquare wrapText="bothSides"/>
                    <wp:docPr id="20" name="पाठ बॉक्स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2ED39" w14:textId="77777777" w:rsidR="0093353E" w:rsidRDefault="00CF239A">
                                <w:pPr>
                                  <w:pStyle w:val="a1"/>
                                </w:pPr>
                                <w:sdt>
                                  <w:sdtPr>
                                    <w:alias w:val="नाम"/>
                                    <w:tag w:val=""/>
                                    <w:id w:val="-304397026"/>
                                    <w:placeholder>
                                      <w:docPart w:val="0808B78323D24DFD8946AAC644DBB34E"/>
                                    </w:placeholder>
                                    <w:dataBinding w:prefixMappings="xmlns:ns0='http://purl.org/dc/elements/1.1/' xmlns:ns1='http://schemas.openxmlformats.org/package/2006/metadata/core-properties' " w:xpath="/ns1:coreProperties[1]/ns0:creator[1]" w:storeItemID="{6C3C8BC8-F283-45AE-878A-BAB7291924A1}"/>
                                    <w:text/>
                                  </w:sdtPr>
                                  <w:sdtEndPr/>
                                  <w:sdtContent>
                                    <w:r w:rsidR="007D5402">
                                      <w:rPr>
                                        <w:cs w:val="0"/>
                                      </w:rPr>
                                      <w:t>Dell</w:t>
                                    </w:r>
                                  </w:sdtContent>
                                </w:sdt>
                                <w:r w:rsidR="00590068">
                                  <w:rPr>
                                    <w:lang w:val="hi-IN"/>
                                  </w:rPr>
                                  <w:t> | </w:t>
                                </w:r>
                                <w:sdt>
                                  <w:sdtPr>
                                    <w:alias w:val="पाठ्यक्रम का शीर्षक"/>
                                    <w:tag w:val=""/>
                                    <w:id w:val="-728219936"/>
                                    <w:placeholder>
                                      <w:docPart w:val="2D988C69A7164EF0853F45414DFF4AC9"/>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590068">
                                      <w:rPr>
                                        <w:lang w:val="hi-IN"/>
                                      </w:rPr>
                                      <w:t>[पाठ्यक्रम का शीर्षक]</w:t>
                                    </w:r>
                                  </w:sdtContent>
                                </w:sdt>
                                <w:r w:rsidR="00590068">
                                  <w:rPr>
                                    <w:lang w:val="hi-IN"/>
                                  </w:rPr>
                                  <w:t> | </w:t>
                                </w:r>
                                <w:sdt>
                                  <w:sdtPr>
                                    <w:alias w:val="दिनांक"/>
                                    <w:tag w:val=""/>
                                    <w:id w:val="2032065285"/>
                                    <w:placeholder>
                                      <w:docPart w:val="97A5910F527F4F86BCC2DC6B468A21A7"/>
                                    </w:placeholder>
                                    <w:showingPlcHdr/>
                                    <w:dataBinding w:prefixMappings="xmlns:ns0='http://schemas.microsoft.com/office/2006/coverPageProps' " w:xpath="/ns0:CoverPageProperties[1]/ns0:PublishDate[1]" w:storeItemID="{55AF091B-3C7A-41E3-B477-F2FDAA23CFDA}"/>
                                    <w:date>
                                      <w:dateFormat w:val="MMMM d, yyyy"/>
                                      <w:lid w:val="hi-IN"/>
                                      <w:storeMappedDataAs w:val="dateTime"/>
                                      <w:calendar w:val="gregorian"/>
                                    </w:date>
                                  </w:sdtPr>
                                  <w:sdtEndPr/>
                                  <w:sdtContent>
                                    <w:r w:rsidR="00590068">
                                      <w:rPr>
                                        <w:lang w:val="hi-IN"/>
                                      </w:rPr>
                                      <w:t>[दिनांक]</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D7B589A" id="_x0000_t202" coordsize="21600,21600" o:spt="202" path="m,l,21600r21600,l21600,xe">
                    <v:stroke joinstyle="miter"/>
                    <v:path gradientshapeok="t" o:connecttype="rect"/>
                  </v:shapetype>
                  <v:shape id="पाठ बॉक्स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" o:allowoverlap="f" filled="f" stroked="f" strokeweight=".5pt">
                    <v:textbox style="mso-fit-shape-to-text:t" inset="0,,0">
                      <w:txbxContent>
                        <w:p w14:paraId="05B2ED39" w14:textId="77777777" w:rsidR="0093353E" w:rsidRDefault="00CF239A">
                          <w:pPr>
                            <w:pStyle w:val="a1"/>
                          </w:pPr>
                          <w:sdt>
                            <w:sdtPr>
                              <w:alias w:val="नाम"/>
                              <w:tag w:val=""/>
                              <w:id w:val="-304397026"/>
                              <w:placeholder>
                                <w:docPart w:val="0808B78323D24DFD8946AAC644DBB34E"/>
                              </w:placeholder>
                              <w:dataBinding w:prefixMappings="xmlns:ns0='http://purl.org/dc/elements/1.1/' xmlns:ns1='http://schemas.openxmlformats.org/package/2006/metadata/core-properties' " w:xpath="/ns1:coreProperties[1]/ns0:creator[1]" w:storeItemID="{6C3C8BC8-F283-45AE-878A-BAB7291924A1}"/>
                              <w:text/>
                            </w:sdtPr>
                            <w:sdtEndPr/>
                            <w:sdtContent>
                              <w:r w:rsidR="007D5402">
                                <w:rPr>
                                  <w:cs w:val="0"/>
                                </w:rPr>
                                <w:t>Dell</w:t>
                              </w:r>
                            </w:sdtContent>
                          </w:sdt>
                          <w:r w:rsidR="00590068">
                            <w:rPr>
                              <w:lang w:val="hi-IN"/>
                            </w:rPr>
                            <w:t> | </w:t>
                          </w:r>
                          <w:sdt>
                            <w:sdtPr>
                              <w:alias w:val="पाठ्यक्रम का शीर्षक"/>
                              <w:tag w:val=""/>
                              <w:id w:val="-728219936"/>
                              <w:placeholder>
                                <w:docPart w:val="2D988C69A7164EF0853F45414DFF4AC9"/>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590068">
                                <w:rPr>
                                  <w:lang w:val="hi-IN"/>
                                </w:rPr>
                                <w:t>[पाठ्यक्रम का शीर्षक]</w:t>
                              </w:r>
                            </w:sdtContent>
                          </w:sdt>
                          <w:r w:rsidR="00590068">
                            <w:rPr>
                              <w:lang w:val="hi-IN"/>
                            </w:rPr>
                            <w:t> | </w:t>
                          </w:r>
                          <w:sdt>
                            <w:sdtPr>
                              <w:alias w:val="दिनांक"/>
                              <w:tag w:val=""/>
                              <w:id w:val="2032065285"/>
                              <w:placeholder>
                                <w:docPart w:val="97A5910F527F4F86BCC2DC6B468A21A7"/>
                              </w:placeholder>
                              <w:showingPlcHdr/>
                              <w:dataBinding w:prefixMappings="xmlns:ns0='http://schemas.microsoft.com/office/2006/coverPageProps' " w:xpath="/ns0:CoverPageProperties[1]/ns0:PublishDate[1]" w:storeItemID="{55AF091B-3C7A-41E3-B477-F2FDAA23CFDA}"/>
                              <w:date>
                                <w:dateFormat w:val="MMMM d, yyyy"/>
                                <w:lid w:val="hi-IN"/>
                                <w:storeMappedDataAs w:val="dateTime"/>
                                <w:calendar w:val="gregorian"/>
                              </w:date>
                            </w:sdtPr>
                            <w:sdtEndPr/>
                            <w:sdtContent>
                              <w:r w:rsidR="00590068">
                                <w:rPr>
                                  <w:lang w:val="hi-IN"/>
                                </w:rPr>
                                <w:t>[दिनांक]</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59BA8740" wp14:editId="63E39364">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पाठ बॉक्स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शीर्षक"/>
                                  <w:tag w:val=""/>
                                  <w:id w:val="-970593774"/>
                                  <w:showingPlcHdr/>
                                  <w:dataBinding w:prefixMappings="xmlns:ns0='http://purl.org/dc/elements/1.1/' xmlns:ns1='http://schemas.openxmlformats.org/package/2006/metadata/core-properties' " w:xpath="/ns1:coreProperties[1]/ns0:title[1]" w:storeItemID="{6C3C8BC8-F283-45AE-878A-BAB7291924A1}"/>
                                  <w:text/>
                                </w:sdtPr>
                                <w:sdtEndPr/>
                                <w:sdtContent>
                                  <w:p w14:paraId="7CC54B24" w14:textId="77777777" w:rsidR="0093353E" w:rsidRDefault="00590068">
                                    <w:pPr>
                                      <w:pStyle w:val="Title"/>
                                    </w:pPr>
                                    <w:r>
                                      <w:rPr>
                                        <w:lang w:val="hi-IN"/>
                                      </w:rPr>
                                      <w:t>[रिपोर्ट शीर्षक]</w:t>
                                    </w:r>
                                  </w:p>
                                </w:sdtContent>
                              </w:sdt>
                              <w:p w14:paraId="37E0A82D" w14:textId="77777777" w:rsidR="0093353E" w:rsidRDefault="00CF239A">
                                <w:pPr>
                                  <w:pStyle w:val="Subtitle"/>
                                </w:pPr>
                                <w:sdt>
                                  <w:sdtPr>
                                    <w:alias w:val="उप-शीर्षक"/>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590068">
                                      <w:rPr>
                                        <w:lang w:val="hi-IN"/>
                                      </w:rPr>
                                      <w:t>[रिपोर्ट उप-शीर्षक]</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9BA8740" id="पाठ बॉक्स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" o:allowoverlap="f" filled="f" stroked="f" strokeweight=".5pt">
                    <v:textbox style="mso-fit-shape-to-text:t" inset="0,0,0,0">
                      <w:txbxContent>
                        <w:sdt>
                          <w:sdtPr>
                            <w:alias w:val="शीर्षक"/>
                            <w:tag w:val=""/>
                            <w:id w:val="-970593774"/>
                            <w:showingPlcHdr/>
                            <w:dataBinding w:prefixMappings="xmlns:ns0='http://purl.org/dc/elements/1.1/' xmlns:ns1='http://schemas.openxmlformats.org/package/2006/metadata/core-properties' " w:xpath="/ns1:coreProperties[1]/ns0:title[1]" w:storeItemID="{6C3C8BC8-F283-45AE-878A-BAB7291924A1}"/>
                            <w:text/>
                          </w:sdtPr>
                          <w:sdtEndPr/>
                          <w:sdtContent>
                            <w:p w14:paraId="7CC54B24" w14:textId="77777777" w:rsidR="0093353E" w:rsidRDefault="00590068">
                              <w:pPr>
                                <w:pStyle w:val="Title"/>
                              </w:pPr>
                              <w:r>
                                <w:rPr>
                                  <w:lang w:val="hi-IN"/>
                                </w:rPr>
                                <w:t>[रिपोर्ट शीर्षक]</w:t>
                              </w:r>
                            </w:p>
                          </w:sdtContent>
                        </w:sdt>
                        <w:p w14:paraId="37E0A82D" w14:textId="77777777" w:rsidR="0093353E" w:rsidRDefault="00CF239A">
                          <w:pPr>
                            <w:pStyle w:val="Subtitle"/>
                          </w:pPr>
                          <w:sdt>
                            <w:sdtPr>
                              <w:alias w:val="उप-शीर्षक"/>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590068">
                                <w:rPr>
                                  <w:lang w:val="hi-IN"/>
                                </w:rPr>
                                <w:t>[रिपोर्ट उप-शीर्षक]</w:t>
                              </w:r>
                            </w:sdtContent>
                          </w:sdt>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2C9A47CF" wp14:editId="35C199EE">
                <wp:simplePos x="0" y="0"/>
                <wp:positionH relativeFrom="margin">
                  <wp:align>center</wp:align>
                </wp:positionH>
                <wp:positionV relativeFrom="margin">
                  <wp:align>top</wp:align>
                </wp:positionV>
                <wp:extent cx="3657600" cy="5486400"/>
                <wp:effectExtent l="266700" t="266700" r="266700" b="285750"/>
                <wp:wrapSquare wrapText="bothSides"/>
                <wp:docPr id="22" name="चित्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चित्र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1CBE4304" w14:textId="77777777" w:rsidR="0093353E" w:rsidRDefault="00590068">
          <w:r>
            <w:br w:type="page"/>
          </w:r>
        </w:p>
      </w:sdtContent>
    </w:sdt>
    <w:sdt>
      <w:sdtPr>
        <w:rPr>
          <w:rStyle w:val="Heading1Char"/>
        </w:rPr>
        <w:id w:val="1806507922"/>
        <w:placeholder>
          <w:docPart w:val="337C7D218E1F40849AABB4A90942E7C0"/>
        </w:placeholder>
        <w:temporary/>
        <w:showingPlcHdr/>
        <w15:appearance w15:val="hidden"/>
      </w:sdtPr>
      <w:sdtEndPr>
        <w:rPr>
          <w:rStyle w:val="DefaultParagraphFont"/>
          <w:rFonts w:asciiTheme="minorHAnsi" w:eastAsiaTheme="minorEastAsia" w:hAnsiTheme="minorHAnsi" w:cstheme="minorBidi"/>
          <w:color w:val="595959" w:themeColor="text1" w:themeTint="A6"/>
          <w:sz w:val="18"/>
          <w:szCs w:val="18"/>
        </w:rPr>
      </w:sdtEndPr>
      <w:sdtContent>
        <w:p w14:paraId="4A1DAE58" w14:textId="77777777" w:rsidR="00C47DE5" w:rsidRPr="004826BE" w:rsidRDefault="00C47DE5" w:rsidP="00C47DE5">
          <w:pPr>
            <w:pStyle w:val="Heading1"/>
            <w:rPr>
              <w:sz w:val="24"/>
              <w:szCs w:val="24"/>
            </w:rPr>
          </w:pPr>
          <w:r w:rsidRPr="004826BE">
            <w:rPr>
              <w:sz w:val="24"/>
              <w:szCs w:val="24"/>
              <w:lang w:val="hi-IN"/>
            </w:rPr>
            <w:t>अभी प्रारंभ करें</w:t>
          </w:r>
        </w:p>
        <w:p w14:paraId="6FB64127" w14:textId="77777777" w:rsidR="00C47DE5" w:rsidRPr="004826BE" w:rsidRDefault="00C47DE5" w:rsidP="00C47DE5">
          <w:pPr>
            <w:spacing w:before="0" w:after="120"/>
            <w:rPr>
              <w:sz w:val="18"/>
              <w:szCs w:val="18"/>
            </w:rPr>
          </w:pPr>
          <w:r w:rsidRPr="004826BE">
            <w:rPr>
              <w:sz w:val="18"/>
              <w:szCs w:val="18"/>
              <w:lang w:val="hi-IN"/>
            </w:rPr>
            <w:t>जब आप इस प्लेसहोल्डर पाठ पर क्लिक करते हैं, तो बस इन सभी को बदलने के लिए लिखना प्रारंभ करें. लेकिन इसे अभी नहीं करें!</w:t>
          </w:r>
        </w:p>
        <w:p w14:paraId="3DEE778B" w14:textId="77777777" w:rsidR="00C47DE5" w:rsidRPr="004826BE" w:rsidRDefault="00C47DE5" w:rsidP="00C47DE5">
          <w:pPr>
            <w:spacing w:before="0" w:after="0"/>
            <w:rPr>
              <w:sz w:val="18"/>
              <w:szCs w:val="18"/>
            </w:rPr>
          </w:pPr>
          <w:r w:rsidRPr="004826BE">
            <w:rPr>
              <w:sz w:val="18"/>
              <w:szCs w:val="18"/>
              <w:lang w:val="hi-IN"/>
            </w:rPr>
            <w:t>यह प्लेसहोल्डर आपकी रिपोर्ट और अन्य तत्व जैसे कि चार्ट, आरेख या तालिका सामग्री को शीघ्रता से स्वरूपित करने में मदद के लिए आपके लिए युक्तियों को शामिल करता है. आपको आश्चर्य हो सकता है यह कितना आसान है.</w:t>
          </w:r>
        </w:p>
        <w:p w14:paraId="006CEB70" w14:textId="77777777" w:rsidR="00C47DE5" w:rsidRPr="004826BE" w:rsidRDefault="00C47DE5" w:rsidP="00C47DE5">
          <w:pPr>
            <w:pStyle w:val="Heading1"/>
            <w:spacing w:before="120"/>
            <w:rPr>
              <w:sz w:val="24"/>
              <w:szCs w:val="24"/>
            </w:rPr>
          </w:pPr>
          <w:r w:rsidRPr="004826BE">
            <w:rPr>
              <w:sz w:val="24"/>
              <w:szCs w:val="24"/>
              <w:lang w:val="hi-IN"/>
            </w:rPr>
            <w:t>इसे भव्य बनाएँ</w:t>
          </w:r>
        </w:p>
        <w:p w14:paraId="6D90D64A" w14:textId="77777777" w:rsidR="00C47DE5" w:rsidRPr="004826BE" w:rsidRDefault="00C47DE5" w:rsidP="00C47DE5">
          <w:pPr>
            <w:pStyle w:val="ListBullet"/>
            <w:numPr>
              <w:ilvl w:val="0"/>
              <w:numId w:val="1"/>
            </w:numPr>
            <w:spacing w:before="0" w:after="0"/>
            <w:rPr>
              <w:sz w:val="18"/>
              <w:szCs w:val="18"/>
            </w:rPr>
          </w:pPr>
          <w:r w:rsidRPr="004826BE">
            <w:rPr>
              <w:sz w:val="18"/>
              <w:szCs w:val="18"/>
              <w:lang w:val="hi-IN"/>
            </w:rPr>
            <w:t>किसी शीर्ष की आवश्यकता है? मुख पृष्ठ टैब पर, शैली गैलरी में, बस इच्छित शीर्ष शैली पर क्लिक करें. इस साथ ही अन्य शैलियों जैसे कि किसी उद्धरण या किसी क्रमांकित सूची के लिए इस गैलरी पर ध्यान दें.</w:t>
          </w:r>
        </w:p>
        <w:p w14:paraId="6879D456" w14:textId="77777777" w:rsidR="00C47DE5" w:rsidRPr="004826BE" w:rsidRDefault="00C47DE5" w:rsidP="00C47DE5">
          <w:pPr>
            <w:pStyle w:val="ListBullet"/>
            <w:numPr>
              <w:ilvl w:val="0"/>
              <w:numId w:val="1"/>
            </w:numPr>
            <w:spacing w:before="0" w:after="0"/>
            <w:rPr>
              <w:sz w:val="18"/>
              <w:szCs w:val="18"/>
            </w:rPr>
          </w:pPr>
          <w:r w:rsidRPr="004826BE">
            <w:rPr>
              <w:sz w:val="18"/>
              <w:szCs w:val="18"/>
              <w:lang w:val="hi-IN"/>
            </w:rPr>
            <w:t>आपको कवर पृष्ठ पर सुंदर, नीला आइस पॉन्ड उतना ही पसंद आ सकता है जितना कि हमें, लेकिन यदि यह आपकी रिपोर्ट के लिए आदर्श नहीं है, तो इस पर राइट-क्लिक करें और फिर अपने स्वयं की फ़ोटो जोड़ने के लिए चित्र परिवर्तित करें पर क्लिक करें.</w:t>
          </w:r>
        </w:p>
        <w:p w14:paraId="24D3CB93" w14:textId="77777777" w:rsidR="00C47DE5" w:rsidRPr="004826BE" w:rsidRDefault="00C47DE5" w:rsidP="00C47DE5">
          <w:pPr>
            <w:pStyle w:val="ListBullet"/>
            <w:numPr>
              <w:ilvl w:val="0"/>
              <w:numId w:val="1"/>
            </w:numPr>
            <w:spacing w:before="0" w:after="120"/>
            <w:rPr>
              <w:sz w:val="18"/>
              <w:szCs w:val="18"/>
            </w:rPr>
          </w:pPr>
          <w:r w:rsidRPr="004826BE">
            <w:rPr>
              <w:sz w:val="18"/>
              <w:szCs w:val="18"/>
              <w:lang w:val="hi-IN"/>
            </w:rPr>
            <w:t>किसी स्नैप में कोई व्यवसायिक-गुणवत्ता वाला ग्रा‍फ़ि‍क जोड़ना. वास्तव में, जब आप सम्मिलित करें टैब से कोई चार्ट या कोई SmartArt आरेख जोड़ते हैं, तो यह स्वचालित रूप से आपके दस्तावेज़ के रूप से मेल खाता है.</w:t>
          </w:r>
        </w:p>
        <w:p w14:paraId="6C358231" w14:textId="77777777" w:rsidR="00C47DE5" w:rsidRPr="004826BE" w:rsidRDefault="00C47DE5" w:rsidP="00C47DE5">
          <w:pPr>
            <w:spacing w:before="0" w:after="0"/>
            <w:jc w:val="center"/>
            <w:rPr>
              <w:sz w:val="18"/>
              <w:szCs w:val="18"/>
            </w:rPr>
          </w:pPr>
          <w:r w:rsidRPr="004826BE">
            <w:rPr>
              <w:noProof/>
              <w:sz w:val="18"/>
              <w:szCs w:val="18"/>
            </w:rPr>
            <w:drawing>
              <wp:inline distT="0" distB="0" distL="0" distR="0" wp14:anchorId="5F3B0F1C" wp14:editId="77BF823B">
                <wp:extent cx="3774643" cy="929031"/>
                <wp:effectExtent l="19050" t="0" r="16510" b="0"/>
                <wp:docPr id="10" name="आरेख 10" descr="SmartArt ग्राफ़िक"/>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BD0900E" w14:textId="77777777" w:rsidR="00C47DE5" w:rsidRPr="004826BE" w:rsidRDefault="00C47DE5" w:rsidP="00C47DE5">
          <w:pPr>
            <w:pStyle w:val="Heading1"/>
            <w:spacing w:before="60"/>
            <w:rPr>
              <w:sz w:val="24"/>
              <w:szCs w:val="24"/>
            </w:rPr>
          </w:pPr>
          <w:r w:rsidRPr="004826BE">
            <w:rPr>
              <w:sz w:val="24"/>
              <w:szCs w:val="24"/>
              <w:lang w:val="hi-IN"/>
            </w:rPr>
            <w:t>इसे अंतिम रूप दें</w:t>
          </w:r>
        </w:p>
        <w:p w14:paraId="6B334578" w14:textId="77777777" w:rsidR="00C47DE5" w:rsidRPr="004826BE" w:rsidRDefault="00C47DE5" w:rsidP="00C47DE5">
          <w:pPr>
            <w:spacing w:before="0" w:after="120"/>
            <w:rPr>
              <w:sz w:val="18"/>
              <w:szCs w:val="18"/>
            </w:rPr>
          </w:pPr>
          <w:r w:rsidRPr="004826BE">
            <w:rPr>
              <w:sz w:val="18"/>
              <w:szCs w:val="18"/>
              <w:lang w:val="hi-IN"/>
            </w:rPr>
            <w:t>कोई सामग्री तालिका या संदर्भ सूची जोड़ने की आवश्यकता है? कोई परिश्रम नहीं.</w:t>
          </w:r>
        </w:p>
        <w:p w14:paraId="28FD0B60" w14:textId="77777777" w:rsidR="00C47DE5" w:rsidRPr="004826BE" w:rsidRDefault="00C47DE5" w:rsidP="00C47DE5">
          <w:pPr>
            <w:pStyle w:val="Heading2"/>
            <w:spacing w:before="60"/>
            <w:rPr>
              <w:sz w:val="18"/>
              <w:szCs w:val="18"/>
            </w:rPr>
          </w:pPr>
          <w:r w:rsidRPr="004826BE">
            <w:rPr>
              <w:sz w:val="18"/>
              <w:szCs w:val="18"/>
              <w:lang w:val="hi-IN"/>
            </w:rPr>
            <w:t>कोई सामग्री तालिका जोड़ें</w:t>
          </w:r>
        </w:p>
        <w:p w14:paraId="0EAA223E" w14:textId="77777777" w:rsidR="00C47DE5" w:rsidRPr="004826BE" w:rsidRDefault="00C47DE5" w:rsidP="00C47DE5">
          <w:pPr>
            <w:spacing w:before="0" w:after="120"/>
            <w:rPr>
              <w:sz w:val="18"/>
              <w:szCs w:val="18"/>
            </w:rPr>
          </w:pPr>
          <w:r w:rsidRPr="004826BE">
            <w:rPr>
              <w:sz w:val="18"/>
              <w:szCs w:val="18"/>
              <w:lang w:val="hi-IN"/>
            </w:rPr>
            <w:t xml:space="preserve">अपनी रिपोर्ट पर किसी सामग्री तालिका को जोड़ना आसान नहीं हो सकता. किसी सामग्री तालिका पृष्ठ को शामिल करने वाले कवर पृष्‍ठ डिज़ाइन को देखने के लिए सम्मिलित करे पर टैब पर कवर पृष्ठ पर क्लिक करें - TOC  के लिए देखें. </w:t>
          </w:r>
        </w:p>
        <w:p w14:paraId="2FF05920" w14:textId="77777777" w:rsidR="00C47DE5" w:rsidRPr="004826BE" w:rsidRDefault="00C47DE5" w:rsidP="00C47DE5">
          <w:pPr>
            <w:spacing w:after="120"/>
            <w:rPr>
              <w:sz w:val="18"/>
              <w:szCs w:val="18"/>
            </w:rPr>
          </w:pPr>
          <w:r w:rsidRPr="004826BE">
            <w:rPr>
              <w:sz w:val="18"/>
              <w:szCs w:val="18"/>
              <w:lang w:val="hi-IN"/>
            </w:rPr>
            <w:t xml:space="preserve">इनमे से किसी एक को सम्मिलित करने के लिए बस क्लिक करें और आपको TOC अद्यतन करने के लिए संकेत दिया जाएगा. जब आप ऐसा करते हैं तो शीर्ष 1, शीर्ष 2 और शीर्ष 3 शैलियों का आपके द्वारा स्वरूपित पाठ स्वचालित रूप से जोड़ दिया जाता है. </w:t>
          </w:r>
        </w:p>
        <w:p w14:paraId="3297E7BC" w14:textId="77777777" w:rsidR="00C47DE5" w:rsidRPr="004826BE" w:rsidRDefault="00C47DE5" w:rsidP="00C47DE5">
          <w:pPr>
            <w:pStyle w:val="Heading2"/>
            <w:spacing w:before="120"/>
            <w:rPr>
              <w:sz w:val="18"/>
              <w:szCs w:val="18"/>
            </w:rPr>
          </w:pPr>
          <w:r w:rsidRPr="004826BE">
            <w:rPr>
              <w:sz w:val="18"/>
              <w:szCs w:val="18"/>
              <w:lang w:val="hi-IN"/>
            </w:rPr>
            <w:t>कोर्इ संदर्भ सूची जोड़ें</w:t>
          </w:r>
        </w:p>
        <w:p w14:paraId="08A1D93D" w14:textId="77777777" w:rsidR="00C47DE5" w:rsidRPr="004826BE" w:rsidRDefault="00C47DE5" w:rsidP="00C47DE5">
          <w:pPr>
            <w:spacing w:after="120"/>
            <w:rPr>
              <w:sz w:val="18"/>
              <w:szCs w:val="18"/>
            </w:rPr>
          </w:pPr>
          <w:r w:rsidRPr="004826BE">
            <w:rPr>
              <w:sz w:val="18"/>
              <w:szCs w:val="18"/>
              <w:lang w:val="hi-IN"/>
            </w:rPr>
            <w:t xml:space="preserve">संदर्भ टैब पर, उद्धरण और संदर्भ सूची समूह में, स्रोतों को जोड़ने के लिए विकल्पों हेतु उद्धरण सम्मिलित करें पर क्लिक करें और फिर दस्तावेज़ में वह उद्धरण रखें. </w:t>
          </w:r>
        </w:p>
        <w:p w14:paraId="4417A6A4" w14:textId="77777777" w:rsidR="00C47DE5" w:rsidRPr="004826BE" w:rsidRDefault="00C47DE5" w:rsidP="00C47DE5">
          <w:pPr>
            <w:rPr>
              <w:sz w:val="18"/>
              <w:szCs w:val="18"/>
            </w:rPr>
          </w:pPr>
          <w:r w:rsidRPr="004826BE">
            <w:rPr>
              <w:sz w:val="18"/>
              <w:szCs w:val="18"/>
              <w:lang w:val="hi-IN"/>
            </w:rPr>
            <w:t>जब आप आपकी रिपोर्ट के लिए आवश्यक सभी उद्धरण जोड़ लेते हैं, तो संदर्भ टैब पर, अपनी पसंदीदा शैलियों में किसी स्वरूपित संदर्भ सूची को सम्मिलित करने के लिए संदर्भ सूची पर क्लिक करें.</w:t>
          </w:r>
        </w:p>
        <w:p w14:paraId="5A60C53B" w14:textId="77777777" w:rsidR="0093353E" w:rsidRPr="00C47DE5" w:rsidRDefault="00C47DE5" w:rsidP="00C47DE5">
          <w:pPr>
            <w:rPr>
              <w:rFonts w:asciiTheme="majorHAnsi" w:eastAsiaTheme="majorEastAsia" w:hAnsiTheme="majorHAnsi" w:cstheme="majorBidi"/>
              <w:color w:val="00A0B8" w:themeColor="accent1"/>
              <w:sz w:val="27"/>
              <w:szCs w:val="27"/>
            </w:rPr>
          </w:pPr>
          <w:r w:rsidRPr="004826BE">
            <w:rPr>
              <w:sz w:val="18"/>
              <w:szCs w:val="18"/>
              <w:lang w:val="hi-IN"/>
            </w:rPr>
            <w:t>और आपने कर दिया. अच्छा काम!</w:t>
          </w:r>
        </w:p>
      </w:sdtContent>
    </w:sdt>
    <w:sectPr w:rsidR="0093353E" w:rsidRPr="00C47DE5">
      <w:footerReference w:type="default" r:id="rId16"/>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588D5" w14:textId="77777777" w:rsidR="00CF239A" w:rsidRDefault="00CF239A">
      <w:pPr>
        <w:spacing w:before="0" w:after="0" w:line="240" w:lineRule="auto"/>
      </w:pPr>
      <w:r>
        <w:separator/>
      </w:r>
    </w:p>
  </w:endnote>
  <w:endnote w:type="continuationSeparator" w:id="0">
    <w:p w14:paraId="1E803E18" w14:textId="77777777" w:rsidR="00CF239A" w:rsidRDefault="00CF23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ngal">
    <w:panose1 w:val="00000400000000000000"/>
    <w:charset w:val="00"/>
    <w:family w:val="roman"/>
    <w:pitch w:val="variable"/>
    <w:sig w:usb0="00008003" w:usb1="00000000" w:usb2="00000000" w:usb3="00000000" w:csb0="0000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1520" w14:textId="77777777" w:rsidR="0093353E" w:rsidRDefault="00590068">
    <w:pPr>
      <w:pStyle w:val="Footer"/>
    </w:pPr>
    <w:r>
      <w:rPr>
        <w:lang w:val="hi-IN"/>
      </w:rPr>
      <w:t xml:space="preserve">पृष्ठ </w:t>
    </w:r>
    <w:r>
      <w:fldChar w:fldCharType="begin"/>
    </w:r>
    <w:r>
      <w:instrText>PAGE  \* Arabic  \* MERGEFORMAT</w:instrText>
    </w:r>
    <w:r>
      <w:fldChar w:fldCharType="separate"/>
    </w:r>
    <w:r w:rsidR="009C43DC" w:rsidRPr="009C43DC">
      <w:rPr>
        <w:noProof/>
        <w:lang w:val="hi-I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B7F7" w14:textId="77777777" w:rsidR="00CF239A" w:rsidRDefault="00CF239A">
      <w:pPr>
        <w:spacing w:before="0" w:after="0" w:line="240" w:lineRule="auto"/>
      </w:pPr>
      <w:r>
        <w:separator/>
      </w:r>
    </w:p>
  </w:footnote>
  <w:footnote w:type="continuationSeparator" w:id="0">
    <w:p w14:paraId="0EE4E7D0" w14:textId="77777777" w:rsidR="00CF239A" w:rsidRDefault="00CF23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cs="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02"/>
    <w:rsid w:val="000437CC"/>
    <w:rsid w:val="002F5B9F"/>
    <w:rsid w:val="004826BE"/>
    <w:rsid w:val="00590068"/>
    <w:rsid w:val="005D5772"/>
    <w:rsid w:val="007D5402"/>
    <w:rsid w:val="008C6912"/>
    <w:rsid w:val="0093353E"/>
    <w:rsid w:val="009C43DC"/>
    <w:rsid w:val="00C47DE5"/>
    <w:rsid w:val="00CE58BF"/>
    <w:rsid w:val="00CF239A"/>
    <w:rsid w:val="00D74ED2"/>
    <w:rsid w:val="00E164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1A2D2"/>
  <w15:docId w15:val="{EDF23BBF-FC7D-4783-AC82-97ABFF69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cs/>
        <w:lang w:val="en-US" w:eastAsia="en-US" w:bidi="hi-IN"/>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27"/>
      <w:szCs w:val="27"/>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0">
    <w:name w:val="प्रकाश छायाप्रभाव"/>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1">
    <w:name w:val="संपर्क जानकारी"/>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27"/>
      <w:szCs w:val="27"/>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0"/>
      <w:szCs w:val="2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0"/>
      <w:szCs w:val="2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customStyle="1" w:styleId="a">
    <w:name w:val="सूची संख्या"/>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54"/>
      <w:szCs w:val="54"/>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54"/>
      <w:szCs w:val="54"/>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3"/>
      <w:szCs w:val="23"/>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3"/>
      <w:szCs w:val="23"/>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3"/>
      <w:szCs w:val="23"/>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3"/>
      <w:szCs w:val="23"/>
      <w14:textFill>
        <w14:solidFill>
          <w14:schemeClr w14:val="accent1">
            <w14:alpha w14:val="30000"/>
          </w14:schemeClr>
        </w14:solidFill>
      </w14:textFill>
    </w:rPr>
  </w:style>
  <w:style w:type="paragraph" w:customStyle="1" w:styleId="TOC">
    <w:name w:val="TOC शीर्ष"/>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4"/>
      <w:szCs w:val="14"/>
    </w:rPr>
  </w:style>
  <w:style w:type="character" w:customStyle="1" w:styleId="FooterChar">
    <w:name w:val="Footer Char"/>
    <w:basedOn w:val="DefaultParagraphFont"/>
    <w:link w:val="Footer"/>
    <w:uiPriority w:val="99"/>
    <w:rPr>
      <w:caps/>
      <w:sz w:val="14"/>
      <w:szCs w:val="14"/>
    </w:rPr>
  </w:style>
  <w:style w:type="paragraph" w:customStyle="1" w:styleId="3">
    <w:name w:val="सामग्री तालिका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customStyle="1" w:styleId="1">
    <w:name w:val="सामग्री तालिका 1"/>
    <w:basedOn w:val="Normal"/>
    <w:next w:val="Normal"/>
    <w:autoRedefine/>
    <w:uiPriority w:val="39"/>
    <w:unhideWhenUsed/>
    <w:pPr>
      <w:spacing w:after="100"/>
    </w:pPr>
  </w:style>
  <w:style w:type="paragraph" w:customStyle="1" w:styleId="2">
    <w:name w:val="सामग्री तालिका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4"/>
      <w:szCs w:val="14"/>
    </w:rPr>
  </w:style>
  <w:style w:type="character" w:customStyle="1" w:styleId="BalloonTextChar">
    <w:name w:val="Balloon Text Char"/>
    <w:basedOn w:val="DefaultParagraphFont"/>
    <w:link w:val="BalloonText"/>
    <w:uiPriority w:val="99"/>
    <w:semiHidden/>
    <w:rPr>
      <w:rFonts w:ascii="Tahoma" w:hAnsi="Tahoma" w:cs="Tahoma"/>
      <w:sz w:val="14"/>
      <w:szCs w:val="14"/>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a2">
    <w:name w:val="रिपोर्ट तालिका"/>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bCs/>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2325.20288.0_x86__8wekyb3d8bbw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पाठ]"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पाठ]"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पाठ]"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पाठ]"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पाठ]"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D255DB42-D3EA-4BF3-83AF-95BF8887C103}" type="presOf" srcId="{F83741F9-D475-453A-AF7A-CF069C261317}" destId="{7C5BEFA0-0590-4C06-BC29-BFDBCD31D6F8}"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CBC9F956-DAA8-423A-9CAF-242F9B7AFCA8}" type="presOf" srcId="{8B34BCCB-FB79-40CD-8E00-CE51EDD753EB}" destId="{43431263-8D85-41F2-9C4A-E8AE58DDEC19}"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7217B9BB-A8F4-43CC-9107-908D3220E810}" type="presOf" srcId="{3F042EF5-1CC3-4394-8CCD-5D7326EBBC59}" destId="{BA618A00-4188-4DB2-91CA-A4D24685CCE7}" srcOrd="0" destOrd="0" presId="urn:microsoft.com/office/officeart/2009/3/layout/SubStepProcess"/>
    <dgm:cxn modelId="{B3EA5FC3-00F4-4982-8B7F-1E18E910886F}" type="presOf" srcId="{8FC26CCC-3574-43CB-B3BF-AA8560D6F9D6}" destId="{5C6727FE-C24D-42DB-BEF7-F478C16957E7}" srcOrd="0" destOrd="0" presId="urn:microsoft.com/office/officeart/2009/3/layout/SubStepProcess"/>
    <dgm:cxn modelId="{930E1FC9-1D1D-4AFD-96C7-7152DBE68F97}" type="presOf" srcId="{132E1D38-5B90-44B5-BC2E-9DDAA80C0460}" destId="{0A0BCD37-6293-416F-B57B-D1182E7197B7}" srcOrd="0" destOrd="0" presId="urn:microsoft.com/office/officeart/2009/3/layout/SubStepProcess"/>
    <dgm:cxn modelId="{36B8E7D4-77C7-468F-A90A-1B6F457C9B7F}" type="presOf" srcId="{2FC0E51F-57B9-4E95-939C-CC6CFEE1D977}" destId="{A239CD37-F6E3-4752-9C1C-1AED95E1D79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281614B2-102C-4659-B4D1-358707163548}" type="presParOf" srcId="{0A0BCD37-6293-416F-B57B-D1182E7197B7}" destId="{BA618A00-4188-4DB2-91CA-A4D24685CCE7}" srcOrd="0" destOrd="0" presId="urn:microsoft.com/office/officeart/2009/3/layout/SubStepProcess"/>
    <dgm:cxn modelId="{2375D63B-B6DE-4925-8B33-2EC5C5C55004}" type="presParOf" srcId="{0A0BCD37-6293-416F-B57B-D1182E7197B7}" destId="{980961A6-F6BA-48D6-9C65-914FD0D20896}" srcOrd="1" destOrd="0" presId="urn:microsoft.com/office/officeart/2009/3/layout/SubStepProcess"/>
    <dgm:cxn modelId="{CD7148E8-481B-4A66-8984-4AB10DFEACC9}" type="presParOf" srcId="{0A0BCD37-6293-416F-B57B-D1182E7197B7}" destId="{787C0CDB-E26E-4495-869D-F2207BCCCD5F}" srcOrd="2" destOrd="0" presId="urn:microsoft.com/office/officeart/2009/3/layout/SubStepProcess"/>
    <dgm:cxn modelId="{0406EE1F-6679-41A2-8EB7-318408D1763C}" type="presParOf" srcId="{787C0CDB-E26E-4495-869D-F2207BCCCD5F}" destId="{D1426A13-D8F0-489E-B260-C90B8E9A4B47}" srcOrd="0" destOrd="0" presId="urn:microsoft.com/office/officeart/2009/3/layout/SubStepProcess"/>
    <dgm:cxn modelId="{AFA691F8-70FE-4240-960D-82AFD69EF1BE}" type="presParOf" srcId="{787C0CDB-E26E-4495-869D-F2207BCCCD5F}" destId="{96E8A1BF-2419-4F48-8285-21A087341F38}" srcOrd="1" destOrd="0" presId="urn:microsoft.com/office/officeart/2009/3/layout/SubStepProcess"/>
    <dgm:cxn modelId="{24683FF6-BBC3-4DDC-B1C2-8BD1DFE5BEFA}" type="presParOf" srcId="{787C0CDB-E26E-4495-869D-F2207BCCCD5F}" destId="{03956E23-614B-471F-A3D7-F7341A4FF822}" srcOrd="2" destOrd="0" presId="urn:microsoft.com/office/officeart/2009/3/layout/SubStepProcess"/>
    <dgm:cxn modelId="{38C6C37E-624E-4AC5-95CC-B2B9AD1FB43E}" type="presParOf" srcId="{03956E23-614B-471F-A3D7-F7341A4FF822}" destId="{E795A0F1-AD2C-4142-961C-FFD19F98BC4C}" srcOrd="0" destOrd="0" presId="urn:microsoft.com/office/officeart/2009/3/layout/SubStepProcess"/>
    <dgm:cxn modelId="{A4D14ADB-1040-4593-A5C4-8DB9F0F66BAE}" type="presParOf" srcId="{03956E23-614B-471F-A3D7-F7341A4FF822}" destId="{CB4E627C-ABF1-4BDD-8AA6-7FCB054C9807}" srcOrd="1" destOrd="0" presId="urn:microsoft.com/office/officeart/2009/3/layout/SubStepProcess"/>
    <dgm:cxn modelId="{C3B1A33F-44FD-4161-BD3F-567DCCB1D761}" type="presParOf" srcId="{03956E23-614B-471F-A3D7-F7341A4FF822}" destId="{43B4EB38-9614-4618-BDF3-36962EB8F5F3}" srcOrd="2" destOrd="0" presId="urn:microsoft.com/office/officeart/2009/3/layout/SubStepProcess"/>
    <dgm:cxn modelId="{D62A1FDC-7A20-46E7-A3B8-C2980245AC21}" type="presParOf" srcId="{03956E23-614B-471F-A3D7-F7341A4FF822}" destId="{7C5BEFA0-0590-4C06-BC29-BFDBCD31D6F8}" srcOrd="3" destOrd="0" presId="urn:microsoft.com/office/officeart/2009/3/layout/SubStepProcess"/>
    <dgm:cxn modelId="{387A4A7A-06EA-4906-9F2E-7424D42A2E2C}" type="presParOf" srcId="{03956E23-614B-471F-A3D7-F7341A4FF822}" destId="{E02AC050-46D1-4B10-B878-E8D6BBCBE1E2}" srcOrd="4" destOrd="0" presId="urn:microsoft.com/office/officeart/2009/3/layout/SubStepProcess"/>
    <dgm:cxn modelId="{52B39169-B753-470D-94EB-0853C5BF7A86}" type="presParOf" srcId="{787C0CDB-E26E-4495-869D-F2207BCCCD5F}" destId="{FC085298-EC07-48C3-BD44-9E84EE2A42EC}" srcOrd="3" destOrd="0" presId="urn:microsoft.com/office/officeart/2009/3/layout/SubStepProcess"/>
    <dgm:cxn modelId="{34D1C67B-FAE4-4E8A-B51B-EB08A7345D53}" type="presParOf" srcId="{787C0CDB-E26E-4495-869D-F2207BCCCD5F}" destId="{5B2CD1EB-78F7-43BB-BB9A-4F5A590CF4B0}" srcOrd="4" destOrd="0" presId="urn:microsoft.com/office/officeart/2009/3/layout/SubStepProcess"/>
    <dgm:cxn modelId="{ED4F9EFF-9587-4FD8-816F-99559F4F2D67}" type="presParOf" srcId="{787C0CDB-E26E-4495-869D-F2207BCCCD5F}" destId="{7DA4B141-82C7-4526-936B-D85C843578D1}" srcOrd="5" destOrd="0" presId="urn:microsoft.com/office/officeart/2009/3/layout/SubStepProcess"/>
    <dgm:cxn modelId="{9EC65F26-9770-4013-BE59-9EF409BDB183}" type="presParOf" srcId="{7DA4B141-82C7-4526-936B-D85C843578D1}" destId="{13C2169E-9439-484B-87CE-C479D9845137}" srcOrd="0" destOrd="0" presId="urn:microsoft.com/office/officeart/2009/3/layout/SubStepProcess"/>
    <dgm:cxn modelId="{4CEA0A5F-87AE-4E85-9A57-03A2B8402E59}" type="presParOf" srcId="{7DA4B141-82C7-4526-936B-D85C843578D1}" destId="{E76798A3-7F63-4779-9AFD-8E8A1650476B}" srcOrd="1" destOrd="0" presId="urn:microsoft.com/office/officeart/2009/3/layout/SubStepProcess"/>
    <dgm:cxn modelId="{60A90F4D-732D-4849-8DCC-12442E4743D9}" type="presParOf" srcId="{7DA4B141-82C7-4526-936B-D85C843578D1}" destId="{AE54E7A6-C301-4675-882B-E13C5D10C475}" srcOrd="2" destOrd="0" presId="urn:microsoft.com/office/officeart/2009/3/layout/SubStepProcess"/>
    <dgm:cxn modelId="{9323287D-588C-484A-9C12-D67AAD2C11BC}" type="presParOf" srcId="{7DA4B141-82C7-4526-936B-D85C843578D1}" destId="{43431263-8D85-41F2-9C4A-E8AE58DDEC19}" srcOrd="3" destOrd="0" presId="urn:microsoft.com/office/officeart/2009/3/layout/SubStepProcess"/>
    <dgm:cxn modelId="{6B84F03C-C94F-4D44-821D-F16CF4DB3075}" type="presParOf" srcId="{7DA4B141-82C7-4526-936B-D85C843578D1}" destId="{3B8B807B-729B-4A30-A7BA-6B920A2896DB}" srcOrd="4" destOrd="0" presId="urn:microsoft.com/office/officeart/2009/3/layout/SubStepProcess"/>
    <dgm:cxn modelId="{98813CC9-A4D9-417F-B7EB-85D387AE1D56}" type="presParOf" srcId="{0A0BCD37-6293-416F-B57B-D1182E7197B7}" destId="{DB93A1F1-8600-41CD-B06F-C6E2B826F065}" srcOrd="3" destOrd="0" presId="urn:microsoft.com/office/officeart/2009/3/layout/SubStepProcess"/>
    <dgm:cxn modelId="{D5BF3C49-976C-4129-835D-20234F45B90A}" type="presParOf" srcId="{0A0BCD37-6293-416F-B57B-D1182E7197B7}" destId="{5C6727FE-C24D-42DB-BEF7-F478C16957E7}" srcOrd="4" destOrd="0" presId="urn:microsoft.com/office/officeart/2009/3/layout/SubStepProcess"/>
    <dgm:cxn modelId="{B1F6CB9C-DF3B-4B55-A8CE-7F66AC4773A2}"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पाठ]"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पाठ]"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पाठ]"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पाठ]"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पाठ]"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13D45F01-828C-4823-88B6-EC5A9A3933A0}" type="presOf" srcId="{F83741F9-D475-453A-AF7A-CF069C261317}" destId="{7C5BEFA0-0590-4C06-BC29-BFDBCD31D6F8}"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9DBB1B23-D0E7-48A5-B316-AD56FEC6BFCE}" type="presOf" srcId="{8B34BCCB-FB79-40CD-8E00-CE51EDD753EB}" destId="{43431263-8D85-41F2-9C4A-E8AE58DDEC19}" srcOrd="0" destOrd="0" presId="urn:microsoft.com/office/officeart/2009/3/layout/SubStepProcess"/>
    <dgm:cxn modelId="{5DAD1D6A-8229-4AFA-BE96-7F9E05F1B04A}" type="presOf" srcId="{8FC26CCC-3574-43CB-B3BF-AA8560D6F9D6}" destId="{5C6727FE-C24D-42DB-BEF7-F478C16957E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36E70076-4F79-4F95-A5C3-84FFE8E719DD}" type="presOf" srcId="{2FC0E51F-57B9-4E95-939C-CC6CFEE1D977}" destId="{A239CD37-F6E3-4752-9C1C-1AED95E1D797}" srcOrd="0" destOrd="0" presId="urn:microsoft.com/office/officeart/2009/3/layout/SubStepProcess"/>
    <dgm:cxn modelId="{66E54894-3A57-40F9-942C-BFB9BE5AB2EF}" type="presOf" srcId="{132E1D38-5B90-44B5-BC2E-9DDAA80C0460}" destId="{0A0BCD37-6293-416F-B57B-D1182E7197B7}"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92F56FDA-4687-4BFC-AD5B-BD81130A8681}" type="presOf" srcId="{3F042EF5-1CC3-4394-8CCD-5D7326EBBC59}" destId="{BA618A00-4188-4DB2-91CA-A4D24685CC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A8A3432C-6AF0-4770-813E-8D30EE76B944}" type="presParOf" srcId="{0A0BCD37-6293-416F-B57B-D1182E7197B7}" destId="{BA618A00-4188-4DB2-91CA-A4D24685CCE7}" srcOrd="0" destOrd="0" presId="urn:microsoft.com/office/officeart/2009/3/layout/SubStepProcess"/>
    <dgm:cxn modelId="{09321B27-8A29-42E6-962A-BD04B04CE481}" type="presParOf" srcId="{0A0BCD37-6293-416F-B57B-D1182E7197B7}" destId="{980961A6-F6BA-48D6-9C65-914FD0D20896}" srcOrd="1" destOrd="0" presId="urn:microsoft.com/office/officeart/2009/3/layout/SubStepProcess"/>
    <dgm:cxn modelId="{98F95693-6F7C-4430-876B-065076C34701}" type="presParOf" srcId="{0A0BCD37-6293-416F-B57B-D1182E7197B7}" destId="{787C0CDB-E26E-4495-869D-F2207BCCCD5F}" srcOrd="2" destOrd="0" presId="urn:microsoft.com/office/officeart/2009/3/layout/SubStepProcess"/>
    <dgm:cxn modelId="{51B80159-DC45-4716-BBBF-8C9795366594}" type="presParOf" srcId="{787C0CDB-E26E-4495-869D-F2207BCCCD5F}" destId="{D1426A13-D8F0-489E-B260-C90B8E9A4B47}" srcOrd="0" destOrd="0" presId="urn:microsoft.com/office/officeart/2009/3/layout/SubStepProcess"/>
    <dgm:cxn modelId="{E22DC4BF-C1F3-46F9-B1AA-C1A2A936A9AC}" type="presParOf" srcId="{787C0CDB-E26E-4495-869D-F2207BCCCD5F}" destId="{96E8A1BF-2419-4F48-8285-21A087341F38}" srcOrd="1" destOrd="0" presId="urn:microsoft.com/office/officeart/2009/3/layout/SubStepProcess"/>
    <dgm:cxn modelId="{76272C0F-658F-4E3B-AF94-3FEDA909DFA4}" type="presParOf" srcId="{787C0CDB-E26E-4495-869D-F2207BCCCD5F}" destId="{03956E23-614B-471F-A3D7-F7341A4FF822}" srcOrd="2" destOrd="0" presId="urn:microsoft.com/office/officeart/2009/3/layout/SubStepProcess"/>
    <dgm:cxn modelId="{32F9931B-D034-40F5-BC38-DF0DF2FEB090}" type="presParOf" srcId="{03956E23-614B-471F-A3D7-F7341A4FF822}" destId="{E795A0F1-AD2C-4142-961C-FFD19F98BC4C}" srcOrd="0" destOrd="0" presId="urn:microsoft.com/office/officeart/2009/3/layout/SubStepProcess"/>
    <dgm:cxn modelId="{A9FC5BBF-E4C9-46AC-B2D3-FE7B86BBB17D}" type="presParOf" srcId="{03956E23-614B-471F-A3D7-F7341A4FF822}" destId="{CB4E627C-ABF1-4BDD-8AA6-7FCB054C9807}" srcOrd="1" destOrd="0" presId="urn:microsoft.com/office/officeart/2009/3/layout/SubStepProcess"/>
    <dgm:cxn modelId="{512E1091-3F43-49E7-BA0F-C689117D6451}" type="presParOf" srcId="{03956E23-614B-471F-A3D7-F7341A4FF822}" destId="{43B4EB38-9614-4618-BDF3-36962EB8F5F3}" srcOrd="2" destOrd="0" presId="urn:microsoft.com/office/officeart/2009/3/layout/SubStepProcess"/>
    <dgm:cxn modelId="{2ED35521-B95F-49D1-96A5-96FD792499CD}" type="presParOf" srcId="{03956E23-614B-471F-A3D7-F7341A4FF822}" destId="{7C5BEFA0-0590-4C06-BC29-BFDBCD31D6F8}" srcOrd="3" destOrd="0" presId="urn:microsoft.com/office/officeart/2009/3/layout/SubStepProcess"/>
    <dgm:cxn modelId="{EA179B9D-1786-475F-9609-67812F8DB02A}" type="presParOf" srcId="{03956E23-614B-471F-A3D7-F7341A4FF822}" destId="{E02AC050-46D1-4B10-B878-E8D6BBCBE1E2}" srcOrd="4" destOrd="0" presId="urn:microsoft.com/office/officeart/2009/3/layout/SubStepProcess"/>
    <dgm:cxn modelId="{A6688AE9-C724-4EA6-8521-B8606E2CC1D9}" type="presParOf" srcId="{787C0CDB-E26E-4495-869D-F2207BCCCD5F}" destId="{FC085298-EC07-48C3-BD44-9E84EE2A42EC}" srcOrd="3" destOrd="0" presId="urn:microsoft.com/office/officeart/2009/3/layout/SubStepProcess"/>
    <dgm:cxn modelId="{0BB1F2DA-B338-42CE-B814-49BF5481532C}" type="presParOf" srcId="{787C0CDB-E26E-4495-869D-F2207BCCCD5F}" destId="{5B2CD1EB-78F7-43BB-BB9A-4F5A590CF4B0}" srcOrd="4" destOrd="0" presId="urn:microsoft.com/office/officeart/2009/3/layout/SubStepProcess"/>
    <dgm:cxn modelId="{D4456E82-4A32-45FE-8E2A-8364645E6BF6}" type="presParOf" srcId="{787C0CDB-E26E-4495-869D-F2207BCCCD5F}" destId="{7DA4B141-82C7-4526-936B-D85C843578D1}" srcOrd="5" destOrd="0" presId="urn:microsoft.com/office/officeart/2009/3/layout/SubStepProcess"/>
    <dgm:cxn modelId="{D7C6C967-DC8A-44B2-99DA-E9283BE6792E}" type="presParOf" srcId="{7DA4B141-82C7-4526-936B-D85C843578D1}" destId="{13C2169E-9439-484B-87CE-C479D9845137}" srcOrd="0" destOrd="0" presId="urn:microsoft.com/office/officeart/2009/3/layout/SubStepProcess"/>
    <dgm:cxn modelId="{BCCFD402-1AEA-4C99-8638-0FCF31F556DE}" type="presParOf" srcId="{7DA4B141-82C7-4526-936B-D85C843578D1}" destId="{E76798A3-7F63-4779-9AFD-8E8A1650476B}" srcOrd="1" destOrd="0" presId="urn:microsoft.com/office/officeart/2009/3/layout/SubStepProcess"/>
    <dgm:cxn modelId="{237DF7FB-BB72-4AEA-B439-16DB996D3F1F}" type="presParOf" srcId="{7DA4B141-82C7-4526-936B-D85C843578D1}" destId="{AE54E7A6-C301-4675-882B-E13C5D10C475}" srcOrd="2" destOrd="0" presId="urn:microsoft.com/office/officeart/2009/3/layout/SubStepProcess"/>
    <dgm:cxn modelId="{E1A61B21-3154-4612-AEE3-AD76DA0E5B4C}" type="presParOf" srcId="{7DA4B141-82C7-4526-936B-D85C843578D1}" destId="{43431263-8D85-41F2-9C4A-E8AE58DDEC19}" srcOrd="3" destOrd="0" presId="urn:microsoft.com/office/officeart/2009/3/layout/SubStepProcess"/>
    <dgm:cxn modelId="{0B665EE6-C8EF-40A5-9AEE-7887D8C68681}" type="presParOf" srcId="{7DA4B141-82C7-4526-936B-D85C843578D1}" destId="{3B8B807B-729B-4A30-A7BA-6B920A2896DB}" srcOrd="4" destOrd="0" presId="urn:microsoft.com/office/officeart/2009/3/layout/SubStepProcess"/>
    <dgm:cxn modelId="{84AD8C62-56C4-4BDB-8FB6-283EB1050A39}" type="presParOf" srcId="{0A0BCD37-6293-416F-B57B-D1182E7197B7}" destId="{DB93A1F1-8600-41CD-B06F-C6E2B826F065}" srcOrd="3" destOrd="0" presId="urn:microsoft.com/office/officeart/2009/3/layout/SubStepProcess"/>
    <dgm:cxn modelId="{A80F9DDC-56CE-4367-A121-62AC64BEC401}" type="presParOf" srcId="{0A0BCD37-6293-416F-B57B-D1182E7197B7}" destId="{5C6727FE-C24D-42DB-BEF7-F478C16957E7}" srcOrd="4" destOrd="0" presId="urn:microsoft.com/office/officeart/2009/3/layout/SubStepProcess"/>
    <dgm:cxn modelId="{A2541C9D-21D9-466F-94F5-33129C32E19A}"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31"/>
          <a:ext cx="617342" cy="617342"/>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90663" y="246239"/>
        <a:ext cx="436526" cy="436526"/>
      </dsp:txXfrm>
    </dsp:sp>
    <dsp:sp modelId="{D1426A13-D8F0-489E-B260-C90B8E9A4B47}">
      <dsp:nvSpPr>
        <dsp:cNvPr id="0" name=""/>
        <dsp:cNvSpPr/>
      </dsp:nvSpPr>
      <dsp:spPr>
        <a:xfrm rot="20782085">
          <a:off x="679058" y="379309"/>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378" y="379309"/>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554" y="311001"/>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12" y="157499"/>
          <a:ext cx="511671" cy="307002"/>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22712" y="157499"/>
        <a:ext cx="511671" cy="307002"/>
      </dsp:txXfrm>
    </dsp:sp>
    <dsp:sp modelId="{E02AC050-46D1-4B10-B878-E8D6BBCBE1E2}">
      <dsp:nvSpPr>
        <dsp:cNvPr id="0" name=""/>
        <dsp:cNvSpPr/>
      </dsp:nvSpPr>
      <dsp:spPr>
        <a:xfrm>
          <a:off x="1834384" y="311001"/>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58" y="549695"/>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378" y="549695"/>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554" y="618003"/>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12" y="464502"/>
          <a:ext cx="511671" cy="307002"/>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22712" y="464502"/>
        <a:ext cx="511671" cy="307002"/>
      </dsp:txXfrm>
    </dsp:sp>
    <dsp:sp modelId="{3B8B807B-729B-4A30-A7BA-6B920A2896DB}">
      <dsp:nvSpPr>
        <dsp:cNvPr id="0" name=""/>
        <dsp:cNvSpPr/>
      </dsp:nvSpPr>
      <dsp:spPr>
        <a:xfrm>
          <a:off x="1834384" y="618003"/>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498" y="155831"/>
          <a:ext cx="617342" cy="617342"/>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2629906" y="246239"/>
        <a:ext cx="436526" cy="436526"/>
      </dsp:txXfrm>
    </dsp:sp>
    <dsp:sp modelId="{A239CD37-F6E3-4752-9C1C-1AED95E1D797}">
      <dsp:nvSpPr>
        <dsp:cNvPr id="0" name=""/>
        <dsp:cNvSpPr/>
      </dsp:nvSpPr>
      <dsp:spPr>
        <a:xfrm>
          <a:off x="3156841" y="155831"/>
          <a:ext cx="617342" cy="617342"/>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247249" y="246239"/>
        <a:ext cx="436526" cy="436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C7D218E1F40849AABB4A90942E7C0"/>
        <w:category>
          <w:name w:val="General"/>
          <w:gallery w:val="placeholder"/>
        </w:category>
        <w:types>
          <w:type w:val="bbPlcHdr"/>
        </w:types>
        <w:behaviors>
          <w:behavior w:val="content"/>
        </w:behaviors>
        <w:guid w:val="{A65BA222-F4BE-4DEE-A859-726878FAFD1A}"/>
      </w:docPartPr>
      <w:docPartBody>
        <w:p w:rsidR="00433EF3" w:rsidRPr="004826BE" w:rsidRDefault="004224C7">
          <w:pPr>
            <w:pStyle w:val="Heading1"/>
            <w:rPr>
              <w:sz w:val="24"/>
              <w:szCs w:val="24"/>
            </w:rPr>
          </w:pPr>
          <w:r w:rsidRPr="004826BE">
            <w:rPr>
              <w:sz w:val="24"/>
              <w:szCs w:val="24"/>
              <w:lang w:val="hi-IN"/>
            </w:rPr>
            <w:t>अभी</w:t>
          </w:r>
          <w:r w:rsidRPr="004826BE">
            <w:rPr>
              <w:sz w:val="24"/>
              <w:szCs w:val="24"/>
              <w:lang w:val="hi-IN"/>
            </w:rPr>
            <w:t xml:space="preserve"> </w:t>
          </w:r>
          <w:r w:rsidRPr="004826BE">
            <w:rPr>
              <w:sz w:val="24"/>
              <w:szCs w:val="24"/>
              <w:lang w:val="hi-IN"/>
            </w:rPr>
            <w:t>प्रारंभ</w:t>
          </w:r>
          <w:r w:rsidRPr="004826BE">
            <w:rPr>
              <w:sz w:val="24"/>
              <w:szCs w:val="24"/>
              <w:lang w:val="hi-IN"/>
            </w:rPr>
            <w:t xml:space="preserve"> </w:t>
          </w:r>
          <w:r w:rsidRPr="004826BE">
            <w:rPr>
              <w:sz w:val="24"/>
              <w:szCs w:val="24"/>
              <w:lang w:val="hi-IN"/>
            </w:rPr>
            <w:t>करें</w:t>
          </w:r>
        </w:p>
        <w:p w:rsidR="00433EF3" w:rsidRPr="004826BE" w:rsidRDefault="004224C7" w:rsidP="004826BE">
          <w:pPr>
            <w:spacing w:after="120"/>
            <w:rPr>
              <w:sz w:val="18"/>
              <w:szCs w:val="18"/>
            </w:rPr>
          </w:pPr>
          <w:r w:rsidRPr="004826BE">
            <w:rPr>
              <w:rFonts w:cs="Mangal"/>
              <w:sz w:val="18"/>
              <w:szCs w:val="18"/>
              <w:lang w:val="hi-IN"/>
            </w:rPr>
            <w:t>जब</w:t>
          </w:r>
          <w:r w:rsidRPr="004826BE">
            <w:rPr>
              <w:rFonts w:cs="Mangal"/>
              <w:sz w:val="18"/>
              <w:szCs w:val="18"/>
              <w:lang w:val="hi-IN"/>
            </w:rPr>
            <w:t xml:space="preserve"> </w:t>
          </w:r>
          <w:r w:rsidRPr="004826BE">
            <w:rPr>
              <w:rFonts w:cs="Mangal"/>
              <w:sz w:val="18"/>
              <w:szCs w:val="18"/>
              <w:lang w:val="hi-IN"/>
            </w:rPr>
            <w:t>आप</w:t>
          </w:r>
          <w:r w:rsidRPr="004826BE">
            <w:rPr>
              <w:rFonts w:cs="Mangal"/>
              <w:sz w:val="18"/>
              <w:szCs w:val="18"/>
              <w:lang w:val="hi-IN"/>
            </w:rPr>
            <w:t xml:space="preserve"> </w:t>
          </w:r>
          <w:r w:rsidRPr="004826BE">
            <w:rPr>
              <w:rFonts w:cs="Mangal"/>
              <w:sz w:val="18"/>
              <w:szCs w:val="18"/>
              <w:lang w:val="hi-IN"/>
            </w:rPr>
            <w:t>इस</w:t>
          </w:r>
          <w:r w:rsidRPr="004826BE">
            <w:rPr>
              <w:rFonts w:cs="Mangal"/>
              <w:sz w:val="18"/>
              <w:szCs w:val="18"/>
              <w:lang w:val="hi-IN"/>
            </w:rPr>
            <w:t xml:space="preserve"> </w:t>
          </w:r>
          <w:r w:rsidRPr="004826BE">
            <w:rPr>
              <w:rFonts w:cs="Mangal"/>
              <w:sz w:val="18"/>
              <w:szCs w:val="18"/>
              <w:lang w:val="hi-IN"/>
            </w:rPr>
            <w:t>प्लेसहोल्डर</w:t>
          </w:r>
          <w:r w:rsidRPr="004826BE">
            <w:rPr>
              <w:rFonts w:cs="Mangal"/>
              <w:sz w:val="18"/>
              <w:szCs w:val="18"/>
              <w:lang w:val="hi-IN"/>
            </w:rPr>
            <w:t xml:space="preserve"> </w:t>
          </w:r>
          <w:r w:rsidRPr="004826BE">
            <w:rPr>
              <w:rFonts w:cs="Mangal"/>
              <w:sz w:val="18"/>
              <w:szCs w:val="18"/>
              <w:lang w:val="hi-IN"/>
            </w:rPr>
            <w:t>पाठ</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क्लिक</w:t>
          </w:r>
          <w:r w:rsidRPr="004826BE">
            <w:rPr>
              <w:rFonts w:cs="Mangal"/>
              <w:sz w:val="18"/>
              <w:szCs w:val="18"/>
              <w:lang w:val="hi-IN"/>
            </w:rPr>
            <w:t xml:space="preserve"> </w:t>
          </w:r>
          <w:r w:rsidRPr="004826BE">
            <w:rPr>
              <w:rFonts w:cs="Mangal"/>
              <w:sz w:val="18"/>
              <w:szCs w:val="18"/>
              <w:lang w:val="hi-IN"/>
            </w:rPr>
            <w:t>करते</w:t>
          </w:r>
          <w:r w:rsidRPr="004826BE">
            <w:rPr>
              <w:rFonts w:cs="Mangal"/>
              <w:sz w:val="18"/>
              <w:szCs w:val="18"/>
              <w:lang w:val="hi-IN"/>
            </w:rPr>
            <w:t xml:space="preserve"> </w:t>
          </w:r>
          <w:r w:rsidRPr="004826BE">
            <w:rPr>
              <w:rFonts w:cs="Mangal"/>
              <w:sz w:val="18"/>
              <w:szCs w:val="18"/>
              <w:lang w:val="hi-IN"/>
            </w:rPr>
            <w:t>हैं</w:t>
          </w:r>
          <w:r w:rsidRPr="004826BE">
            <w:rPr>
              <w:sz w:val="18"/>
              <w:szCs w:val="18"/>
              <w:lang w:val="hi-IN"/>
            </w:rPr>
            <w:t xml:space="preserve">, </w:t>
          </w:r>
          <w:r w:rsidRPr="004826BE">
            <w:rPr>
              <w:rFonts w:cs="Mangal"/>
              <w:sz w:val="18"/>
              <w:szCs w:val="18"/>
              <w:lang w:val="hi-IN"/>
            </w:rPr>
            <w:t>तो</w:t>
          </w:r>
          <w:r w:rsidRPr="004826BE">
            <w:rPr>
              <w:rFonts w:cs="Mangal"/>
              <w:sz w:val="18"/>
              <w:szCs w:val="18"/>
              <w:lang w:val="hi-IN"/>
            </w:rPr>
            <w:t xml:space="preserve"> </w:t>
          </w:r>
          <w:r w:rsidRPr="004826BE">
            <w:rPr>
              <w:rFonts w:cs="Mangal"/>
              <w:sz w:val="18"/>
              <w:szCs w:val="18"/>
              <w:lang w:val="hi-IN"/>
            </w:rPr>
            <w:t>बस</w:t>
          </w:r>
          <w:r w:rsidRPr="004826BE">
            <w:rPr>
              <w:rFonts w:cs="Mangal"/>
              <w:sz w:val="18"/>
              <w:szCs w:val="18"/>
              <w:lang w:val="hi-IN"/>
            </w:rPr>
            <w:t xml:space="preserve"> </w:t>
          </w:r>
          <w:r w:rsidRPr="004826BE">
            <w:rPr>
              <w:rFonts w:cs="Mangal"/>
              <w:sz w:val="18"/>
              <w:szCs w:val="18"/>
              <w:lang w:val="hi-IN"/>
            </w:rPr>
            <w:t>इन</w:t>
          </w:r>
          <w:r w:rsidRPr="004826BE">
            <w:rPr>
              <w:rFonts w:cs="Mangal"/>
              <w:sz w:val="18"/>
              <w:szCs w:val="18"/>
              <w:lang w:val="hi-IN"/>
            </w:rPr>
            <w:t xml:space="preserve"> </w:t>
          </w:r>
          <w:r w:rsidRPr="004826BE">
            <w:rPr>
              <w:rFonts w:cs="Mangal"/>
              <w:sz w:val="18"/>
              <w:szCs w:val="18"/>
              <w:lang w:val="hi-IN"/>
            </w:rPr>
            <w:t>सभी</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बदलने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लिखना</w:t>
          </w:r>
          <w:r w:rsidRPr="004826BE">
            <w:rPr>
              <w:rFonts w:cs="Mangal"/>
              <w:sz w:val="18"/>
              <w:szCs w:val="18"/>
              <w:lang w:val="hi-IN"/>
            </w:rPr>
            <w:t xml:space="preserve"> </w:t>
          </w:r>
          <w:r w:rsidRPr="004826BE">
            <w:rPr>
              <w:rFonts w:cs="Mangal"/>
              <w:sz w:val="18"/>
              <w:szCs w:val="18"/>
              <w:lang w:val="hi-IN"/>
            </w:rPr>
            <w:t>प्रारंभ</w:t>
          </w:r>
          <w:r w:rsidRPr="004826BE">
            <w:rPr>
              <w:rFonts w:cs="Mangal"/>
              <w:sz w:val="18"/>
              <w:szCs w:val="18"/>
              <w:lang w:val="hi-IN"/>
            </w:rPr>
            <w:t xml:space="preserve"> </w:t>
          </w:r>
          <w:r w:rsidRPr="004826BE">
            <w:rPr>
              <w:rFonts w:cs="Mangal"/>
              <w:sz w:val="18"/>
              <w:szCs w:val="18"/>
              <w:lang w:val="hi-IN"/>
            </w:rPr>
            <w:t>करें</w:t>
          </w:r>
          <w:r w:rsidRPr="004826BE">
            <w:rPr>
              <w:sz w:val="18"/>
              <w:szCs w:val="18"/>
              <w:lang w:val="hi-IN"/>
            </w:rPr>
            <w:t xml:space="preserve">. </w:t>
          </w:r>
          <w:r w:rsidRPr="004826BE">
            <w:rPr>
              <w:rFonts w:cs="Mangal"/>
              <w:sz w:val="18"/>
              <w:szCs w:val="18"/>
              <w:lang w:val="hi-IN"/>
            </w:rPr>
            <w:t>लेकिन</w:t>
          </w:r>
          <w:r w:rsidRPr="004826BE">
            <w:rPr>
              <w:rFonts w:cs="Mangal"/>
              <w:sz w:val="18"/>
              <w:szCs w:val="18"/>
              <w:lang w:val="hi-IN"/>
            </w:rPr>
            <w:t xml:space="preserve"> </w:t>
          </w:r>
          <w:r w:rsidRPr="004826BE">
            <w:rPr>
              <w:rFonts w:cs="Mangal"/>
              <w:sz w:val="18"/>
              <w:szCs w:val="18"/>
              <w:lang w:val="hi-IN"/>
            </w:rPr>
            <w:t>इसे</w:t>
          </w:r>
          <w:r w:rsidRPr="004826BE">
            <w:rPr>
              <w:rFonts w:cs="Mangal"/>
              <w:sz w:val="18"/>
              <w:szCs w:val="18"/>
              <w:lang w:val="hi-IN"/>
            </w:rPr>
            <w:t xml:space="preserve"> </w:t>
          </w:r>
          <w:r w:rsidRPr="004826BE">
            <w:rPr>
              <w:rFonts w:cs="Mangal"/>
              <w:sz w:val="18"/>
              <w:szCs w:val="18"/>
              <w:lang w:val="hi-IN"/>
            </w:rPr>
            <w:t>अभी</w:t>
          </w:r>
          <w:r w:rsidRPr="004826BE">
            <w:rPr>
              <w:rFonts w:cs="Mangal"/>
              <w:sz w:val="18"/>
              <w:szCs w:val="18"/>
              <w:lang w:val="hi-IN"/>
            </w:rPr>
            <w:t xml:space="preserve"> </w:t>
          </w:r>
          <w:r w:rsidRPr="004826BE">
            <w:rPr>
              <w:rFonts w:cs="Mangal"/>
              <w:sz w:val="18"/>
              <w:szCs w:val="18"/>
              <w:lang w:val="hi-IN"/>
            </w:rPr>
            <w:t>नहीं</w:t>
          </w:r>
          <w:r w:rsidRPr="004826BE">
            <w:rPr>
              <w:rFonts w:cs="Mangal"/>
              <w:sz w:val="18"/>
              <w:szCs w:val="18"/>
              <w:lang w:val="hi-IN"/>
            </w:rPr>
            <w:t xml:space="preserve"> </w:t>
          </w:r>
          <w:r w:rsidRPr="004826BE">
            <w:rPr>
              <w:rFonts w:cs="Mangal"/>
              <w:sz w:val="18"/>
              <w:szCs w:val="18"/>
              <w:lang w:val="hi-IN"/>
            </w:rPr>
            <w:t>करें</w:t>
          </w:r>
          <w:r w:rsidRPr="004826BE">
            <w:rPr>
              <w:sz w:val="18"/>
              <w:szCs w:val="18"/>
              <w:lang w:val="hi-IN"/>
            </w:rPr>
            <w:t>!</w:t>
          </w:r>
        </w:p>
        <w:p w:rsidR="00433EF3" w:rsidRPr="004826BE" w:rsidRDefault="004224C7" w:rsidP="004826BE">
          <w:pPr>
            <w:spacing w:after="0"/>
            <w:rPr>
              <w:sz w:val="18"/>
              <w:szCs w:val="18"/>
            </w:rPr>
          </w:pPr>
          <w:r w:rsidRPr="004826BE">
            <w:rPr>
              <w:rFonts w:cs="Mangal"/>
              <w:sz w:val="18"/>
              <w:szCs w:val="18"/>
              <w:lang w:val="hi-IN"/>
            </w:rPr>
            <w:t>यह</w:t>
          </w:r>
          <w:r w:rsidRPr="004826BE">
            <w:rPr>
              <w:rFonts w:cs="Mangal"/>
              <w:sz w:val="18"/>
              <w:szCs w:val="18"/>
              <w:lang w:val="hi-IN"/>
            </w:rPr>
            <w:t xml:space="preserve"> </w:t>
          </w:r>
          <w:r w:rsidRPr="004826BE">
            <w:rPr>
              <w:rFonts w:cs="Mangal"/>
              <w:sz w:val="18"/>
              <w:szCs w:val="18"/>
              <w:lang w:val="hi-IN"/>
            </w:rPr>
            <w:t>प्लेसहोल्डर</w:t>
          </w:r>
          <w:r w:rsidRPr="004826BE">
            <w:rPr>
              <w:rFonts w:cs="Mangal"/>
              <w:sz w:val="18"/>
              <w:szCs w:val="18"/>
              <w:lang w:val="hi-IN"/>
            </w:rPr>
            <w:t xml:space="preserve"> </w:t>
          </w:r>
          <w:r w:rsidRPr="004826BE">
            <w:rPr>
              <w:rFonts w:cs="Mangal"/>
              <w:sz w:val="18"/>
              <w:szCs w:val="18"/>
              <w:lang w:val="hi-IN"/>
            </w:rPr>
            <w:t>आपकी</w:t>
          </w:r>
          <w:r w:rsidRPr="004826BE">
            <w:rPr>
              <w:rFonts w:cs="Mangal"/>
              <w:sz w:val="18"/>
              <w:szCs w:val="18"/>
              <w:lang w:val="hi-IN"/>
            </w:rPr>
            <w:t xml:space="preserve"> </w:t>
          </w:r>
          <w:r w:rsidRPr="004826BE">
            <w:rPr>
              <w:rFonts w:cs="Mangal"/>
              <w:sz w:val="18"/>
              <w:szCs w:val="18"/>
              <w:lang w:val="hi-IN"/>
            </w:rPr>
            <w:t>रिपोर्ट</w:t>
          </w:r>
          <w:r w:rsidRPr="004826BE">
            <w:rPr>
              <w:rFonts w:cs="Mangal"/>
              <w:sz w:val="18"/>
              <w:szCs w:val="18"/>
              <w:lang w:val="hi-IN"/>
            </w:rPr>
            <w:t xml:space="preserve"> </w:t>
          </w:r>
          <w:r w:rsidRPr="004826BE">
            <w:rPr>
              <w:rFonts w:cs="Mangal"/>
              <w:sz w:val="18"/>
              <w:szCs w:val="18"/>
              <w:lang w:val="hi-IN"/>
            </w:rPr>
            <w:t>और</w:t>
          </w:r>
          <w:r w:rsidRPr="004826BE">
            <w:rPr>
              <w:rFonts w:cs="Mangal"/>
              <w:sz w:val="18"/>
              <w:szCs w:val="18"/>
              <w:lang w:val="hi-IN"/>
            </w:rPr>
            <w:t xml:space="preserve"> </w:t>
          </w:r>
          <w:r w:rsidRPr="004826BE">
            <w:rPr>
              <w:rFonts w:cs="Mangal"/>
              <w:sz w:val="18"/>
              <w:szCs w:val="18"/>
              <w:lang w:val="hi-IN"/>
            </w:rPr>
            <w:t>अन्य</w:t>
          </w:r>
          <w:r w:rsidRPr="004826BE">
            <w:rPr>
              <w:rFonts w:cs="Mangal"/>
              <w:sz w:val="18"/>
              <w:szCs w:val="18"/>
              <w:lang w:val="hi-IN"/>
            </w:rPr>
            <w:t xml:space="preserve"> </w:t>
          </w:r>
          <w:r w:rsidRPr="004826BE">
            <w:rPr>
              <w:rFonts w:cs="Mangal"/>
              <w:sz w:val="18"/>
              <w:szCs w:val="18"/>
              <w:lang w:val="hi-IN"/>
            </w:rPr>
            <w:t>तत्व</w:t>
          </w:r>
          <w:r w:rsidRPr="004826BE">
            <w:rPr>
              <w:rFonts w:cs="Mangal"/>
              <w:sz w:val="18"/>
              <w:szCs w:val="18"/>
              <w:lang w:val="hi-IN"/>
            </w:rPr>
            <w:t xml:space="preserve"> </w:t>
          </w:r>
          <w:r w:rsidRPr="004826BE">
            <w:rPr>
              <w:rFonts w:cs="Mangal"/>
              <w:sz w:val="18"/>
              <w:szCs w:val="18"/>
              <w:lang w:val="hi-IN"/>
            </w:rPr>
            <w:t>जैसे</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चार्ट</w:t>
          </w:r>
          <w:r w:rsidRPr="004826BE">
            <w:rPr>
              <w:sz w:val="18"/>
              <w:szCs w:val="18"/>
              <w:lang w:val="hi-IN"/>
            </w:rPr>
            <w:t xml:space="preserve">, </w:t>
          </w:r>
          <w:r w:rsidRPr="004826BE">
            <w:rPr>
              <w:rFonts w:cs="Mangal"/>
              <w:sz w:val="18"/>
              <w:szCs w:val="18"/>
              <w:lang w:val="hi-IN"/>
            </w:rPr>
            <w:t>आरेख</w:t>
          </w:r>
          <w:r w:rsidRPr="004826BE">
            <w:rPr>
              <w:rFonts w:cs="Mangal"/>
              <w:sz w:val="18"/>
              <w:szCs w:val="18"/>
              <w:lang w:val="hi-IN"/>
            </w:rPr>
            <w:t xml:space="preserve"> </w:t>
          </w:r>
          <w:r w:rsidRPr="004826BE">
            <w:rPr>
              <w:rFonts w:cs="Mangal"/>
              <w:sz w:val="18"/>
              <w:szCs w:val="18"/>
              <w:lang w:val="hi-IN"/>
            </w:rPr>
            <w:t>या</w:t>
          </w:r>
          <w:r w:rsidRPr="004826BE">
            <w:rPr>
              <w:rFonts w:cs="Mangal"/>
              <w:sz w:val="18"/>
              <w:szCs w:val="18"/>
              <w:lang w:val="hi-IN"/>
            </w:rPr>
            <w:t xml:space="preserve"> </w:t>
          </w:r>
          <w:r w:rsidRPr="004826BE">
            <w:rPr>
              <w:rFonts w:cs="Mangal"/>
              <w:sz w:val="18"/>
              <w:szCs w:val="18"/>
              <w:lang w:val="hi-IN"/>
            </w:rPr>
            <w:t>तालिका</w:t>
          </w:r>
          <w:r w:rsidRPr="004826BE">
            <w:rPr>
              <w:rFonts w:cs="Mangal"/>
              <w:sz w:val="18"/>
              <w:szCs w:val="18"/>
              <w:lang w:val="hi-IN"/>
            </w:rPr>
            <w:t xml:space="preserve"> </w:t>
          </w:r>
          <w:r w:rsidRPr="004826BE">
            <w:rPr>
              <w:rFonts w:cs="Mangal"/>
              <w:sz w:val="18"/>
              <w:szCs w:val="18"/>
              <w:lang w:val="hi-IN"/>
            </w:rPr>
            <w:t>सामग्री</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शीघ्रता</w:t>
          </w:r>
          <w:r w:rsidRPr="004826BE">
            <w:rPr>
              <w:rFonts w:cs="Mangal"/>
              <w:sz w:val="18"/>
              <w:szCs w:val="18"/>
              <w:lang w:val="hi-IN"/>
            </w:rPr>
            <w:t xml:space="preserve"> </w:t>
          </w:r>
          <w:r w:rsidRPr="004826BE">
            <w:rPr>
              <w:rFonts w:cs="Mangal"/>
              <w:sz w:val="18"/>
              <w:szCs w:val="18"/>
              <w:lang w:val="hi-IN"/>
            </w:rPr>
            <w:t>से</w:t>
          </w:r>
          <w:r w:rsidRPr="004826BE">
            <w:rPr>
              <w:rFonts w:cs="Mangal"/>
              <w:sz w:val="18"/>
              <w:szCs w:val="18"/>
              <w:lang w:val="hi-IN"/>
            </w:rPr>
            <w:t xml:space="preserve"> </w:t>
          </w:r>
          <w:r w:rsidRPr="004826BE">
            <w:rPr>
              <w:rFonts w:cs="Mangal"/>
              <w:sz w:val="18"/>
              <w:szCs w:val="18"/>
              <w:lang w:val="hi-IN"/>
            </w:rPr>
            <w:t>स्वरूपित</w:t>
          </w:r>
          <w:r w:rsidRPr="004826BE">
            <w:rPr>
              <w:rFonts w:cs="Mangal"/>
              <w:sz w:val="18"/>
              <w:szCs w:val="18"/>
              <w:lang w:val="hi-IN"/>
            </w:rPr>
            <w:t xml:space="preserve"> </w:t>
          </w:r>
          <w:r w:rsidRPr="004826BE">
            <w:rPr>
              <w:rFonts w:cs="Mangal"/>
              <w:sz w:val="18"/>
              <w:szCs w:val="18"/>
              <w:lang w:val="hi-IN"/>
            </w:rPr>
            <w:t>करने</w:t>
          </w:r>
          <w:r w:rsidRPr="004826BE">
            <w:rPr>
              <w:rFonts w:cs="Mangal"/>
              <w:sz w:val="18"/>
              <w:szCs w:val="18"/>
              <w:lang w:val="hi-IN"/>
            </w:rPr>
            <w:t xml:space="preserve"> </w:t>
          </w:r>
          <w:r w:rsidRPr="004826BE">
            <w:rPr>
              <w:rFonts w:cs="Mangal"/>
              <w:sz w:val="18"/>
              <w:szCs w:val="18"/>
              <w:lang w:val="hi-IN"/>
            </w:rPr>
            <w:t>में</w:t>
          </w:r>
          <w:r w:rsidRPr="004826BE">
            <w:rPr>
              <w:rFonts w:cs="Mangal"/>
              <w:sz w:val="18"/>
              <w:szCs w:val="18"/>
              <w:lang w:val="hi-IN"/>
            </w:rPr>
            <w:t xml:space="preserve"> </w:t>
          </w:r>
          <w:r w:rsidRPr="004826BE">
            <w:rPr>
              <w:rFonts w:cs="Mangal"/>
              <w:sz w:val="18"/>
              <w:szCs w:val="18"/>
              <w:lang w:val="hi-IN"/>
            </w:rPr>
            <w:t>मदद</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आपक</w:t>
          </w:r>
          <w:r w:rsidRPr="004826BE">
            <w:rPr>
              <w:rFonts w:cs="Mangal"/>
              <w:sz w:val="18"/>
              <w:szCs w:val="18"/>
              <w:lang w:val="hi-IN"/>
            </w:rPr>
            <w:t>े</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युक्तियों</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शामिल</w:t>
          </w:r>
          <w:r w:rsidRPr="004826BE">
            <w:rPr>
              <w:rFonts w:cs="Mangal"/>
              <w:sz w:val="18"/>
              <w:szCs w:val="18"/>
              <w:lang w:val="hi-IN"/>
            </w:rPr>
            <w:t xml:space="preserve"> </w:t>
          </w:r>
          <w:r w:rsidRPr="004826BE">
            <w:rPr>
              <w:rFonts w:cs="Mangal"/>
              <w:sz w:val="18"/>
              <w:szCs w:val="18"/>
              <w:lang w:val="hi-IN"/>
            </w:rPr>
            <w:t>करता</w:t>
          </w:r>
          <w:r w:rsidRPr="004826BE">
            <w:rPr>
              <w:rFonts w:cs="Mangal"/>
              <w:sz w:val="18"/>
              <w:szCs w:val="18"/>
              <w:lang w:val="hi-IN"/>
            </w:rPr>
            <w:t xml:space="preserve"> </w:t>
          </w:r>
          <w:r w:rsidRPr="004826BE">
            <w:rPr>
              <w:rFonts w:cs="Mangal"/>
              <w:sz w:val="18"/>
              <w:szCs w:val="18"/>
              <w:lang w:val="hi-IN"/>
            </w:rPr>
            <w:t>है</w:t>
          </w:r>
          <w:r w:rsidRPr="004826BE">
            <w:rPr>
              <w:sz w:val="18"/>
              <w:szCs w:val="18"/>
              <w:lang w:val="hi-IN"/>
            </w:rPr>
            <w:t xml:space="preserve">. </w:t>
          </w:r>
          <w:r w:rsidRPr="004826BE">
            <w:rPr>
              <w:rFonts w:cs="Mangal"/>
              <w:sz w:val="18"/>
              <w:szCs w:val="18"/>
              <w:lang w:val="hi-IN"/>
            </w:rPr>
            <w:t>आपको</w:t>
          </w:r>
          <w:r w:rsidRPr="004826BE">
            <w:rPr>
              <w:rFonts w:cs="Mangal"/>
              <w:sz w:val="18"/>
              <w:szCs w:val="18"/>
              <w:lang w:val="hi-IN"/>
            </w:rPr>
            <w:t xml:space="preserve"> </w:t>
          </w:r>
          <w:r w:rsidRPr="004826BE">
            <w:rPr>
              <w:rFonts w:cs="Mangal"/>
              <w:sz w:val="18"/>
              <w:szCs w:val="18"/>
              <w:lang w:val="hi-IN"/>
            </w:rPr>
            <w:t>आश्चर्य</w:t>
          </w:r>
          <w:r w:rsidRPr="004826BE">
            <w:rPr>
              <w:rFonts w:cs="Mangal"/>
              <w:sz w:val="18"/>
              <w:szCs w:val="18"/>
              <w:lang w:val="hi-IN"/>
            </w:rPr>
            <w:t xml:space="preserve"> </w:t>
          </w:r>
          <w:r w:rsidRPr="004826BE">
            <w:rPr>
              <w:rFonts w:cs="Mangal"/>
              <w:sz w:val="18"/>
              <w:szCs w:val="18"/>
              <w:lang w:val="hi-IN"/>
            </w:rPr>
            <w:t>हो</w:t>
          </w:r>
          <w:r w:rsidRPr="004826BE">
            <w:rPr>
              <w:rFonts w:cs="Mangal"/>
              <w:sz w:val="18"/>
              <w:szCs w:val="18"/>
              <w:lang w:val="hi-IN"/>
            </w:rPr>
            <w:t xml:space="preserve"> </w:t>
          </w:r>
          <w:r w:rsidRPr="004826BE">
            <w:rPr>
              <w:rFonts w:cs="Mangal"/>
              <w:sz w:val="18"/>
              <w:szCs w:val="18"/>
              <w:lang w:val="hi-IN"/>
            </w:rPr>
            <w:t>सकता</w:t>
          </w:r>
          <w:r w:rsidRPr="004826BE">
            <w:rPr>
              <w:rFonts w:cs="Mangal"/>
              <w:sz w:val="18"/>
              <w:szCs w:val="18"/>
              <w:lang w:val="hi-IN"/>
            </w:rPr>
            <w:t xml:space="preserve"> </w:t>
          </w:r>
          <w:r w:rsidRPr="004826BE">
            <w:rPr>
              <w:rFonts w:cs="Mangal"/>
              <w:sz w:val="18"/>
              <w:szCs w:val="18"/>
              <w:lang w:val="hi-IN"/>
            </w:rPr>
            <w:t>है</w:t>
          </w:r>
          <w:r w:rsidRPr="004826BE">
            <w:rPr>
              <w:rFonts w:cs="Mangal"/>
              <w:sz w:val="18"/>
              <w:szCs w:val="18"/>
              <w:lang w:val="hi-IN"/>
            </w:rPr>
            <w:t xml:space="preserve"> </w:t>
          </w:r>
          <w:r w:rsidRPr="004826BE">
            <w:rPr>
              <w:rFonts w:cs="Mangal"/>
              <w:sz w:val="18"/>
              <w:szCs w:val="18"/>
              <w:lang w:val="hi-IN"/>
            </w:rPr>
            <w:t>यह</w:t>
          </w:r>
          <w:r w:rsidRPr="004826BE">
            <w:rPr>
              <w:rFonts w:cs="Mangal"/>
              <w:sz w:val="18"/>
              <w:szCs w:val="18"/>
              <w:lang w:val="hi-IN"/>
            </w:rPr>
            <w:t xml:space="preserve"> </w:t>
          </w:r>
          <w:r w:rsidRPr="004826BE">
            <w:rPr>
              <w:rFonts w:cs="Mangal"/>
              <w:sz w:val="18"/>
              <w:szCs w:val="18"/>
              <w:lang w:val="hi-IN"/>
            </w:rPr>
            <w:t>कितना</w:t>
          </w:r>
          <w:r w:rsidRPr="004826BE">
            <w:rPr>
              <w:rFonts w:cs="Mangal"/>
              <w:sz w:val="18"/>
              <w:szCs w:val="18"/>
              <w:lang w:val="hi-IN"/>
            </w:rPr>
            <w:t xml:space="preserve"> </w:t>
          </w:r>
          <w:r w:rsidRPr="004826BE">
            <w:rPr>
              <w:rFonts w:cs="Mangal"/>
              <w:sz w:val="18"/>
              <w:szCs w:val="18"/>
              <w:lang w:val="hi-IN"/>
            </w:rPr>
            <w:t>आसान</w:t>
          </w:r>
          <w:r w:rsidRPr="004826BE">
            <w:rPr>
              <w:rFonts w:cs="Mangal"/>
              <w:sz w:val="18"/>
              <w:szCs w:val="18"/>
              <w:lang w:val="hi-IN"/>
            </w:rPr>
            <w:t xml:space="preserve"> </w:t>
          </w:r>
          <w:r w:rsidRPr="004826BE">
            <w:rPr>
              <w:rFonts w:cs="Mangal"/>
              <w:sz w:val="18"/>
              <w:szCs w:val="18"/>
              <w:lang w:val="hi-IN"/>
            </w:rPr>
            <w:t>है</w:t>
          </w:r>
          <w:r w:rsidRPr="004826BE">
            <w:rPr>
              <w:sz w:val="18"/>
              <w:szCs w:val="18"/>
              <w:lang w:val="hi-IN"/>
            </w:rPr>
            <w:t>.</w:t>
          </w:r>
        </w:p>
        <w:p w:rsidR="00433EF3" w:rsidRPr="004826BE" w:rsidRDefault="004224C7" w:rsidP="004826BE">
          <w:pPr>
            <w:pStyle w:val="Heading1"/>
            <w:spacing w:before="120"/>
            <w:rPr>
              <w:sz w:val="24"/>
              <w:szCs w:val="24"/>
            </w:rPr>
          </w:pPr>
          <w:r w:rsidRPr="004826BE">
            <w:rPr>
              <w:sz w:val="24"/>
              <w:szCs w:val="24"/>
              <w:lang w:val="hi-IN"/>
            </w:rPr>
            <w:t>इसे</w:t>
          </w:r>
          <w:r w:rsidRPr="004826BE">
            <w:rPr>
              <w:sz w:val="24"/>
              <w:szCs w:val="24"/>
              <w:lang w:val="hi-IN"/>
            </w:rPr>
            <w:t xml:space="preserve"> </w:t>
          </w:r>
          <w:r w:rsidRPr="004826BE">
            <w:rPr>
              <w:sz w:val="24"/>
              <w:szCs w:val="24"/>
              <w:lang w:val="hi-IN"/>
            </w:rPr>
            <w:t>भव्य</w:t>
          </w:r>
          <w:r w:rsidRPr="004826BE">
            <w:rPr>
              <w:sz w:val="24"/>
              <w:szCs w:val="24"/>
              <w:lang w:val="hi-IN"/>
            </w:rPr>
            <w:t xml:space="preserve"> </w:t>
          </w:r>
          <w:r w:rsidRPr="004826BE">
            <w:rPr>
              <w:sz w:val="24"/>
              <w:szCs w:val="24"/>
              <w:lang w:val="hi-IN"/>
            </w:rPr>
            <w:t>बनाएँ</w:t>
          </w:r>
        </w:p>
        <w:p w:rsidR="00433EF3" w:rsidRPr="004826BE" w:rsidRDefault="004224C7" w:rsidP="004826BE">
          <w:pPr>
            <w:pStyle w:val="ListBullet"/>
            <w:spacing w:before="0" w:after="0"/>
            <w:rPr>
              <w:sz w:val="18"/>
              <w:szCs w:val="18"/>
            </w:rPr>
          </w:pPr>
          <w:r w:rsidRPr="004826BE">
            <w:rPr>
              <w:sz w:val="18"/>
              <w:szCs w:val="18"/>
              <w:lang w:val="hi-IN"/>
            </w:rPr>
            <w:t>किसी शीर्ष की आवश्यकता है? मुख पृष्ठ टैब पर, शैली गैलरी में, बस इच्छित शीर्ष शैली पर क्लिक करें. इस साथ ही अन्य शैलियों जैसे कि किसी उद्धरण या किसी क्रमांकित सूची के</w:t>
          </w:r>
          <w:r w:rsidRPr="004826BE">
            <w:rPr>
              <w:sz w:val="18"/>
              <w:szCs w:val="18"/>
              <w:lang w:val="hi-IN"/>
            </w:rPr>
            <w:t xml:space="preserve"> लिए इस गैलरी पर ध्यान दें.</w:t>
          </w:r>
        </w:p>
        <w:p w:rsidR="00433EF3" w:rsidRPr="004826BE" w:rsidRDefault="004224C7" w:rsidP="004826BE">
          <w:pPr>
            <w:pStyle w:val="ListBullet"/>
            <w:spacing w:before="0" w:after="0"/>
            <w:rPr>
              <w:sz w:val="18"/>
              <w:szCs w:val="18"/>
            </w:rPr>
          </w:pPr>
          <w:r w:rsidRPr="004826BE">
            <w:rPr>
              <w:sz w:val="18"/>
              <w:szCs w:val="18"/>
              <w:lang w:val="hi-IN"/>
            </w:rPr>
            <w:t>आपको कवर पृष्ठ पर सुंदर, नीला आइस पॉन्ड उतना ही पसंद आ सकता है जितना कि हमें, लेकिन यदि यह आपकी रिपोर्ट के लिए आदर्श नहीं है, तो इस पर राइट-क्लिक करें और फिर अपने स्वयं की फ़ोटो जोड़ने के लिए चित्र परिवर्तित करें पर क्लिक करें.</w:t>
          </w:r>
        </w:p>
        <w:p w:rsidR="00433EF3" w:rsidRPr="004826BE" w:rsidRDefault="004224C7" w:rsidP="004826BE">
          <w:pPr>
            <w:pStyle w:val="ListBullet"/>
            <w:spacing w:before="0" w:after="120"/>
            <w:rPr>
              <w:sz w:val="18"/>
              <w:szCs w:val="18"/>
            </w:rPr>
          </w:pPr>
          <w:r w:rsidRPr="004826BE">
            <w:rPr>
              <w:sz w:val="18"/>
              <w:szCs w:val="18"/>
              <w:lang w:val="hi-IN"/>
            </w:rPr>
            <w:t>किसी स्नैप में कोई व्यवसायिक-गुणवत्ता वाला ग्रा‍फ़ि‍क जोड़ना. वास्तव में, जब आप सम्मिलित करें टैब से कोई चार्ट या कोई SmartArt आरेख जोड़ते हैं, तो यह स्वचालित रूप से आपके दस्तावेज़ के रूप से मेल खाता है.</w:t>
          </w:r>
        </w:p>
        <w:p w:rsidR="00433EF3" w:rsidRPr="004826BE" w:rsidRDefault="004224C7" w:rsidP="004826BE">
          <w:pPr>
            <w:spacing w:after="0"/>
            <w:jc w:val="center"/>
            <w:rPr>
              <w:sz w:val="18"/>
              <w:szCs w:val="18"/>
            </w:rPr>
          </w:pPr>
          <w:r w:rsidRPr="004826BE">
            <w:rPr>
              <w:noProof/>
              <w:sz w:val="18"/>
              <w:szCs w:val="18"/>
            </w:rPr>
            <w:drawing>
              <wp:inline distT="0" distB="0" distL="0" distR="0" wp14:anchorId="10B8C0D7" wp14:editId="1ACABD91">
                <wp:extent cx="3774643" cy="929031"/>
                <wp:effectExtent l="38100" t="0" r="54610" b="0"/>
                <wp:docPr id="1" name="आरेख 1" descr="SmartArt ग्राफ़िक"/>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33EF3" w:rsidRPr="004826BE" w:rsidRDefault="004224C7" w:rsidP="004826BE">
          <w:pPr>
            <w:pStyle w:val="Heading1"/>
            <w:spacing w:before="60"/>
            <w:rPr>
              <w:sz w:val="24"/>
              <w:szCs w:val="24"/>
            </w:rPr>
          </w:pPr>
          <w:r w:rsidRPr="004826BE">
            <w:rPr>
              <w:sz w:val="24"/>
              <w:szCs w:val="24"/>
              <w:lang w:val="hi-IN"/>
            </w:rPr>
            <w:t>इसे</w:t>
          </w:r>
          <w:r w:rsidRPr="004826BE">
            <w:rPr>
              <w:sz w:val="24"/>
              <w:szCs w:val="24"/>
              <w:lang w:val="hi-IN"/>
            </w:rPr>
            <w:t xml:space="preserve"> </w:t>
          </w:r>
          <w:r w:rsidRPr="004826BE">
            <w:rPr>
              <w:sz w:val="24"/>
              <w:szCs w:val="24"/>
              <w:lang w:val="hi-IN"/>
            </w:rPr>
            <w:t>अंतिम</w:t>
          </w:r>
          <w:r w:rsidRPr="004826BE">
            <w:rPr>
              <w:sz w:val="24"/>
              <w:szCs w:val="24"/>
              <w:lang w:val="hi-IN"/>
            </w:rPr>
            <w:t xml:space="preserve"> </w:t>
          </w:r>
          <w:r w:rsidRPr="004826BE">
            <w:rPr>
              <w:sz w:val="24"/>
              <w:szCs w:val="24"/>
              <w:lang w:val="hi-IN"/>
            </w:rPr>
            <w:t>रूप</w:t>
          </w:r>
          <w:r w:rsidRPr="004826BE">
            <w:rPr>
              <w:sz w:val="24"/>
              <w:szCs w:val="24"/>
              <w:lang w:val="hi-IN"/>
            </w:rPr>
            <w:t xml:space="preserve"> </w:t>
          </w:r>
          <w:r w:rsidRPr="004826BE">
            <w:rPr>
              <w:sz w:val="24"/>
              <w:szCs w:val="24"/>
              <w:lang w:val="hi-IN"/>
            </w:rPr>
            <w:t>दें</w:t>
          </w:r>
        </w:p>
        <w:p w:rsidR="00433EF3" w:rsidRPr="004826BE" w:rsidRDefault="004224C7" w:rsidP="004826BE">
          <w:pPr>
            <w:spacing w:after="120"/>
            <w:rPr>
              <w:sz w:val="18"/>
              <w:szCs w:val="18"/>
            </w:rPr>
          </w:pPr>
          <w:r w:rsidRPr="004826BE">
            <w:rPr>
              <w:rFonts w:cs="Mangal"/>
              <w:sz w:val="18"/>
              <w:szCs w:val="18"/>
              <w:lang w:val="hi-IN"/>
            </w:rPr>
            <w:t>कोई</w:t>
          </w:r>
          <w:r w:rsidRPr="004826BE">
            <w:rPr>
              <w:rFonts w:cs="Mangal"/>
              <w:sz w:val="18"/>
              <w:szCs w:val="18"/>
              <w:lang w:val="hi-IN"/>
            </w:rPr>
            <w:t xml:space="preserve"> </w:t>
          </w:r>
          <w:r w:rsidRPr="004826BE">
            <w:rPr>
              <w:rFonts w:cs="Mangal"/>
              <w:sz w:val="18"/>
              <w:szCs w:val="18"/>
              <w:lang w:val="hi-IN"/>
            </w:rPr>
            <w:t>सामग्री</w:t>
          </w:r>
          <w:r w:rsidRPr="004826BE">
            <w:rPr>
              <w:rFonts w:cs="Mangal"/>
              <w:sz w:val="18"/>
              <w:szCs w:val="18"/>
              <w:lang w:val="hi-IN"/>
            </w:rPr>
            <w:t xml:space="preserve"> </w:t>
          </w:r>
          <w:r w:rsidRPr="004826BE">
            <w:rPr>
              <w:rFonts w:cs="Mangal"/>
              <w:sz w:val="18"/>
              <w:szCs w:val="18"/>
              <w:lang w:val="hi-IN"/>
            </w:rPr>
            <w:t>तालिका</w:t>
          </w:r>
          <w:r w:rsidRPr="004826BE">
            <w:rPr>
              <w:rFonts w:cs="Mangal"/>
              <w:sz w:val="18"/>
              <w:szCs w:val="18"/>
              <w:lang w:val="hi-IN"/>
            </w:rPr>
            <w:t xml:space="preserve"> </w:t>
          </w:r>
          <w:r w:rsidRPr="004826BE">
            <w:rPr>
              <w:rFonts w:cs="Mangal"/>
              <w:sz w:val="18"/>
              <w:szCs w:val="18"/>
              <w:lang w:val="hi-IN"/>
            </w:rPr>
            <w:t>या</w:t>
          </w:r>
          <w:r w:rsidRPr="004826BE">
            <w:rPr>
              <w:rFonts w:cs="Mangal"/>
              <w:sz w:val="18"/>
              <w:szCs w:val="18"/>
              <w:lang w:val="hi-IN"/>
            </w:rPr>
            <w:t xml:space="preserve"> </w:t>
          </w:r>
          <w:r w:rsidRPr="004826BE">
            <w:rPr>
              <w:rFonts w:cs="Mangal"/>
              <w:sz w:val="18"/>
              <w:szCs w:val="18"/>
              <w:lang w:val="hi-IN"/>
            </w:rPr>
            <w:t>संदर्भ</w:t>
          </w:r>
          <w:r w:rsidRPr="004826BE">
            <w:rPr>
              <w:rFonts w:cs="Mangal"/>
              <w:sz w:val="18"/>
              <w:szCs w:val="18"/>
              <w:lang w:val="hi-IN"/>
            </w:rPr>
            <w:t xml:space="preserve"> </w:t>
          </w:r>
          <w:r w:rsidRPr="004826BE">
            <w:rPr>
              <w:rFonts w:cs="Mangal"/>
              <w:sz w:val="18"/>
              <w:szCs w:val="18"/>
              <w:lang w:val="hi-IN"/>
            </w:rPr>
            <w:t>सूच</w:t>
          </w:r>
          <w:r w:rsidRPr="004826BE">
            <w:rPr>
              <w:rFonts w:cs="Mangal"/>
              <w:sz w:val="18"/>
              <w:szCs w:val="18"/>
              <w:lang w:val="hi-IN"/>
            </w:rPr>
            <w:t>ी</w:t>
          </w:r>
          <w:r w:rsidRPr="004826BE">
            <w:rPr>
              <w:rFonts w:cs="Mangal"/>
              <w:sz w:val="18"/>
              <w:szCs w:val="18"/>
              <w:lang w:val="hi-IN"/>
            </w:rPr>
            <w:t xml:space="preserve"> </w:t>
          </w:r>
          <w:r w:rsidRPr="004826BE">
            <w:rPr>
              <w:rFonts w:cs="Mangal"/>
              <w:sz w:val="18"/>
              <w:szCs w:val="18"/>
              <w:lang w:val="hi-IN"/>
            </w:rPr>
            <w:t>जोड़ने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आवश्यकता</w:t>
          </w:r>
          <w:r w:rsidRPr="004826BE">
            <w:rPr>
              <w:rFonts w:cs="Mangal"/>
              <w:sz w:val="18"/>
              <w:szCs w:val="18"/>
              <w:lang w:val="hi-IN"/>
            </w:rPr>
            <w:t xml:space="preserve"> </w:t>
          </w:r>
          <w:r w:rsidRPr="004826BE">
            <w:rPr>
              <w:rFonts w:cs="Mangal"/>
              <w:sz w:val="18"/>
              <w:szCs w:val="18"/>
              <w:lang w:val="hi-IN"/>
            </w:rPr>
            <w:t>है</w:t>
          </w:r>
          <w:r w:rsidRPr="004826BE">
            <w:rPr>
              <w:sz w:val="18"/>
              <w:szCs w:val="18"/>
              <w:lang w:val="hi-IN"/>
            </w:rPr>
            <w:t xml:space="preserve">? </w:t>
          </w:r>
          <w:r w:rsidRPr="004826BE">
            <w:rPr>
              <w:rFonts w:cs="Mangal"/>
              <w:sz w:val="18"/>
              <w:szCs w:val="18"/>
              <w:lang w:val="hi-IN"/>
            </w:rPr>
            <w:t>कोई</w:t>
          </w:r>
          <w:r w:rsidRPr="004826BE">
            <w:rPr>
              <w:rFonts w:cs="Mangal"/>
              <w:sz w:val="18"/>
              <w:szCs w:val="18"/>
              <w:lang w:val="hi-IN"/>
            </w:rPr>
            <w:t xml:space="preserve"> </w:t>
          </w:r>
          <w:r w:rsidRPr="004826BE">
            <w:rPr>
              <w:rFonts w:cs="Mangal"/>
              <w:sz w:val="18"/>
              <w:szCs w:val="18"/>
              <w:lang w:val="hi-IN"/>
            </w:rPr>
            <w:t>परिश्रम</w:t>
          </w:r>
          <w:r w:rsidRPr="004826BE">
            <w:rPr>
              <w:rFonts w:cs="Mangal"/>
              <w:sz w:val="18"/>
              <w:szCs w:val="18"/>
              <w:lang w:val="hi-IN"/>
            </w:rPr>
            <w:t xml:space="preserve"> </w:t>
          </w:r>
          <w:r w:rsidRPr="004826BE">
            <w:rPr>
              <w:rFonts w:cs="Mangal"/>
              <w:sz w:val="18"/>
              <w:szCs w:val="18"/>
              <w:lang w:val="hi-IN"/>
            </w:rPr>
            <w:t>नहीं</w:t>
          </w:r>
          <w:r w:rsidRPr="004826BE">
            <w:rPr>
              <w:sz w:val="18"/>
              <w:szCs w:val="18"/>
              <w:lang w:val="hi-IN"/>
            </w:rPr>
            <w:t>.</w:t>
          </w:r>
        </w:p>
        <w:p w:rsidR="00433EF3" w:rsidRPr="004826BE" w:rsidRDefault="004224C7" w:rsidP="004826BE">
          <w:pPr>
            <w:pStyle w:val="Heading2"/>
            <w:spacing w:before="60"/>
            <w:rPr>
              <w:sz w:val="18"/>
              <w:szCs w:val="18"/>
            </w:rPr>
          </w:pPr>
          <w:r w:rsidRPr="004826BE">
            <w:rPr>
              <w:sz w:val="18"/>
              <w:szCs w:val="18"/>
              <w:lang w:val="hi-IN"/>
            </w:rPr>
            <w:t>कोई</w:t>
          </w:r>
          <w:r w:rsidRPr="004826BE">
            <w:rPr>
              <w:sz w:val="18"/>
              <w:szCs w:val="18"/>
              <w:lang w:val="hi-IN"/>
            </w:rPr>
            <w:t xml:space="preserve"> </w:t>
          </w:r>
          <w:r w:rsidRPr="004826BE">
            <w:rPr>
              <w:sz w:val="18"/>
              <w:szCs w:val="18"/>
              <w:lang w:val="hi-IN"/>
            </w:rPr>
            <w:t>सामग्री</w:t>
          </w:r>
          <w:r w:rsidRPr="004826BE">
            <w:rPr>
              <w:sz w:val="18"/>
              <w:szCs w:val="18"/>
              <w:lang w:val="hi-IN"/>
            </w:rPr>
            <w:t xml:space="preserve"> </w:t>
          </w:r>
          <w:r w:rsidRPr="004826BE">
            <w:rPr>
              <w:sz w:val="18"/>
              <w:szCs w:val="18"/>
              <w:lang w:val="hi-IN"/>
            </w:rPr>
            <w:t>तालिका</w:t>
          </w:r>
          <w:r w:rsidRPr="004826BE">
            <w:rPr>
              <w:sz w:val="18"/>
              <w:szCs w:val="18"/>
              <w:lang w:val="hi-IN"/>
            </w:rPr>
            <w:t xml:space="preserve"> </w:t>
          </w:r>
          <w:r w:rsidRPr="004826BE">
            <w:rPr>
              <w:sz w:val="18"/>
              <w:szCs w:val="18"/>
              <w:lang w:val="hi-IN"/>
            </w:rPr>
            <w:t>जोड़ें</w:t>
          </w:r>
        </w:p>
        <w:p w:rsidR="00433EF3" w:rsidRPr="004826BE" w:rsidRDefault="004224C7" w:rsidP="004826BE">
          <w:pPr>
            <w:spacing w:after="120"/>
            <w:rPr>
              <w:sz w:val="18"/>
              <w:szCs w:val="18"/>
            </w:rPr>
          </w:pPr>
          <w:r w:rsidRPr="004826BE">
            <w:rPr>
              <w:rFonts w:cs="Mangal"/>
              <w:sz w:val="18"/>
              <w:szCs w:val="18"/>
              <w:lang w:val="hi-IN"/>
            </w:rPr>
            <w:t>अपनी</w:t>
          </w:r>
          <w:r w:rsidRPr="004826BE">
            <w:rPr>
              <w:rFonts w:cs="Mangal"/>
              <w:sz w:val="18"/>
              <w:szCs w:val="18"/>
              <w:lang w:val="hi-IN"/>
            </w:rPr>
            <w:t xml:space="preserve"> </w:t>
          </w:r>
          <w:r w:rsidRPr="004826BE">
            <w:rPr>
              <w:rFonts w:cs="Mangal"/>
              <w:sz w:val="18"/>
              <w:szCs w:val="18"/>
              <w:lang w:val="hi-IN"/>
            </w:rPr>
            <w:t>रिपोर्ट</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किसी</w:t>
          </w:r>
          <w:r w:rsidRPr="004826BE">
            <w:rPr>
              <w:rFonts w:cs="Mangal"/>
              <w:sz w:val="18"/>
              <w:szCs w:val="18"/>
              <w:lang w:val="hi-IN"/>
            </w:rPr>
            <w:t xml:space="preserve"> </w:t>
          </w:r>
          <w:r w:rsidRPr="004826BE">
            <w:rPr>
              <w:rFonts w:cs="Mangal"/>
              <w:sz w:val="18"/>
              <w:szCs w:val="18"/>
              <w:lang w:val="hi-IN"/>
            </w:rPr>
            <w:t>सामग्री</w:t>
          </w:r>
          <w:r w:rsidRPr="004826BE">
            <w:rPr>
              <w:rFonts w:cs="Mangal"/>
              <w:sz w:val="18"/>
              <w:szCs w:val="18"/>
              <w:lang w:val="hi-IN"/>
            </w:rPr>
            <w:t xml:space="preserve"> </w:t>
          </w:r>
          <w:r w:rsidRPr="004826BE">
            <w:rPr>
              <w:rFonts w:cs="Mangal"/>
              <w:sz w:val="18"/>
              <w:szCs w:val="18"/>
              <w:lang w:val="hi-IN"/>
            </w:rPr>
            <w:t>तालिका</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जोड़ना</w:t>
          </w:r>
          <w:r w:rsidRPr="004826BE">
            <w:rPr>
              <w:rFonts w:cs="Mangal"/>
              <w:sz w:val="18"/>
              <w:szCs w:val="18"/>
              <w:lang w:val="hi-IN"/>
            </w:rPr>
            <w:t xml:space="preserve"> </w:t>
          </w:r>
          <w:r w:rsidRPr="004826BE">
            <w:rPr>
              <w:rFonts w:cs="Mangal"/>
              <w:sz w:val="18"/>
              <w:szCs w:val="18"/>
              <w:lang w:val="hi-IN"/>
            </w:rPr>
            <w:t>आसान</w:t>
          </w:r>
          <w:r w:rsidRPr="004826BE">
            <w:rPr>
              <w:rFonts w:cs="Mangal"/>
              <w:sz w:val="18"/>
              <w:szCs w:val="18"/>
              <w:lang w:val="hi-IN"/>
            </w:rPr>
            <w:t xml:space="preserve"> </w:t>
          </w:r>
          <w:r w:rsidRPr="004826BE">
            <w:rPr>
              <w:rFonts w:cs="Mangal"/>
              <w:sz w:val="18"/>
              <w:szCs w:val="18"/>
              <w:lang w:val="hi-IN"/>
            </w:rPr>
            <w:t>नहीं</w:t>
          </w:r>
          <w:r w:rsidRPr="004826BE">
            <w:rPr>
              <w:rFonts w:cs="Mangal"/>
              <w:sz w:val="18"/>
              <w:szCs w:val="18"/>
              <w:lang w:val="hi-IN"/>
            </w:rPr>
            <w:t xml:space="preserve"> </w:t>
          </w:r>
          <w:r w:rsidRPr="004826BE">
            <w:rPr>
              <w:rFonts w:cs="Mangal"/>
              <w:sz w:val="18"/>
              <w:szCs w:val="18"/>
              <w:lang w:val="hi-IN"/>
            </w:rPr>
            <w:t>हो</w:t>
          </w:r>
          <w:r w:rsidRPr="004826BE">
            <w:rPr>
              <w:rFonts w:cs="Mangal"/>
              <w:sz w:val="18"/>
              <w:szCs w:val="18"/>
              <w:lang w:val="hi-IN"/>
            </w:rPr>
            <w:t xml:space="preserve"> </w:t>
          </w:r>
          <w:r w:rsidRPr="004826BE">
            <w:rPr>
              <w:rFonts w:cs="Mangal"/>
              <w:sz w:val="18"/>
              <w:szCs w:val="18"/>
              <w:lang w:val="hi-IN"/>
            </w:rPr>
            <w:t>सकता</w:t>
          </w:r>
          <w:r w:rsidRPr="004826BE">
            <w:rPr>
              <w:sz w:val="18"/>
              <w:szCs w:val="18"/>
              <w:lang w:val="hi-IN"/>
            </w:rPr>
            <w:t xml:space="preserve">. </w:t>
          </w:r>
          <w:r w:rsidRPr="004826BE">
            <w:rPr>
              <w:rFonts w:cs="Mangal"/>
              <w:sz w:val="18"/>
              <w:szCs w:val="18"/>
              <w:lang w:val="hi-IN"/>
            </w:rPr>
            <w:t>किसी</w:t>
          </w:r>
          <w:r w:rsidRPr="004826BE">
            <w:rPr>
              <w:rFonts w:cs="Mangal"/>
              <w:sz w:val="18"/>
              <w:szCs w:val="18"/>
              <w:lang w:val="hi-IN"/>
            </w:rPr>
            <w:t xml:space="preserve"> </w:t>
          </w:r>
          <w:r w:rsidRPr="004826BE">
            <w:rPr>
              <w:rFonts w:cs="Mangal"/>
              <w:sz w:val="18"/>
              <w:szCs w:val="18"/>
              <w:lang w:val="hi-IN"/>
            </w:rPr>
            <w:t>सामग्री</w:t>
          </w:r>
          <w:r w:rsidRPr="004826BE">
            <w:rPr>
              <w:rFonts w:cs="Mangal"/>
              <w:sz w:val="18"/>
              <w:szCs w:val="18"/>
              <w:lang w:val="hi-IN"/>
            </w:rPr>
            <w:t xml:space="preserve"> </w:t>
          </w:r>
          <w:r w:rsidRPr="004826BE">
            <w:rPr>
              <w:rFonts w:cs="Mangal"/>
              <w:sz w:val="18"/>
              <w:szCs w:val="18"/>
              <w:lang w:val="hi-IN"/>
            </w:rPr>
            <w:t>तालिका</w:t>
          </w:r>
          <w:r w:rsidRPr="004826BE">
            <w:rPr>
              <w:rFonts w:cs="Mangal"/>
              <w:sz w:val="18"/>
              <w:szCs w:val="18"/>
              <w:lang w:val="hi-IN"/>
            </w:rPr>
            <w:t xml:space="preserve"> </w:t>
          </w:r>
          <w:r w:rsidRPr="004826BE">
            <w:rPr>
              <w:rFonts w:cs="Mangal"/>
              <w:sz w:val="18"/>
              <w:szCs w:val="18"/>
              <w:lang w:val="hi-IN"/>
            </w:rPr>
            <w:t>पृष्ठ</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शामिल</w:t>
          </w:r>
          <w:r w:rsidRPr="004826BE">
            <w:rPr>
              <w:rFonts w:cs="Mangal"/>
              <w:sz w:val="18"/>
              <w:szCs w:val="18"/>
              <w:lang w:val="hi-IN"/>
            </w:rPr>
            <w:t xml:space="preserve"> </w:t>
          </w:r>
          <w:r w:rsidRPr="004826BE">
            <w:rPr>
              <w:rFonts w:cs="Mangal"/>
              <w:sz w:val="18"/>
              <w:szCs w:val="18"/>
              <w:lang w:val="hi-IN"/>
            </w:rPr>
            <w:t>करने</w:t>
          </w:r>
          <w:r w:rsidRPr="004826BE">
            <w:rPr>
              <w:rFonts w:cs="Mangal"/>
              <w:sz w:val="18"/>
              <w:szCs w:val="18"/>
              <w:lang w:val="hi-IN"/>
            </w:rPr>
            <w:t xml:space="preserve"> </w:t>
          </w:r>
          <w:r w:rsidRPr="004826BE">
            <w:rPr>
              <w:rFonts w:cs="Mangal"/>
              <w:sz w:val="18"/>
              <w:szCs w:val="18"/>
              <w:lang w:val="hi-IN"/>
            </w:rPr>
            <w:t>वाले</w:t>
          </w:r>
          <w:r w:rsidRPr="004826BE">
            <w:rPr>
              <w:rFonts w:cs="Mangal"/>
              <w:sz w:val="18"/>
              <w:szCs w:val="18"/>
              <w:lang w:val="hi-IN"/>
            </w:rPr>
            <w:t xml:space="preserve"> </w:t>
          </w:r>
          <w:r w:rsidRPr="004826BE">
            <w:rPr>
              <w:rFonts w:cs="Mangal"/>
              <w:sz w:val="18"/>
              <w:szCs w:val="18"/>
              <w:lang w:val="hi-IN"/>
            </w:rPr>
            <w:t>कवर</w:t>
          </w:r>
          <w:r w:rsidRPr="004826BE">
            <w:rPr>
              <w:rFonts w:cs="Mangal"/>
              <w:sz w:val="18"/>
              <w:szCs w:val="18"/>
              <w:lang w:val="hi-IN"/>
            </w:rPr>
            <w:t xml:space="preserve"> </w:t>
          </w:r>
          <w:r w:rsidRPr="004826BE">
            <w:rPr>
              <w:rFonts w:cs="Mangal"/>
              <w:sz w:val="18"/>
              <w:szCs w:val="18"/>
              <w:lang w:val="hi-IN"/>
            </w:rPr>
            <w:t>पृष्</w:t>
          </w:r>
          <w:r w:rsidRPr="004826BE">
            <w:rPr>
              <w:rFonts w:cs="Mangal"/>
              <w:sz w:val="18"/>
              <w:szCs w:val="18"/>
              <w:lang w:val="hi-IN"/>
            </w:rPr>
            <w:t>‍</w:t>
          </w:r>
          <w:r w:rsidRPr="004826BE">
            <w:rPr>
              <w:rFonts w:cs="Mangal"/>
              <w:sz w:val="18"/>
              <w:szCs w:val="18"/>
              <w:lang w:val="hi-IN"/>
            </w:rPr>
            <w:t>ठ</w:t>
          </w:r>
          <w:r w:rsidRPr="004826BE">
            <w:rPr>
              <w:rFonts w:cs="Mangal"/>
              <w:sz w:val="18"/>
              <w:szCs w:val="18"/>
              <w:lang w:val="hi-IN"/>
            </w:rPr>
            <w:t xml:space="preserve"> </w:t>
          </w:r>
          <w:r w:rsidRPr="004826BE">
            <w:rPr>
              <w:rFonts w:cs="Mangal"/>
              <w:sz w:val="18"/>
              <w:szCs w:val="18"/>
              <w:lang w:val="hi-IN"/>
            </w:rPr>
            <w:t>डिज़ाइन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देखने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सम्मिलित</w:t>
          </w:r>
          <w:r w:rsidRPr="004826BE">
            <w:rPr>
              <w:rFonts w:cs="Mangal"/>
              <w:sz w:val="18"/>
              <w:szCs w:val="18"/>
              <w:lang w:val="hi-IN"/>
            </w:rPr>
            <w:t xml:space="preserve"> </w:t>
          </w:r>
          <w:r w:rsidRPr="004826BE">
            <w:rPr>
              <w:rFonts w:cs="Mangal"/>
              <w:sz w:val="18"/>
              <w:szCs w:val="18"/>
              <w:lang w:val="hi-IN"/>
            </w:rPr>
            <w:t>करे</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टैब</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कवर</w:t>
          </w:r>
          <w:r w:rsidRPr="004826BE">
            <w:rPr>
              <w:rFonts w:cs="Mangal"/>
              <w:sz w:val="18"/>
              <w:szCs w:val="18"/>
              <w:lang w:val="hi-IN"/>
            </w:rPr>
            <w:t xml:space="preserve"> </w:t>
          </w:r>
          <w:r w:rsidRPr="004826BE">
            <w:rPr>
              <w:rFonts w:cs="Mangal"/>
              <w:sz w:val="18"/>
              <w:szCs w:val="18"/>
              <w:lang w:val="hi-IN"/>
            </w:rPr>
            <w:t>पृष्ठ</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क्लिक</w:t>
          </w:r>
          <w:r w:rsidRPr="004826BE">
            <w:rPr>
              <w:rFonts w:cs="Mangal"/>
              <w:sz w:val="18"/>
              <w:szCs w:val="18"/>
              <w:lang w:val="hi-IN"/>
            </w:rPr>
            <w:t xml:space="preserve"> </w:t>
          </w:r>
          <w:r w:rsidRPr="004826BE">
            <w:rPr>
              <w:rFonts w:cs="Mangal"/>
              <w:sz w:val="18"/>
              <w:szCs w:val="18"/>
              <w:lang w:val="hi-IN"/>
            </w:rPr>
            <w:t>करें</w:t>
          </w:r>
          <w:r w:rsidRPr="004826BE">
            <w:rPr>
              <w:rFonts w:cs="Mangal"/>
              <w:sz w:val="18"/>
              <w:szCs w:val="18"/>
              <w:lang w:val="hi-IN"/>
            </w:rPr>
            <w:t xml:space="preserve"> </w:t>
          </w:r>
          <w:r w:rsidRPr="004826BE">
            <w:rPr>
              <w:sz w:val="18"/>
              <w:szCs w:val="18"/>
              <w:lang w:val="hi-IN"/>
            </w:rPr>
            <w:t xml:space="preserve">- TOC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देखें</w:t>
          </w:r>
          <w:r w:rsidRPr="004826BE">
            <w:rPr>
              <w:sz w:val="18"/>
              <w:szCs w:val="18"/>
              <w:lang w:val="hi-IN"/>
            </w:rPr>
            <w:t xml:space="preserve">. </w:t>
          </w:r>
        </w:p>
        <w:p w:rsidR="00433EF3" w:rsidRPr="004826BE" w:rsidRDefault="004224C7" w:rsidP="004826BE">
          <w:pPr>
            <w:spacing w:after="120"/>
            <w:rPr>
              <w:sz w:val="18"/>
              <w:szCs w:val="18"/>
            </w:rPr>
          </w:pPr>
          <w:r w:rsidRPr="004826BE">
            <w:rPr>
              <w:rFonts w:cs="Mangal"/>
              <w:sz w:val="18"/>
              <w:szCs w:val="18"/>
              <w:lang w:val="hi-IN"/>
            </w:rPr>
            <w:t>इनमे</w:t>
          </w:r>
          <w:r w:rsidRPr="004826BE">
            <w:rPr>
              <w:rFonts w:cs="Mangal"/>
              <w:sz w:val="18"/>
              <w:szCs w:val="18"/>
              <w:lang w:val="hi-IN"/>
            </w:rPr>
            <w:t xml:space="preserve"> </w:t>
          </w:r>
          <w:r w:rsidRPr="004826BE">
            <w:rPr>
              <w:rFonts w:cs="Mangal"/>
              <w:sz w:val="18"/>
              <w:szCs w:val="18"/>
              <w:lang w:val="hi-IN"/>
            </w:rPr>
            <w:t>से</w:t>
          </w:r>
          <w:r w:rsidRPr="004826BE">
            <w:rPr>
              <w:rFonts w:cs="Mangal"/>
              <w:sz w:val="18"/>
              <w:szCs w:val="18"/>
              <w:lang w:val="hi-IN"/>
            </w:rPr>
            <w:t xml:space="preserve"> </w:t>
          </w:r>
          <w:r w:rsidRPr="004826BE">
            <w:rPr>
              <w:rFonts w:cs="Mangal"/>
              <w:sz w:val="18"/>
              <w:szCs w:val="18"/>
              <w:lang w:val="hi-IN"/>
            </w:rPr>
            <w:t>किसी</w:t>
          </w:r>
          <w:r w:rsidRPr="004826BE">
            <w:rPr>
              <w:rFonts w:cs="Mangal"/>
              <w:sz w:val="18"/>
              <w:szCs w:val="18"/>
              <w:lang w:val="hi-IN"/>
            </w:rPr>
            <w:t xml:space="preserve"> </w:t>
          </w:r>
          <w:r w:rsidRPr="004826BE">
            <w:rPr>
              <w:rFonts w:cs="Mangal"/>
              <w:sz w:val="18"/>
              <w:szCs w:val="18"/>
              <w:lang w:val="hi-IN"/>
            </w:rPr>
            <w:t>एक</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सम्मिलित</w:t>
          </w:r>
          <w:r w:rsidRPr="004826BE">
            <w:rPr>
              <w:rFonts w:cs="Mangal"/>
              <w:sz w:val="18"/>
              <w:szCs w:val="18"/>
              <w:lang w:val="hi-IN"/>
            </w:rPr>
            <w:t xml:space="preserve"> </w:t>
          </w:r>
          <w:r w:rsidRPr="004826BE">
            <w:rPr>
              <w:rFonts w:cs="Mangal"/>
              <w:sz w:val="18"/>
              <w:szCs w:val="18"/>
              <w:lang w:val="hi-IN"/>
            </w:rPr>
            <w:t>करने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बस</w:t>
          </w:r>
          <w:r w:rsidRPr="004826BE">
            <w:rPr>
              <w:rFonts w:cs="Mangal"/>
              <w:sz w:val="18"/>
              <w:szCs w:val="18"/>
              <w:lang w:val="hi-IN"/>
            </w:rPr>
            <w:t xml:space="preserve"> </w:t>
          </w:r>
          <w:r w:rsidRPr="004826BE">
            <w:rPr>
              <w:rFonts w:cs="Mangal"/>
              <w:sz w:val="18"/>
              <w:szCs w:val="18"/>
              <w:lang w:val="hi-IN"/>
            </w:rPr>
            <w:t>क्लिक</w:t>
          </w:r>
          <w:r w:rsidRPr="004826BE">
            <w:rPr>
              <w:rFonts w:cs="Mangal"/>
              <w:sz w:val="18"/>
              <w:szCs w:val="18"/>
              <w:lang w:val="hi-IN"/>
            </w:rPr>
            <w:t xml:space="preserve"> </w:t>
          </w:r>
          <w:r w:rsidRPr="004826BE">
            <w:rPr>
              <w:rFonts w:cs="Mangal"/>
              <w:sz w:val="18"/>
              <w:szCs w:val="18"/>
              <w:lang w:val="hi-IN"/>
            </w:rPr>
            <w:t>करें</w:t>
          </w:r>
          <w:r w:rsidRPr="004826BE">
            <w:rPr>
              <w:rFonts w:cs="Mangal"/>
              <w:sz w:val="18"/>
              <w:szCs w:val="18"/>
              <w:lang w:val="hi-IN"/>
            </w:rPr>
            <w:t xml:space="preserve"> </w:t>
          </w:r>
          <w:r w:rsidRPr="004826BE">
            <w:rPr>
              <w:rFonts w:cs="Mangal"/>
              <w:sz w:val="18"/>
              <w:szCs w:val="18"/>
              <w:lang w:val="hi-IN"/>
            </w:rPr>
            <w:t>और</w:t>
          </w:r>
          <w:r w:rsidRPr="004826BE">
            <w:rPr>
              <w:rFonts w:cs="Mangal"/>
              <w:sz w:val="18"/>
              <w:szCs w:val="18"/>
              <w:lang w:val="hi-IN"/>
            </w:rPr>
            <w:t xml:space="preserve"> </w:t>
          </w:r>
          <w:r w:rsidRPr="004826BE">
            <w:rPr>
              <w:rFonts w:cs="Mangal"/>
              <w:sz w:val="18"/>
              <w:szCs w:val="18"/>
              <w:lang w:val="hi-IN"/>
            </w:rPr>
            <w:t>आपको</w:t>
          </w:r>
          <w:r w:rsidRPr="004826BE">
            <w:rPr>
              <w:rFonts w:cs="Mangal"/>
              <w:sz w:val="18"/>
              <w:szCs w:val="18"/>
              <w:lang w:val="hi-IN"/>
            </w:rPr>
            <w:t xml:space="preserve"> </w:t>
          </w:r>
          <w:r w:rsidRPr="004826BE">
            <w:rPr>
              <w:sz w:val="18"/>
              <w:szCs w:val="18"/>
              <w:lang w:val="hi-IN"/>
            </w:rPr>
            <w:t xml:space="preserve">TOC </w:t>
          </w:r>
          <w:r w:rsidRPr="004826BE">
            <w:rPr>
              <w:rFonts w:cs="Mangal"/>
              <w:sz w:val="18"/>
              <w:szCs w:val="18"/>
              <w:lang w:val="hi-IN"/>
            </w:rPr>
            <w:t>अद्यतन</w:t>
          </w:r>
          <w:r w:rsidRPr="004826BE">
            <w:rPr>
              <w:rFonts w:cs="Mangal"/>
              <w:sz w:val="18"/>
              <w:szCs w:val="18"/>
              <w:lang w:val="hi-IN"/>
            </w:rPr>
            <w:t xml:space="preserve"> </w:t>
          </w:r>
          <w:r w:rsidRPr="004826BE">
            <w:rPr>
              <w:rFonts w:cs="Mangal"/>
              <w:sz w:val="18"/>
              <w:szCs w:val="18"/>
              <w:lang w:val="hi-IN"/>
            </w:rPr>
            <w:t>करने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संकेत</w:t>
          </w:r>
          <w:r w:rsidRPr="004826BE">
            <w:rPr>
              <w:rFonts w:cs="Mangal"/>
              <w:sz w:val="18"/>
              <w:szCs w:val="18"/>
              <w:lang w:val="hi-IN"/>
            </w:rPr>
            <w:t xml:space="preserve"> </w:t>
          </w:r>
          <w:r w:rsidRPr="004826BE">
            <w:rPr>
              <w:rFonts w:cs="Mangal"/>
              <w:sz w:val="18"/>
              <w:szCs w:val="18"/>
              <w:lang w:val="hi-IN"/>
            </w:rPr>
            <w:t>दिया</w:t>
          </w:r>
          <w:r w:rsidRPr="004826BE">
            <w:rPr>
              <w:rFonts w:cs="Mangal"/>
              <w:sz w:val="18"/>
              <w:szCs w:val="18"/>
              <w:lang w:val="hi-IN"/>
            </w:rPr>
            <w:t xml:space="preserve"> </w:t>
          </w:r>
          <w:r w:rsidRPr="004826BE">
            <w:rPr>
              <w:rFonts w:cs="Mangal"/>
              <w:sz w:val="18"/>
              <w:szCs w:val="18"/>
              <w:lang w:val="hi-IN"/>
            </w:rPr>
            <w:t>जाएगा</w:t>
          </w:r>
          <w:r w:rsidRPr="004826BE">
            <w:rPr>
              <w:sz w:val="18"/>
              <w:szCs w:val="18"/>
              <w:lang w:val="hi-IN"/>
            </w:rPr>
            <w:t xml:space="preserve">. </w:t>
          </w:r>
          <w:r w:rsidRPr="004826BE">
            <w:rPr>
              <w:rFonts w:cs="Mangal"/>
              <w:sz w:val="18"/>
              <w:szCs w:val="18"/>
              <w:lang w:val="hi-IN"/>
            </w:rPr>
            <w:t>जब</w:t>
          </w:r>
          <w:r w:rsidRPr="004826BE">
            <w:rPr>
              <w:rFonts w:cs="Mangal"/>
              <w:sz w:val="18"/>
              <w:szCs w:val="18"/>
              <w:lang w:val="hi-IN"/>
            </w:rPr>
            <w:t xml:space="preserve"> </w:t>
          </w:r>
          <w:r w:rsidRPr="004826BE">
            <w:rPr>
              <w:rFonts w:cs="Mangal"/>
              <w:sz w:val="18"/>
              <w:szCs w:val="18"/>
              <w:lang w:val="hi-IN"/>
            </w:rPr>
            <w:t>आप</w:t>
          </w:r>
          <w:r w:rsidRPr="004826BE">
            <w:rPr>
              <w:rFonts w:cs="Mangal"/>
              <w:sz w:val="18"/>
              <w:szCs w:val="18"/>
              <w:lang w:val="hi-IN"/>
            </w:rPr>
            <w:t xml:space="preserve"> </w:t>
          </w:r>
          <w:r w:rsidRPr="004826BE">
            <w:rPr>
              <w:rFonts w:cs="Mangal"/>
              <w:sz w:val="18"/>
              <w:szCs w:val="18"/>
              <w:lang w:val="hi-IN"/>
            </w:rPr>
            <w:t>ऐसा</w:t>
          </w:r>
          <w:r w:rsidRPr="004826BE">
            <w:rPr>
              <w:rFonts w:cs="Mangal"/>
              <w:sz w:val="18"/>
              <w:szCs w:val="18"/>
              <w:lang w:val="hi-IN"/>
            </w:rPr>
            <w:t xml:space="preserve"> </w:t>
          </w:r>
          <w:r w:rsidRPr="004826BE">
            <w:rPr>
              <w:rFonts w:cs="Mangal"/>
              <w:sz w:val="18"/>
              <w:szCs w:val="18"/>
              <w:lang w:val="hi-IN"/>
            </w:rPr>
            <w:t>करते</w:t>
          </w:r>
          <w:r w:rsidRPr="004826BE">
            <w:rPr>
              <w:rFonts w:cs="Mangal"/>
              <w:sz w:val="18"/>
              <w:szCs w:val="18"/>
              <w:lang w:val="hi-IN"/>
            </w:rPr>
            <w:t xml:space="preserve"> </w:t>
          </w:r>
          <w:r w:rsidRPr="004826BE">
            <w:rPr>
              <w:rFonts w:cs="Mangal"/>
              <w:sz w:val="18"/>
              <w:szCs w:val="18"/>
              <w:lang w:val="hi-IN"/>
            </w:rPr>
            <w:t>हैं</w:t>
          </w:r>
          <w:r w:rsidRPr="004826BE">
            <w:rPr>
              <w:rFonts w:cs="Mangal"/>
              <w:sz w:val="18"/>
              <w:szCs w:val="18"/>
              <w:lang w:val="hi-IN"/>
            </w:rPr>
            <w:t xml:space="preserve"> </w:t>
          </w:r>
          <w:r w:rsidRPr="004826BE">
            <w:rPr>
              <w:rFonts w:cs="Mangal"/>
              <w:sz w:val="18"/>
              <w:szCs w:val="18"/>
              <w:lang w:val="hi-IN"/>
            </w:rPr>
            <w:t>तो</w:t>
          </w:r>
          <w:r w:rsidRPr="004826BE">
            <w:rPr>
              <w:rFonts w:cs="Mangal"/>
              <w:sz w:val="18"/>
              <w:szCs w:val="18"/>
              <w:lang w:val="hi-IN"/>
            </w:rPr>
            <w:t xml:space="preserve"> </w:t>
          </w:r>
          <w:r w:rsidRPr="004826BE">
            <w:rPr>
              <w:rFonts w:cs="Mangal"/>
              <w:sz w:val="18"/>
              <w:szCs w:val="18"/>
              <w:lang w:val="hi-IN"/>
            </w:rPr>
            <w:t>शीर्ष</w:t>
          </w:r>
          <w:r w:rsidRPr="004826BE">
            <w:rPr>
              <w:rFonts w:cs="Mangal"/>
              <w:sz w:val="18"/>
              <w:szCs w:val="18"/>
              <w:lang w:val="hi-IN"/>
            </w:rPr>
            <w:t xml:space="preserve"> </w:t>
          </w:r>
          <w:r w:rsidRPr="004826BE">
            <w:rPr>
              <w:sz w:val="18"/>
              <w:szCs w:val="18"/>
              <w:lang w:val="hi-IN"/>
            </w:rPr>
            <w:t xml:space="preserve">1, </w:t>
          </w:r>
          <w:r w:rsidRPr="004826BE">
            <w:rPr>
              <w:rFonts w:cs="Mangal"/>
              <w:sz w:val="18"/>
              <w:szCs w:val="18"/>
              <w:lang w:val="hi-IN"/>
            </w:rPr>
            <w:t>शीर्ष</w:t>
          </w:r>
          <w:r w:rsidRPr="004826BE">
            <w:rPr>
              <w:rFonts w:cs="Mangal"/>
              <w:sz w:val="18"/>
              <w:szCs w:val="18"/>
              <w:lang w:val="hi-IN"/>
            </w:rPr>
            <w:t xml:space="preserve"> </w:t>
          </w:r>
          <w:r w:rsidRPr="004826BE">
            <w:rPr>
              <w:sz w:val="18"/>
              <w:szCs w:val="18"/>
              <w:lang w:val="hi-IN"/>
            </w:rPr>
            <w:t xml:space="preserve">2 </w:t>
          </w:r>
          <w:r w:rsidRPr="004826BE">
            <w:rPr>
              <w:rFonts w:cs="Mangal"/>
              <w:sz w:val="18"/>
              <w:szCs w:val="18"/>
              <w:lang w:val="hi-IN"/>
            </w:rPr>
            <w:t>और</w:t>
          </w:r>
          <w:r w:rsidRPr="004826BE">
            <w:rPr>
              <w:rFonts w:cs="Mangal"/>
              <w:sz w:val="18"/>
              <w:szCs w:val="18"/>
              <w:lang w:val="hi-IN"/>
            </w:rPr>
            <w:t xml:space="preserve"> </w:t>
          </w:r>
          <w:r w:rsidRPr="004826BE">
            <w:rPr>
              <w:rFonts w:cs="Mangal"/>
              <w:sz w:val="18"/>
              <w:szCs w:val="18"/>
              <w:lang w:val="hi-IN"/>
            </w:rPr>
            <w:t>शीर्ष</w:t>
          </w:r>
          <w:r w:rsidRPr="004826BE">
            <w:rPr>
              <w:rFonts w:cs="Mangal"/>
              <w:sz w:val="18"/>
              <w:szCs w:val="18"/>
              <w:lang w:val="hi-IN"/>
            </w:rPr>
            <w:t xml:space="preserve"> </w:t>
          </w:r>
          <w:r w:rsidRPr="004826BE">
            <w:rPr>
              <w:sz w:val="18"/>
              <w:szCs w:val="18"/>
              <w:lang w:val="hi-IN"/>
            </w:rPr>
            <w:t xml:space="preserve">3 </w:t>
          </w:r>
          <w:r w:rsidRPr="004826BE">
            <w:rPr>
              <w:rFonts w:cs="Mangal"/>
              <w:sz w:val="18"/>
              <w:szCs w:val="18"/>
              <w:lang w:val="hi-IN"/>
            </w:rPr>
            <w:t>शैलियों</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आपके</w:t>
          </w:r>
          <w:r w:rsidRPr="004826BE">
            <w:rPr>
              <w:rFonts w:cs="Mangal"/>
              <w:sz w:val="18"/>
              <w:szCs w:val="18"/>
              <w:lang w:val="hi-IN"/>
            </w:rPr>
            <w:t xml:space="preserve"> </w:t>
          </w:r>
          <w:r w:rsidRPr="004826BE">
            <w:rPr>
              <w:rFonts w:cs="Mangal"/>
              <w:sz w:val="18"/>
              <w:szCs w:val="18"/>
              <w:lang w:val="hi-IN"/>
            </w:rPr>
            <w:t>द्वारा</w:t>
          </w:r>
          <w:r w:rsidRPr="004826BE">
            <w:rPr>
              <w:rFonts w:cs="Mangal"/>
              <w:sz w:val="18"/>
              <w:szCs w:val="18"/>
              <w:lang w:val="hi-IN"/>
            </w:rPr>
            <w:t xml:space="preserve"> </w:t>
          </w:r>
          <w:r w:rsidRPr="004826BE">
            <w:rPr>
              <w:rFonts w:cs="Mangal"/>
              <w:sz w:val="18"/>
              <w:szCs w:val="18"/>
              <w:lang w:val="hi-IN"/>
            </w:rPr>
            <w:t>स्वरूपित</w:t>
          </w:r>
          <w:r w:rsidRPr="004826BE">
            <w:rPr>
              <w:rFonts w:cs="Mangal"/>
              <w:sz w:val="18"/>
              <w:szCs w:val="18"/>
              <w:lang w:val="hi-IN"/>
            </w:rPr>
            <w:t xml:space="preserve"> </w:t>
          </w:r>
          <w:r w:rsidRPr="004826BE">
            <w:rPr>
              <w:rFonts w:cs="Mangal"/>
              <w:sz w:val="18"/>
              <w:szCs w:val="18"/>
              <w:lang w:val="hi-IN"/>
            </w:rPr>
            <w:t>पाठ</w:t>
          </w:r>
          <w:r w:rsidRPr="004826BE">
            <w:rPr>
              <w:rFonts w:cs="Mangal"/>
              <w:sz w:val="18"/>
              <w:szCs w:val="18"/>
              <w:lang w:val="hi-IN"/>
            </w:rPr>
            <w:t xml:space="preserve"> </w:t>
          </w:r>
          <w:r w:rsidRPr="004826BE">
            <w:rPr>
              <w:rFonts w:cs="Mangal"/>
              <w:sz w:val="18"/>
              <w:szCs w:val="18"/>
              <w:lang w:val="hi-IN"/>
            </w:rPr>
            <w:t>स्वचालित</w:t>
          </w:r>
          <w:r w:rsidRPr="004826BE">
            <w:rPr>
              <w:rFonts w:cs="Mangal"/>
              <w:sz w:val="18"/>
              <w:szCs w:val="18"/>
              <w:lang w:val="hi-IN"/>
            </w:rPr>
            <w:t xml:space="preserve"> </w:t>
          </w:r>
          <w:r w:rsidRPr="004826BE">
            <w:rPr>
              <w:rFonts w:cs="Mangal"/>
              <w:sz w:val="18"/>
              <w:szCs w:val="18"/>
              <w:lang w:val="hi-IN"/>
            </w:rPr>
            <w:t>रूप</w:t>
          </w:r>
          <w:r w:rsidRPr="004826BE">
            <w:rPr>
              <w:rFonts w:cs="Mangal"/>
              <w:sz w:val="18"/>
              <w:szCs w:val="18"/>
              <w:lang w:val="hi-IN"/>
            </w:rPr>
            <w:t xml:space="preserve"> </w:t>
          </w:r>
          <w:r w:rsidRPr="004826BE">
            <w:rPr>
              <w:rFonts w:cs="Mangal"/>
              <w:sz w:val="18"/>
              <w:szCs w:val="18"/>
              <w:lang w:val="hi-IN"/>
            </w:rPr>
            <w:t>से</w:t>
          </w:r>
          <w:r w:rsidRPr="004826BE">
            <w:rPr>
              <w:rFonts w:cs="Mangal"/>
              <w:sz w:val="18"/>
              <w:szCs w:val="18"/>
              <w:lang w:val="hi-IN"/>
            </w:rPr>
            <w:t xml:space="preserve"> </w:t>
          </w:r>
          <w:r w:rsidRPr="004826BE">
            <w:rPr>
              <w:rFonts w:cs="Mangal"/>
              <w:sz w:val="18"/>
              <w:szCs w:val="18"/>
              <w:lang w:val="hi-IN"/>
            </w:rPr>
            <w:t>जोड़</w:t>
          </w:r>
          <w:r w:rsidRPr="004826BE">
            <w:rPr>
              <w:rFonts w:cs="Mangal"/>
              <w:sz w:val="18"/>
              <w:szCs w:val="18"/>
              <w:lang w:val="hi-IN"/>
            </w:rPr>
            <w:t xml:space="preserve"> </w:t>
          </w:r>
          <w:r w:rsidRPr="004826BE">
            <w:rPr>
              <w:rFonts w:cs="Mangal"/>
              <w:sz w:val="18"/>
              <w:szCs w:val="18"/>
              <w:lang w:val="hi-IN"/>
            </w:rPr>
            <w:t>दिया</w:t>
          </w:r>
          <w:r w:rsidRPr="004826BE">
            <w:rPr>
              <w:rFonts w:cs="Mangal"/>
              <w:sz w:val="18"/>
              <w:szCs w:val="18"/>
              <w:lang w:val="hi-IN"/>
            </w:rPr>
            <w:t xml:space="preserve"> </w:t>
          </w:r>
          <w:r w:rsidRPr="004826BE">
            <w:rPr>
              <w:rFonts w:cs="Mangal"/>
              <w:sz w:val="18"/>
              <w:szCs w:val="18"/>
              <w:lang w:val="hi-IN"/>
            </w:rPr>
            <w:t>जाता</w:t>
          </w:r>
          <w:r w:rsidRPr="004826BE">
            <w:rPr>
              <w:rFonts w:cs="Mangal"/>
              <w:sz w:val="18"/>
              <w:szCs w:val="18"/>
              <w:lang w:val="hi-IN"/>
            </w:rPr>
            <w:t xml:space="preserve"> </w:t>
          </w:r>
          <w:r w:rsidRPr="004826BE">
            <w:rPr>
              <w:rFonts w:cs="Mangal"/>
              <w:sz w:val="18"/>
              <w:szCs w:val="18"/>
              <w:lang w:val="hi-IN"/>
            </w:rPr>
            <w:t>है</w:t>
          </w:r>
          <w:r w:rsidRPr="004826BE">
            <w:rPr>
              <w:sz w:val="18"/>
              <w:szCs w:val="18"/>
              <w:lang w:val="hi-IN"/>
            </w:rPr>
            <w:t xml:space="preserve">. </w:t>
          </w:r>
        </w:p>
        <w:p w:rsidR="00433EF3" w:rsidRPr="004826BE" w:rsidRDefault="004224C7" w:rsidP="004826BE">
          <w:pPr>
            <w:pStyle w:val="Heading2"/>
            <w:spacing w:before="120"/>
            <w:rPr>
              <w:sz w:val="18"/>
              <w:szCs w:val="18"/>
            </w:rPr>
          </w:pPr>
          <w:r w:rsidRPr="004826BE">
            <w:rPr>
              <w:sz w:val="18"/>
              <w:szCs w:val="18"/>
              <w:lang w:val="hi-IN"/>
            </w:rPr>
            <w:t>कोर्इ</w:t>
          </w:r>
          <w:r w:rsidRPr="004826BE">
            <w:rPr>
              <w:sz w:val="18"/>
              <w:szCs w:val="18"/>
              <w:lang w:val="hi-IN"/>
            </w:rPr>
            <w:t xml:space="preserve"> </w:t>
          </w:r>
          <w:r w:rsidRPr="004826BE">
            <w:rPr>
              <w:sz w:val="18"/>
              <w:szCs w:val="18"/>
              <w:lang w:val="hi-IN"/>
            </w:rPr>
            <w:t>संदर्भ</w:t>
          </w:r>
          <w:r w:rsidRPr="004826BE">
            <w:rPr>
              <w:sz w:val="18"/>
              <w:szCs w:val="18"/>
              <w:lang w:val="hi-IN"/>
            </w:rPr>
            <w:t xml:space="preserve"> </w:t>
          </w:r>
          <w:r w:rsidRPr="004826BE">
            <w:rPr>
              <w:sz w:val="18"/>
              <w:szCs w:val="18"/>
              <w:lang w:val="hi-IN"/>
            </w:rPr>
            <w:t>सूची</w:t>
          </w:r>
          <w:r w:rsidRPr="004826BE">
            <w:rPr>
              <w:sz w:val="18"/>
              <w:szCs w:val="18"/>
              <w:lang w:val="hi-IN"/>
            </w:rPr>
            <w:t xml:space="preserve"> </w:t>
          </w:r>
          <w:r w:rsidRPr="004826BE">
            <w:rPr>
              <w:sz w:val="18"/>
              <w:szCs w:val="18"/>
              <w:lang w:val="hi-IN"/>
            </w:rPr>
            <w:t>जोड़ें</w:t>
          </w:r>
        </w:p>
        <w:p w:rsidR="00433EF3" w:rsidRPr="004826BE" w:rsidRDefault="004224C7" w:rsidP="004826BE">
          <w:pPr>
            <w:spacing w:after="120"/>
            <w:rPr>
              <w:sz w:val="18"/>
              <w:szCs w:val="18"/>
            </w:rPr>
          </w:pPr>
          <w:r w:rsidRPr="004826BE">
            <w:rPr>
              <w:rFonts w:cs="Mangal"/>
              <w:sz w:val="18"/>
              <w:szCs w:val="18"/>
              <w:lang w:val="hi-IN"/>
            </w:rPr>
            <w:t>संदर्भ</w:t>
          </w:r>
          <w:r w:rsidRPr="004826BE">
            <w:rPr>
              <w:rFonts w:cs="Mangal"/>
              <w:sz w:val="18"/>
              <w:szCs w:val="18"/>
              <w:lang w:val="hi-IN"/>
            </w:rPr>
            <w:t xml:space="preserve"> </w:t>
          </w:r>
          <w:r w:rsidRPr="004826BE">
            <w:rPr>
              <w:rFonts w:cs="Mangal"/>
              <w:sz w:val="18"/>
              <w:szCs w:val="18"/>
              <w:lang w:val="hi-IN"/>
            </w:rPr>
            <w:t>टैब</w:t>
          </w:r>
          <w:r w:rsidRPr="004826BE">
            <w:rPr>
              <w:rFonts w:cs="Mangal"/>
              <w:sz w:val="18"/>
              <w:szCs w:val="18"/>
              <w:lang w:val="hi-IN"/>
            </w:rPr>
            <w:t xml:space="preserve"> </w:t>
          </w:r>
          <w:r w:rsidRPr="004826BE">
            <w:rPr>
              <w:rFonts w:cs="Mangal"/>
              <w:sz w:val="18"/>
              <w:szCs w:val="18"/>
              <w:lang w:val="hi-IN"/>
            </w:rPr>
            <w:t>पर</w:t>
          </w:r>
          <w:r w:rsidRPr="004826BE">
            <w:rPr>
              <w:sz w:val="18"/>
              <w:szCs w:val="18"/>
              <w:lang w:val="hi-IN"/>
            </w:rPr>
            <w:t xml:space="preserve">, </w:t>
          </w:r>
          <w:r w:rsidRPr="004826BE">
            <w:rPr>
              <w:rFonts w:cs="Mangal"/>
              <w:sz w:val="18"/>
              <w:szCs w:val="18"/>
              <w:lang w:val="hi-IN"/>
            </w:rPr>
            <w:t>उद्धरण</w:t>
          </w:r>
          <w:r w:rsidRPr="004826BE">
            <w:rPr>
              <w:rFonts w:cs="Mangal"/>
              <w:sz w:val="18"/>
              <w:szCs w:val="18"/>
              <w:lang w:val="hi-IN"/>
            </w:rPr>
            <w:t xml:space="preserve"> </w:t>
          </w:r>
          <w:r w:rsidRPr="004826BE">
            <w:rPr>
              <w:rFonts w:cs="Mangal"/>
              <w:sz w:val="18"/>
              <w:szCs w:val="18"/>
              <w:lang w:val="hi-IN"/>
            </w:rPr>
            <w:t>और</w:t>
          </w:r>
          <w:r w:rsidRPr="004826BE">
            <w:rPr>
              <w:rFonts w:cs="Mangal"/>
              <w:sz w:val="18"/>
              <w:szCs w:val="18"/>
              <w:lang w:val="hi-IN"/>
            </w:rPr>
            <w:t xml:space="preserve"> </w:t>
          </w:r>
          <w:r w:rsidRPr="004826BE">
            <w:rPr>
              <w:rFonts w:cs="Mangal"/>
              <w:sz w:val="18"/>
              <w:szCs w:val="18"/>
              <w:lang w:val="hi-IN"/>
            </w:rPr>
            <w:t>संदर्भ</w:t>
          </w:r>
          <w:r w:rsidRPr="004826BE">
            <w:rPr>
              <w:rFonts w:cs="Mangal"/>
              <w:sz w:val="18"/>
              <w:szCs w:val="18"/>
              <w:lang w:val="hi-IN"/>
            </w:rPr>
            <w:t xml:space="preserve"> </w:t>
          </w:r>
          <w:r w:rsidRPr="004826BE">
            <w:rPr>
              <w:rFonts w:cs="Mangal"/>
              <w:sz w:val="18"/>
              <w:szCs w:val="18"/>
              <w:lang w:val="hi-IN"/>
            </w:rPr>
            <w:t>सूची</w:t>
          </w:r>
          <w:r w:rsidRPr="004826BE">
            <w:rPr>
              <w:rFonts w:cs="Mangal"/>
              <w:sz w:val="18"/>
              <w:szCs w:val="18"/>
              <w:lang w:val="hi-IN"/>
            </w:rPr>
            <w:t xml:space="preserve"> </w:t>
          </w:r>
          <w:r w:rsidRPr="004826BE">
            <w:rPr>
              <w:rFonts w:cs="Mangal"/>
              <w:sz w:val="18"/>
              <w:szCs w:val="18"/>
              <w:lang w:val="hi-IN"/>
            </w:rPr>
            <w:t>समूह</w:t>
          </w:r>
          <w:r w:rsidRPr="004826BE">
            <w:rPr>
              <w:rFonts w:cs="Mangal"/>
              <w:sz w:val="18"/>
              <w:szCs w:val="18"/>
              <w:lang w:val="hi-IN"/>
            </w:rPr>
            <w:t xml:space="preserve"> </w:t>
          </w:r>
          <w:r w:rsidRPr="004826BE">
            <w:rPr>
              <w:rFonts w:cs="Mangal"/>
              <w:sz w:val="18"/>
              <w:szCs w:val="18"/>
              <w:lang w:val="hi-IN"/>
            </w:rPr>
            <w:t>में</w:t>
          </w:r>
          <w:r w:rsidRPr="004826BE">
            <w:rPr>
              <w:sz w:val="18"/>
              <w:szCs w:val="18"/>
              <w:lang w:val="hi-IN"/>
            </w:rPr>
            <w:t xml:space="preserve">, </w:t>
          </w:r>
          <w:r w:rsidRPr="004826BE">
            <w:rPr>
              <w:rFonts w:cs="Mangal"/>
              <w:sz w:val="18"/>
              <w:szCs w:val="18"/>
              <w:lang w:val="hi-IN"/>
            </w:rPr>
            <w:t>स्रोतों</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जोड़ने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विकल्पों</w:t>
          </w:r>
          <w:r w:rsidRPr="004826BE">
            <w:rPr>
              <w:rFonts w:cs="Mangal"/>
              <w:sz w:val="18"/>
              <w:szCs w:val="18"/>
              <w:lang w:val="hi-IN"/>
            </w:rPr>
            <w:t xml:space="preserve"> </w:t>
          </w:r>
          <w:r w:rsidRPr="004826BE">
            <w:rPr>
              <w:rFonts w:cs="Mangal"/>
              <w:sz w:val="18"/>
              <w:szCs w:val="18"/>
              <w:lang w:val="hi-IN"/>
            </w:rPr>
            <w:t>हेतु</w:t>
          </w:r>
          <w:r w:rsidRPr="004826BE">
            <w:rPr>
              <w:rFonts w:cs="Mangal"/>
              <w:sz w:val="18"/>
              <w:szCs w:val="18"/>
              <w:lang w:val="hi-IN"/>
            </w:rPr>
            <w:t xml:space="preserve"> </w:t>
          </w:r>
          <w:r w:rsidRPr="004826BE">
            <w:rPr>
              <w:rFonts w:cs="Mangal"/>
              <w:sz w:val="18"/>
              <w:szCs w:val="18"/>
              <w:lang w:val="hi-IN"/>
            </w:rPr>
            <w:t>उद्धरण</w:t>
          </w:r>
          <w:r w:rsidRPr="004826BE">
            <w:rPr>
              <w:rFonts w:cs="Mangal"/>
              <w:sz w:val="18"/>
              <w:szCs w:val="18"/>
              <w:lang w:val="hi-IN"/>
            </w:rPr>
            <w:t xml:space="preserve"> </w:t>
          </w:r>
          <w:r w:rsidRPr="004826BE">
            <w:rPr>
              <w:rFonts w:cs="Mangal"/>
              <w:sz w:val="18"/>
              <w:szCs w:val="18"/>
              <w:lang w:val="hi-IN"/>
            </w:rPr>
            <w:t>सम्मिलित</w:t>
          </w:r>
          <w:r w:rsidRPr="004826BE">
            <w:rPr>
              <w:rFonts w:cs="Mangal"/>
              <w:sz w:val="18"/>
              <w:szCs w:val="18"/>
              <w:lang w:val="hi-IN"/>
            </w:rPr>
            <w:t xml:space="preserve"> </w:t>
          </w:r>
          <w:r w:rsidRPr="004826BE">
            <w:rPr>
              <w:rFonts w:cs="Mangal"/>
              <w:sz w:val="18"/>
              <w:szCs w:val="18"/>
              <w:lang w:val="hi-IN"/>
            </w:rPr>
            <w:t>करें</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क्लिक</w:t>
          </w:r>
          <w:r w:rsidRPr="004826BE">
            <w:rPr>
              <w:rFonts w:cs="Mangal"/>
              <w:sz w:val="18"/>
              <w:szCs w:val="18"/>
              <w:lang w:val="hi-IN"/>
            </w:rPr>
            <w:t xml:space="preserve"> </w:t>
          </w:r>
          <w:r w:rsidRPr="004826BE">
            <w:rPr>
              <w:rFonts w:cs="Mangal"/>
              <w:sz w:val="18"/>
              <w:szCs w:val="18"/>
              <w:lang w:val="hi-IN"/>
            </w:rPr>
            <w:t>करें</w:t>
          </w:r>
          <w:r w:rsidRPr="004826BE">
            <w:rPr>
              <w:rFonts w:cs="Mangal"/>
              <w:sz w:val="18"/>
              <w:szCs w:val="18"/>
              <w:lang w:val="hi-IN"/>
            </w:rPr>
            <w:t xml:space="preserve"> </w:t>
          </w:r>
          <w:r w:rsidRPr="004826BE">
            <w:rPr>
              <w:rFonts w:cs="Mangal"/>
              <w:sz w:val="18"/>
              <w:szCs w:val="18"/>
              <w:lang w:val="hi-IN"/>
            </w:rPr>
            <w:t>और</w:t>
          </w:r>
          <w:r w:rsidRPr="004826BE">
            <w:rPr>
              <w:rFonts w:cs="Mangal"/>
              <w:sz w:val="18"/>
              <w:szCs w:val="18"/>
              <w:lang w:val="hi-IN"/>
            </w:rPr>
            <w:t xml:space="preserve"> </w:t>
          </w:r>
          <w:r w:rsidRPr="004826BE">
            <w:rPr>
              <w:rFonts w:cs="Mangal"/>
              <w:sz w:val="18"/>
              <w:szCs w:val="18"/>
              <w:lang w:val="hi-IN"/>
            </w:rPr>
            <w:t>फिर</w:t>
          </w:r>
          <w:r w:rsidRPr="004826BE">
            <w:rPr>
              <w:rFonts w:cs="Mangal"/>
              <w:sz w:val="18"/>
              <w:szCs w:val="18"/>
              <w:lang w:val="hi-IN"/>
            </w:rPr>
            <w:t xml:space="preserve"> </w:t>
          </w:r>
          <w:r w:rsidRPr="004826BE">
            <w:rPr>
              <w:rFonts w:cs="Mangal"/>
              <w:sz w:val="18"/>
              <w:szCs w:val="18"/>
              <w:lang w:val="hi-IN"/>
            </w:rPr>
            <w:t>दस्तावेज़</w:t>
          </w:r>
          <w:r w:rsidRPr="004826BE">
            <w:rPr>
              <w:rFonts w:cs="Mangal"/>
              <w:sz w:val="18"/>
              <w:szCs w:val="18"/>
              <w:lang w:val="hi-IN"/>
            </w:rPr>
            <w:t xml:space="preserve"> </w:t>
          </w:r>
          <w:r w:rsidRPr="004826BE">
            <w:rPr>
              <w:rFonts w:cs="Mangal"/>
              <w:sz w:val="18"/>
              <w:szCs w:val="18"/>
              <w:lang w:val="hi-IN"/>
            </w:rPr>
            <w:t>में</w:t>
          </w:r>
          <w:r w:rsidRPr="004826BE">
            <w:rPr>
              <w:rFonts w:cs="Mangal"/>
              <w:sz w:val="18"/>
              <w:szCs w:val="18"/>
              <w:lang w:val="hi-IN"/>
            </w:rPr>
            <w:t xml:space="preserve"> </w:t>
          </w:r>
          <w:r w:rsidRPr="004826BE">
            <w:rPr>
              <w:rFonts w:cs="Mangal"/>
              <w:sz w:val="18"/>
              <w:szCs w:val="18"/>
              <w:lang w:val="hi-IN"/>
            </w:rPr>
            <w:t>वह</w:t>
          </w:r>
          <w:r w:rsidRPr="004826BE">
            <w:rPr>
              <w:rFonts w:cs="Mangal"/>
              <w:sz w:val="18"/>
              <w:szCs w:val="18"/>
              <w:lang w:val="hi-IN"/>
            </w:rPr>
            <w:t xml:space="preserve"> </w:t>
          </w:r>
          <w:r w:rsidRPr="004826BE">
            <w:rPr>
              <w:rFonts w:cs="Mangal"/>
              <w:sz w:val="18"/>
              <w:szCs w:val="18"/>
              <w:lang w:val="hi-IN"/>
            </w:rPr>
            <w:t>उद्धरण</w:t>
          </w:r>
          <w:r w:rsidRPr="004826BE">
            <w:rPr>
              <w:rFonts w:cs="Mangal"/>
              <w:sz w:val="18"/>
              <w:szCs w:val="18"/>
              <w:lang w:val="hi-IN"/>
            </w:rPr>
            <w:t xml:space="preserve"> </w:t>
          </w:r>
          <w:r w:rsidRPr="004826BE">
            <w:rPr>
              <w:rFonts w:cs="Mangal"/>
              <w:sz w:val="18"/>
              <w:szCs w:val="18"/>
              <w:lang w:val="hi-IN"/>
            </w:rPr>
            <w:t>रखें</w:t>
          </w:r>
          <w:r w:rsidRPr="004826BE">
            <w:rPr>
              <w:sz w:val="18"/>
              <w:szCs w:val="18"/>
              <w:lang w:val="hi-IN"/>
            </w:rPr>
            <w:t xml:space="preserve">. </w:t>
          </w:r>
        </w:p>
        <w:p w:rsidR="00433EF3" w:rsidRPr="004826BE" w:rsidRDefault="004224C7">
          <w:pPr>
            <w:rPr>
              <w:sz w:val="18"/>
              <w:szCs w:val="18"/>
            </w:rPr>
          </w:pPr>
          <w:r w:rsidRPr="004826BE">
            <w:rPr>
              <w:rFonts w:cs="Mangal"/>
              <w:sz w:val="18"/>
              <w:szCs w:val="18"/>
              <w:lang w:val="hi-IN"/>
            </w:rPr>
            <w:t>जब</w:t>
          </w:r>
          <w:r w:rsidRPr="004826BE">
            <w:rPr>
              <w:rFonts w:cs="Mangal"/>
              <w:sz w:val="18"/>
              <w:szCs w:val="18"/>
              <w:lang w:val="hi-IN"/>
            </w:rPr>
            <w:t xml:space="preserve"> </w:t>
          </w:r>
          <w:r w:rsidRPr="004826BE">
            <w:rPr>
              <w:rFonts w:cs="Mangal"/>
              <w:sz w:val="18"/>
              <w:szCs w:val="18"/>
              <w:lang w:val="hi-IN"/>
            </w:rPr>
            <w:t>आप</w:t>
          </w:r>
          <w:r w:rsidRPr="004826BE">
            <w:rPr>
              <w:rFonts w:cs="Mangal"/>
              <w:sz w:val="18"/>
              <w:szCs w:val="18"/>
              <w:lang w:val="hi-IN"/>
            </w:rPr>
            <w:t xml:space="preserve"> </w:t>
          </w:r>
          <w:r w:rsidRPr="004826BE">
            <w:rPr>
              <w:rFonts w:cs="Mangal"/>
              <w:sz w:val="18"/>
              <w:szCs w:val="18"/>
              <w:lang w:val="hi-IN"/>
            </w:rPr>
            <w:t>आपकी</w:t>
          </w:r>
          <w:r w:rsidRPr="004826BE">
            <w:rPr>
              <w:rFonts w:cs="Mangal"/>
              <w:sz w:val="18"/>
              <w:szCs w:val="18"/>
              <w:lang w:val="hi-IN"/>
            </w:rPr>
            <w:t xml:space="preserve"> </w:t>
          </w:r>
          <w:r w:rsidRPr="004826BE">
            <w:rPr>
              <w:rFonts w:cs="Mangal"/>
              <w:sz w:val="18"/>
              <w:szCs w:val="18"/>
              <w:lang w:val="hi-IN"/>
            </w:rPr>
            <w:t>रिपोर्ट</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आवश्यक</w:t>
          </w:r>
          <w:r w:rsidRPr="004826BE">
            <w:rPr>
              <w:rFonts w:cs="Mangal"/>
              <w:sz w:val="18"/>
              <w:szCs w:val="18"/>
              <w:lang w:val="hi-IN"/>
            </w:rPr>
            <w:t xml:space="preserve"> </w:t>
          </w:r>
          <w:r w:rsidRPr="004826BE">
            <w:rPr>
              <w:rFonts w:cs="Mangal"/>
              <w:sz w:val="18"/>
              <w:szCs w:val="18"/>
              <w:lang w:val="hi-IN"/>
            </w:rPr>
            <w:t>सभी</w:t>
          </w:r>
          <w:r w:rsidRPr="004826BE">
            <w:rPr>
              <w:rFonts w:cs="Mangal"/>
              <w:sz w:val="18"/>
              <w:szCs w:val="18"/>
              <w:lang w:val="hi-IN"/>
            </w:rPr>
            <w:t xml:space="preserve"> </w:t>
          </w:r>
          <w:r w:rsidRPr="004826BE">
            <w:rPr>
              <w:rFonts w:cs="Mangal"/>
              <w:sz w:val="18"/>
              <w:szCs w:val="18"/>
              <w:lang w:val="hi-IN"/>
            </w:rPr>
            <w:t>उद्धरण</w:t>
          </w:r>
          <w:r w:rsidRPr="004826BE">
            <w:rPr>
              <w:rFonts w:cs="Mangal"/>
              <w:sz w:val="18"/>
              <w:szCs w:val="18"/>
              <w:lang w:val="hi-IN"/>
            </w:rPr>
            <w:t xml:space="preserve"> </w:t>
          </w:r>
          <w:r w:rsidRPr="004826BE">
            <w:rPr>
              <w:rFonts w:cs="Mangal"/>
              <w:sz w:val="18"/>
              <w:szCs w:val="18"/>
              <w:lang w:val="hi-IN"/>
            </w:rPr>
            <w:t>जोड़</w:t>
          </w:r>
          <w:r w:rsidRPr="004826BE">
            <w:rPr>
              <w:rFonts w:cs="Mangal"/>
              <w:sz w:val="18"/>
              <w:szCs w:val="18"/>
              <w:lang w:val="hi-IN"/>
            </w:rPr>
            <w:t xml:space="preserve"> </w:t>
          </w:r>
          <w:r w:rsidRPr="004826BE">
            <w:rPr>
              <w:rFonts w:cs="Mangal"/>
              <w:sz w:val="18"/>
              <w:szCs w:val="18"/>
              <w:lang w:val="hi-IN"/>
            </w:rPr>
            <w:t>लेते</w:t>
          </w:r>
          <w:r w:rsidRPr="004826BE">
            <w:rPr>
              <w:rFonts w:cs="Mangal"/>
              <w:sz w:val="18"/>
              <w:szCs w:val="18"/>
              <w:lang w:val="hi-IN"/>
            </w:rPr>
            <w:t xml:space="preserve"> </w:t>
          </w:r>
          <w:r w:rsidRPr="004826BE">
            <w:rPr>
              <w:rFonts w:cs="Mangal"/>
              <w:sz w:val="18"/>
              <w:szCs w:val="18"/>
              <w:lang w:val="hi-IN"/>
            </w:rPr>
            <w:t>हैं</w:t>
          </w:r>
          <w:r w:rsidRPr="004826BE">
            <w:rPr>
              <w:sz w:val="18"/>
              <w:szCs w:val="18"/>
              <w:lang w:val="hi-IN"/>
            </w:rPr>
            <w:t xml:space="preserve">, </w:t>
          </w:r>
          <w:r w:rsidRPr="004826BE">
            <w:rPr>
              <w:rFonts w:cs="Mangal"/>
              <w:sz w:val="18"/>
              <w:szCs w:val="18"/>
              <w:lang w:val="hi-IN"/>
            </w:rPr>
            <w:t>तो</w:t>
          </w:r>
          <w:r w:rsidRPr="004826BE">
            <w:rPr>
              <w:rFonts w:cs="Mangal"/>
              <w:sz w:val="18"/>
              <w:szCs w:val="18"/>
              <w:lang w:val="hi-IN"/>
            </w:rPr>
            <w:t xml:space="preserve"> </w:t>
          </w:r>
          <w:r w:rsidRPr="004826BE">
            <w:rPr>
              <w:rFonts w:cs="Mangal"/>
              <w:sz w:val="18"/>
              <w:szCs w:val="18"/>
              <w:lang w:val="hi-IN"/>
            </w:rPr>
            <w:t>संदर्भ</w:t>
          </w:r>
          <w:r w:rsidRPr="004826BE">
            <w:rPr>
              <w:rFonts w:cs="Mangal"/>
              <w:sz w:val="18"/>
              <w:szCs w:val="18"/>
              <w:lang w:val="hi-IN"/>
            </w:rPr>
            <w:t xml:space="preserve"> </w:t>
          </w:r>
          <w:r w:rsidRPr="004826BE">
            <w:rPr>
              <w:rFonts w:cs="Mangal"/>
              <w:sz w:val="18"/>
              <w:szCs w:val="18"/>
              <w:lang w:val="hi-IN"/>
            </w:rPr>
            <w:t>टैब</w:t>
          </w:r>
          <w:r w:rsidRPr="004826BE">
            <w:rPr>
              <w:rFonts w:cs="Mangal"/>
              <w:sz w:val="18"/>
              <w:szCs w:val="18"/>
              <w:lang w:val="hi-IN"/>
            </w:rPr>
            <w:t xml:space="preserve"> </w:t>
          </w:r>
          <w:r w:rsidRPr="004826BE">
            <w:rPr>
              <w:rFonts w:cs="Mangal"/>
              <w:sz w:val="18"/>
              <w:szCs w:val="18"/>
              <w:lang w:val="hi-IN"/>
            </w:rPr>
            <w:t>पर</w:t>
          </w:r>
          <w:r w:rsidRPr="004826BE">
            <w:rPr>
              <w:sz w:val="18"/>
              <w:szCs w:val="18"/>
              <w:lang w:val="hi-IN"/>
            </w:rPr>
            <w:t xml:space="preserve">, </w:t>
          </w:r>
          <w:r w:rsidRPr="004826BE">
            <w:rPr>
              <w:rFonts w:cs="Mangal"/>
              <w:sz w:val="18"/>
              <w:szCs w:val="18"/>
              <w:lang w:val="hi-IN"/>
            </w:rPr>
            <w:t>अपनी</w:t>
          </w:r>
          <w:r w:rsidRPr="004826BE">
            <w:rPr>
              <w:rFonts w:cs="Mangal"/>
              <w:sz w:val="18"/>
              <w:szCs w:val="18"/>
              <w:lang w:val="hi-IN"/>
            </w:rPr>
            <w:t xml:space="preserve"> </w:t>
          </w:r>
          <w:r w:rsidRPr="004826BE">
            <w:rPr>
              <w:rFonts w:cs="Mangal"/>
              <w:sz w:val="18"/>
              <w:szCs w:val="18"/>
              <w:lang w:val="hi-IN"/>
            </w:rPr>
            <w:t>पसंदीदा</w:t>
          </w:r>
          <w:r w:rsidRPr="004826BE">
            <w:rPr>
              <w:rFonts w:cs="Mangal"/>
              <w:sz w:val="18"/>
              <w:szCs w:val="18"/>
              <w:lang w:val="hi-IN"/>
            </w:rPr>
            <w:t xml:space="preserve"> </w:t>
          </w:r>
          <w:r w:rsidRPr="004826BE">
            <w:rPr>
              <w:rFonts w:cs="Mangal"/>
              <w:sz w:val="18"/>
              <w:szCs w:val="18"/>
              <w:lang w:val="hi-IN"/>
            </w:rPr>
            <w:t>शैलियों</w:t>
          </w:r>
          <w:r w:rsidRPr="004826BE">
            <w:rPr>
              <w:rFonts w:cs="Mangal"/>
              <w:sz w:val="18"/>
              <w:szCs w:val="18"/>
              <w:lang w:val="hi-IN"/>
            </w:rPr>
            <w:t xml:space="preserve"> </w:t>
          </w:r>
          <w:r w:rsidRPr="004826BE">
            <w:rPr>
              <w:rFonts w:cs="Mangal"/>
              <w:sz w:val="18"/>
              <w:szCs w:val="18"/>
              <w:lang w:val="hi-IN"/>
            </w:rPr>
            <w:t>में</w:t>
          </w:r>
          <w:r w:rsidRPr="004826BE">
            <w:rPr>
              <w:rFonts w:cs="Mangal"/>
              <w:sz w:val="18"/>
              <w:szCs w:val="18"/>
              <w:lang w:val="hi-IN"/>
            </w:rPr>
            <w:t xml:space="preserve"> </w:t>
          </w:r>
          <w:r w:rsidRPr="004826BE">
            <w:rPr>
              <w:rFonts w:cs="Mangal"/>
              <w:sz w:val="18"/>
              <w:szCs w:val="18"/>
              <w:lang w:val="hi-IN"/>
            </w:rPr>
            <w:t>किसी</w:t>
          </w:r>
          <w:r w:rsidRPr="004826BE">
            <w:rPr>
              <w:rFonts w:cs="Mangal"/>
              <w:sz w:val="18"/>
              <w:szCs w:val="18"/>
              <w:lang w:val="hi-IN"/>
            </w:rPr>
            <w:t xml:space="preserve"> </w:t>
          </w:r>
          <w:r w:rsidRPr="004826BE">
            <w:rPr>
              <w:rFonts w:cs="Mangal"/>
              <w:sz w:val="18"/>
              <w:szCs w:val="18"/>
              <w:lang w:val="hi-IN"/>
            </w:rPr>
            <w:t>स्वरूपित</w:t>
          </w:r>
          <w:r w:rsidRPr="004826BE">
            <w:rPr>
              <w:rFonts w:cs="Mangal"/>
              <w:sz w:val="18"/>
              <w:szCs w:val="18"/>
              <w:lang w:val="hi-IN"/>
            </w:rPr>
            <w:t xml:space="preserve"> </w:t>
          </w:r>
          <w:r w:rsidRPr="004826BE">
            <w:rPr>
              <w:rFonts w:cs="Mangal"/>
              <w:sz w:val="18"/>
              <w:szCs w:val="18"/>
              <w:lang w:val="hi-IN"/>
            </w:rPr>
            <w:t>संदर्भ</w:t>
          </w:r>
          <w:r w:rsidRPr="004826BE">
            <w:rPr>
              <w:rFonts w:cs="Mangal"/>
              <w:sz w:val="18"/>
              <w:szCs w:val="18"/>
              <w:lang w:val="hi-IN"/>
            </w:rPr>
            <w:t xml:space="preserve"> </w:t>
          </w:r>
          <w:r w:rsidRPr="004826BE">
            <w:rPr>
              <w:rFonts w:cs="Mangal"/>
              <w:sz w:val="18"/>
              <w:szCs w:val="18"/>
              <w:lang w:val="hi-IN"/>
            </w:rPr>
            <w:t>सूची</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सम्मिलित</w:t>
          </w:r>
          <w:r w:rsidRPr="004826BE">
            <w:rPr>
              <w:rFonts w:cs="Mangal"/>
              <w:sz w:val="18"/>
              <w:szCs w:val="18"/>
              <w:lang w:val="hi-IN"/>
            </w:rPr>
            <w:t xml:space="preserve"> </w:t>
          </w:r>
          <w:r w:rsidRPr="004826BE">
            <w:rPr>
              <w:rFonts w:cs="Mangal"/>
              <w:sz w:val="18"/>
              <w:szCs w:val="18"/>
              <w:lang w:val="hi-IN"/>
            </w:rPr>
            <w:t>करने</w:t>
          </w:r>
          <w:r w:rsidRPr="004826BE">
            <w:rPr>
              <w:rFonts w:cs="Mangal"/>
              <w:sz w:val="18"/>
              <w:szCs w:val="18"/>
              <w:lang w:val="hi-IN"/>
            </w:rPr>
            <w:t xml:space="preserve"> </w:t>
          </w:r>
          <w:r w:rsidRPr="004826BE">
            <w:rPr>
              <w:rFonts w:cs="Mangal"/>
              <w:sz w:val="18"/>
              <w:szCs w:val="18"/>
              <w:lang w:val="hi-IN"/>
            </w:rPr>
            <w:t>के</w:t>
          </w:r>
          <w:r w:rsidRPr="004826BE">
            <w:rPr>
              <w:rFonts w:cs="Mangal"/>
              <w:sz w:val="18"/>
              <w:szCs w:val="18"/>
              <w:lang w:val="hi-IN"/>
            </w:rPr>
            <w:t xml:space="preserve"> </w:t>
          </w:r>
          <w:r w:rsidRPr="004826BE">
            <w:rPr>
              <w:rFonts w:cs="Mangal"/>
              <w:sz w:val="18"/>
              <w:szCs w:val="18"/>
              <w:lang w:val="hi-IN"/>
            </w:rPr>
            <w:t>लिए</w:t>
          </w:r>
          <w:r w:rsidRPr="004826BE">
            <w:rPr>
              <w:rFonts w:cs="Mangal"/>
              <w:sz w:val="18"/>
              <w:szCs w:val="18"/>
              <w:lang w:val="hi-IN"/>
            </w:rPr>
            <w:t xml:space="preserve"> </w:t>
          </w:r>
          <w:r w:rsidRPr="004826BE">
            <w:rPr>
              <w:rFonts w:cs="Mangal"/>
              <w:sz w:val="18"/>
              <w:szCs w:val="18"/>
              <w:lang w:val="hi-IN"/>
            </w:rPr>
            <w:t>संदर्भ</w:t>
          </w:r>
          <w:r w:rsidRPr="004826BE">
            <w:rPr>
              <w:rFonts w:cs="Mangal"/>
              <w:sz w:val="18"/>
              <w:szCs w:val="18"/>
              <w:lang w:val="hi-IN"/>
            </w:rPr>
            <w:t xml:space="preserve"> </w:t>
          </w:r>
          <w:r w:rsidRPr="004826BE">
            <w:rPr>
              <w:rFonts w:cs="Mangal"/>
              <w:sz w:val="18"/>
              <w:szCs w:val="18"/>
              <w:lang w:val="hi-IN"/>
            </w:rPr>
            <w:t>सूची</w:t>
          </w:r>
          <w:r w:rsidRPr="004826BE">
            <w:rPr>
              <w:rFonts w:cs="Mangal"/>
              <w:sz w:val="18"/>
              <w:szCs w:val="18"/>
              <w:lang w:val="hi-IN"/>
            </w:rPr>
            <w:t xml:space="preserve"> </w:t>
          </w:r>
          <w:r w:rsidRPr="004826BE">
            <w:rPr>
              <w:rFonts w:cs="Mangal"/>
              <w:sz w:val="18"/>
              <w:szCs w:val="18"/>
              <w:lang w:val="hi-IN"/>
            </w:rPr>
            <w:t>पर</w:t>
          </w:r>
          <w:r w:rsidRPr="004826BE">
            <w:rPr>
              <w:rFonts w:cs="Mangal"/>
              <w:sz w:val="18"/>
              <w:szCs w:val="18"/>
              <w:lang w:val="hi-IN"/>
            </w:rPr>
            <w:t xml:space="preserve"> </w:t>
          </w:r>
          <w:r w:rsidRPr="004826BE">
            <w:rPr>
              <w:rFonts w:cs="Mangal"/>
              <w:sz w:val="18"/>
              <w:szCs w:val="18"/>
              <w:lang w:val="hi-IN"/>
            </w:rPr>
            <w:t>क्लिक</w:t>
          </w:r>
          <w:r w:rsidRPr="004826BE">
            <w:rPr>
              <w:rFonts w:cs="Mangal"/>
              <w:sz w:val="18"/>
              <w:szCs w:val="18"/>
              <w:lang w:val="hi-IN"/>
            </w:rPr>
            <w:t xml:space="preserve"> </w:t>
          </w:r>
          <w:r w:rsidRPr="004826BE">
            <w:rPr>
              <w:rFonts w:cs="Mangal"/>
              <w:sz w:val="18"/>
              <w:szCs w:val="18"/>
              <w:lang w:val="hi-IN"/>
            </w:rPr>
            <w:t>करें</w:t>
          </w:r>
          <w:r w:rsidRPr="004826BE">
            <w:rPr>
              <w:sz w:val="18"/>
              <w:szCs w:val="18"/>
              <w:lang w:val="hi-IN"/>
            </w:rPr>
            <w:t>.</w:t>
          </w:r>
        </w:p>
        <w:p w:rsidR="00000000" w:rsidRDefault="004224C7">
          <w:pPr>
            <w:pStyle w:val="337C7D218E1F40849AABB4A90942E7C0"/>
          </w:pPr>
          <w:r w:rsidRPr="004826BE">
            <w:rPr>
              <w:rFonts w:cs="Mangal"/>
              <w:sz w:val="18"/>
              <w:szCs w:val="18"/>
              <w:cs/>
              <w:lang w:val="hi-IN"/>
            </w:rPr>
            <w:t>और</w:t>
          </w:r>
          <w:r w:rsidRPr="004826BE">
            <w:rPr>
              <w:rFonts w:cs="Calibri"/>
              <w:sz w:val="18"/>
              <w:szCs w:val="18"/>
              <w:cs/>
              <w:lang w:val="hi-IN"/>
            </w:rPr>
            <w:t xml:space="preserve"> </w:t>
          </w:r>
          <w:r w:rsidRPr="004826BE">
            <w:rPr>
              <w:rFonts w:cs="Mangal"/>
              <w:sz w:val="18"/>
              <w:szCs w:val="18"/>
              <w:cs/>
              <w:lang w:val="hi-IN"/>
            </w:rPr>
            <w:t>आपने</w:t>
          </w:r>
          <w:r w:rsidRPr="004826BE">
            <w:rPr>
              <w:rFonts w:cs="Calibri"/>
              <w:sz w:val="18"/>
              <w:szCs w:val="18"/>
              <w:cs/>
              <w:lang w:val="hi-IN"/>
            </w:rPr>
            <w:t xml:space="preserve"> </w:t>
          </w:r>
          <w:r w:rsidRPr="004826BE">
            <w:rPr>
              <w:rFonts w:cs="Mangal"/>
              <w:sz w:val="18"/>
              <w:szCs w:val="18"/>
              <w:cs/>
              <w:lang w:val="hi-IN"/>
            </w:rPr>
            <w:t>कर</w:t>
          </w:r>
          <w:r w:rsidRPr="004826BE">
            <w:rPr>
              <w:rFonts w:cs="Calibri"/>
              <w:sz w:val="18"/>
              <w:szCs w:val="18"/>
              <w:cs/>
              <w:lang w:val="hi-IN"/>
            </w:rPr>
            <w:t xml:space="preserve"> </w:t>
          </w:r>
          <w:r w:rsidRPr="004826BE">
            <w:rPr>
              <w:rFonts w:cs="Mangal"/>
              <w:sz w:val="18"/>
              <w:szCs w:val="18"/>
              <w:cs/>
              <w:lang w:val="hi-IN"/>
            </w:rPr>
            <w:t>दिया</w:t>
          </w:r>
          <w:r w:rsidRPr="004826BE">
            <w:rPr>
              <w:rFonts w:cs="Calibri"/>
              <w:sz w:val="18"/>
              <w:szCs w:val="18"/>
              <w:cs/>
              <w:lang w:val="hi-IN"/>
            </w:rPr>
            <w:t xml:space="preserve">. </w:t>
          </w:r>
          <w:r w:rsidRPr="004826BE">
            <w:rPr>
              <w:rFonts w:cs="Mangal"/>
              <w:sz w:val="18"/>
              <w:szCs w:val="18"/>
              <w:cs/>
              <w:lang w:val="hi-IN"/>
            </w:rPr>
            <w:t>अच्छा</w:t>
          </w:r>
          <w:r w:rsidRPr="004826BE">
            <w:rPr>
              <w:rFonts w:cs="Calibri"/>
              <w:sz w:val="18"/>
              <w:szCs w:val="18"/>
              <w:cs/>
              <w:lang w:val="hi-IN"/>
            </w:rPr>
            <w:t xml:space="preserve"> </w:t>
          </w:r>
          <w:r w:rsidRPr="004826BE">
            <w:rPr>
              <w:rFonts w:cs="Mangal"/>
              <w:sz w:val="18"/>
              <w:szCs w:val="18"/>
              <w:cs/>
              <w:lang w:val="hi-IN"/>
            </w:rPr>
            <w:t>काम</w:t>
          </w:r>
          <w:r w:rsidRPr="004826BE">
            <w:rPr>
              <w:rFonts w:cs="Calibri"/>
              <w:sz w:val="18"/>
              <w:szCs w:val="18"/>
              <w:cs/>
              <w:lang w:val="hi-IN"/>
            </w:rPr>
            <w:t>!</w:t>
          </w:r>
        </w:p>
      </w:docPartBody>
    </w:docPart>
    <w:docPart>
      <w:docPartPr>
        <w:name w:val="0808B78323D24DFD8946AAC644DBB34E"/>
        <w:category>
          <w:name w:val="General"/>
          <w:gallery w:val="placeholder"/>
        </w:category>
        <w:types>
          <w:type w:val="bbPlcHdr"/>
        </w:types>
        <w:behaviors>
          <w:behavior w:val="content"/>
        </w:behaviors>
        <w:guid w:val="{52A13E62-C68F-4DEF-BAA6-5C7EEE66E1D0}"/>
      </w:docPartPr>
      <w:docPartBody>
        <w:p w:rsidR="00000000" w:rsidRDefault="004224C7">
          <w:pPr>
            <w:pStyle w:val="0808B78323D24DFD8946AAC644DBB34E"/>
          </w:pPr>
          <w:r>
            <w:rPr>
              <w:lang w:val="hi-IN"/>
            </w:rPr>
            <w:t>[</w:t>
          </w:r>
          <w:r>
            <w:rPr>
              <w:lang w:val="hi-IN"/>
            </w:rPr>
            <w:t>नाम</w:t>
          </w:r>
          <w:r>
            <w:rPr>
              <w:lang w:val="hi-IN"/>
            </w:rPr>
            <w:t>]</w:t>
          </w:r>
        </w:p>
      </w:docPartBody>
    </w:docPart>
    <w:docPart>
      <w:docPartPr>
        <w:name w:val="2D988C69A7164EF0853F45414DFF4AC9"/>
        <w:category>
          <w:name w:val="General"/>
          <w:gallery w:val="placeholder"/>
        </w:category>
        <w:types>
          <w:type w:val="bbPlcHdr"/>
        </w:types>
        <w:behaviors>
          <w:behavior w:val="content"/>
        </w:behaviors>
        <w:guid w:val="{119CA99C-A1CE-41E4-A8A2-0CD751A9D053}"/>
      </w:docPartPr>
      <w:docPartBody>
        <w:p w:rsidR="00000000" w:rsidRDefault="004224C7">
          <w:pPr>
            <w:pStyle w:val="2D988C69A7164EF0853F45414DFF4AC9"/>
          </w:pPr>
          <w:r>
            <w:rPr>
              <w:lang w:val="hi-IN"/>
            </w:rPr>
            <w:t>[</w:t>
          </w:r>
          <w:r>
            <w:rPr>
              <w:lang w:val="hi-IN"/>
            </w:rPr>
            <w:t>पाठ्यक्रम</w:t>
          </w:r>
          <w:r>
            <w:rPr>
              <w:lang w:val="hi-IN"/>
            </w:rPr>
            <w:t xml:space="preserve"> </w:t>
          </w:r>
          <w:r>
            <w:rPr>
              <w:lang w:val="hi-IN"/>
            </w:rPr>
            <w:t>का</w:t>
          </w:r>
          <w:r>
            <w:rPr>
              <w:lang w:val="hi-IN"/>
            </w:rPr>
            <w:t xml:space="preserve"> </w:t>
          </w:r>
          <w:r>
            <w:rPr>
              <w:lang w:val="hi-IN"/>
            </w:rPr>
            <w:t>शीर्षक</w:t>
          </w:r>
          <w:r>
            <w:rPr>
              <w:lang w:val="hi-IN"/>
            </w:rPr>
            <w:t>]</w:t>
          </w:r>
        </w:p>
      </w:docPartBody>
    </w:docPart>
    <w:docPart>
      <w:docPartPr>
        <w:name w:val="97A5910F527F4F86BCC2DC6B468A21A7"/>
        <w:category>
          <w:name w:val="General"/>
          <w:gallery w:val="placeholder"/>
        </w:category>
        <w:types>
          <w:type w:val="bbPlcHdr"/>
        </w:types>
        <w:behaviors>
          <w:behavior w:val="content"/>
        </w:behaviors>
        <w:guid w:val="{4EA69F6C-7603-4779-AA8A-956ABE6D7113}"/>
      </w:docPartPr>
      <w:docPartBody>
        <w:p w:rsidR="00000000" w:rsidRDefault="004224C7">
          <w:pPr>
            <w:pStyle w:val="97A5910F527F4F86BCC2DC6B468A21A7"/>
          </w:pPr>
          <w:r>
            <w:rPr>
              <w:lang w:val="hi-IN"/>
            </w:rPr>
            <w:t>[</w:t>
          </w:r>
          <w:r>
            <w:rPr>
              <w:lang w:val="hi-IN"/>
            </w:rPr>
            <w:t>दिनांक</w:t>
          </w:r>
          <w:r>
            <w:rPr>
              <w:lang w:val="hi-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ngal">
    <w:panose1 w:val="00000400000000000000"/>
    <w:charset w:val="00"/>
    <w:family w:val="roman"/>
    <w:pitch w:val="variable"/>
    <w:sig w:usb0="00008003" w:usb1="00000000" w:usb2="00000000" w:usb3="00000000" w:csb0="0000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cs="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4C7"/>
    <w:rsid w:val="004224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27"/>
      <w:szCs w:val="27"/>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27"/>
      <w:szCs w:val="27"/>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sz w:val="20"/>
      <w:lang w:val="en-US" w:eastAsia="en-US"/>
    </w:rPr>
  </w:style>
  <w:style w:type="paragraph" w:styleId="ListBullet">
    <w:name w:val="List Bullet"/>
    <w:basedOn w:val="Normal"/>
    <w:uiPriority w:val="1"/>
    <w:unhideWhenUsed/>
    <w:qFormat/>
    <w:pPr>
      <w:numPr>
        <w:numId w:val="1"/>
      </w:numPr>
      <w:spacing w:before="120" w:after="200" w:line="264" w:lineRule="auto"/>
    </w:pPr>
    <w:rPr>
      <w:rFonts w:eastAsiaTheme="minorHAnsi"/>
      <w:color w:val="595959" w:themeColor="text1" w:themeTint="A6"/>
      <w:sz w:val="20"/>
      <w:cs/>
      <w:lang w:val="en-US" w:eastAsia="en-US"/>
    </w:rPr>
  </w:style>
  <w:style w:type="paragraph" w:customStyle="1" w:styleId="337C7D218E1F40849AABB4A90942E7C0">
    <w:name w:val="337C7D218E1F40849AABB4A90942E7C0"/>
  </w:style>
  <w:style w:type="paragraph" w:customStyle="1" w:styleId="0808B78323D24DFD8946AAC644DBB34E">
    <w:name w:val="0808B78323D24DFD8946AAC644DBB34E"/>
  </w:style>
  <w:style w:type="paragraph" w:customStyle="1" w:styleId="2D988C69A7164EF0853F45414DFF4AC9">
    <w:name w:val="2D988C69A7164EF0853F45414DFF4AC9"/>
  </w:style>
  <w:style w:type="paragraph" w:customStyle="1" w:styleId="97A5910F527F4F86BCC2DC6B468A21A7">
    <w:name w:val="97A5910F527F4F86BCC2DC6B468A21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F2C147-8EED-45A3-A613-DA7382140AE0}">
  <ds:schemaRefs>
    <ds:schemaRef ds:uri="http://schemas.openxmlformats.org/officeDocument/2006/bibliography"/>
  </ds:schemaRefs>
</ds:datastoreItem>
</file>

<file path=customXml/itemProps3.xml><?xml version="1.0" encoding="utf-8"?>
<ds:datastoreItem xmlns:ds="http://schemas.openxmlformats.org/officeDocument/2006/customXml" ds:itemID="{80AE8B9D-3A37-484F-8A17-A7DEEEE2F6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12</Pages>
  <Words>1137</Words>
  <Characters>6482</Characters>
  <Application>Microsoft Office Word</Application>
  <DocSecurity>0</DocSecurity>
  <Lines>54</Lines>
  <Paragraphs>15</Paragraphs>
  <ScaleCrop>false</ScaleCrop>
  <HeadingPairs>
    <vt:vector size="6" baseType="variant">
      <vt:variant>
        <vt:lpstr>शीर्षक</vt:lpstr>
      </vt:variant>
      <vt:variant>
        <vt:i4>1</vt:i4>
      </vt:variant>
      <vt:variant>
        <vt:lpstr>Title</vt:lpstr>
      </vt:variant>
      <vt:variant>
        <vt:i4>1</vt:i4>
      </vt:variant>
      <vt:variant>
        <vt:lpstr>Headings</vt:lpstr>
      </vt:variant>
      <vt:variant>
        <vt:i4>5</vt:i4>
      </vt:variant>
    </vt:vector>
  </HeadingPairs>
  <TitlesOfParts>
    <vt:vector size="7" baseType="lpstr">
      <vt:lpstr/>
      <vt:lpstr/>
      <vt:lpstr>&lt;अभी प्रारंभ करें</vt:lpstr>
      <vt:lpstr>इसे भव्य बनाएँ</vt:lpstr>
      <vt:lpstr>इसे अंतिम रूप दें</vt:lpstr>
      <vt:lpstr>    कोई सामग्री तालिका जोड़ें</vt:lpstr>
      <vt:lpstr>    कोर्इ संदर्भ सूची जोड़ें</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keywords/>
  <cp:lastModifiedBy>Vijay Agrahari</cp:lastModifiedBy>
  <cp:revision>1</cp:revision>
  <dcterms:created xsi:type="dcterms:W3CDTF">2022-01-22T12:58:00Z</dcterms:created>
  <dcterms:modified xsi:type="dcterms:W3CDTF">2022-01-22T12:58:00Z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